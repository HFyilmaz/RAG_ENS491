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2" w:rightFromText="142" w:vertAnchor="page" w:horzAnchor="page" w:tblpX="1135" w:tblpY="568"/>
        <w:tblOverlap w:val="never"/>
        <w:tblW w:w="9639" w:type="dxa"/>
        <w:tblLayout w:type="fixed"/>
        <w:tblCellMar>
          <w:left w:w="0" w:type="dxa"/>
          <w:right w:w="0" w:type="dxa"/>
        </w:tblCellMar>
        <w:tblLook w:val="01E0" w:firstRow="1" w:lastRow="1" w:firstColumn="1" w:lastColumn="1" w:noHBand="0" w:noVBand="0"/>
      </w:tblPr>
      <w:tblGrid>
        <w:gridCol w:w="1276"/>
        <w:gridCol w:w="2268"/>
        <w:gridCol w:w="3260"/>
        <w:gridCol w:w="2835"/>
      </w:tblGrid>
      <w:tr w:rsidR="003C3936" w14:paraId="645C2B4A" w14:textId="77777777" w:rsidTr="003C3936">
        <w:trPr>
          <w:cantSplit/>
          <w:trHeight w:hRule="exact" w:val="851"/>
        </w:trPr>
        <w:tc>
          <w:tcPr>
            <w:tcW w:w="1276" w:type="dxa"/>
            <w:tcBorders>
              <w:bottom w:val="single" w:sz="4" w:space="0" w:color="auto"/>
            </w:tcBorders>
            <w:vAlign w:val="bottom"/>
          </w:tcPr>
          <w:p w14:paraId="72AB606D" w14:textId="77777777" w:rsidR="003C3936" w:rsidRDefault="003C3936" w:rsidP="003C3936"/>
        </w:tc>
        <w:tc>
          <w:tcPr>
            <w:tcW w:w="2268" w:type="dxa"/>
            <w:tcBorders>
              <w:bottom w:val="single" w:sz="4" w:space="0" w:color="auto"/>
            </w:tcBorders>
            <w:vAlign w:val="bottom"/>
          </w:tcPr>
          <w:p w14:paraId="339F2DDC" w14:textId="77777777" w:rsidR="003C3936" w:rsidRPr="00B97172" w:rsidRDefault="003C3936" w:rsidP="003C3936">
            <w:pPr>
              <w:rPr>
                <w:b/>
                <w:sz w:val="24"/>
                <w:szCs w:val="24"/>
              </w:rPr>
            </w:pPr>
          </w:p>
        </w:tc>
        <w:tc>
          <w:tcPr>
            <w:tcW w:w="6095" w:type="dxa"/>
            <w:gridSpan w:val="2"/>
            <w:tcBorders>
              <w:bottom w:val="single" w:sz="4" w:space="0" w:color="auto"/>
            </w:tcBorders>
            <w:vAlign w:val="bottom"/>
          </w:tcPr>
          <w:p w14:paraId="7CAF18ED" w14:textId="77777777" w:rsidR="00924656" w:rsidRPr="00D47EEA" w:rsidRDefault="00924656" w:rsidP="001A0356">
            <w:pPr>
              <w:jc w:val="right"/>
            </w:pPr>
            <w:r w:rsidRPr="00924656">
              <w:rPr>
                <w:sz w:val="40"/>
              </w:rPr>
              <w:t>E</w:t>
            </w:r>
            <w:r>
              <w:t>/ECE/324/Add.2/Rev.</w:t>
            </w:r>
            <w:r w:rsidR="001A0356">
              <w:t>5</w:t>
            </w:r>
            <w:r>
              <w:t>−</w:t>
            </w:r>
            <w:r w:rsidRPr="00924656">
              <w:rPr>
                <w:sz w:val="40"/>
              </w:rPr>
              <w:t>E</w:t>
            </w:r>
            <w:r>
              <w:t>/ECE/TRANS/505/Add.2/Rev.</w:t>
            </w:r>
            <w:r w:rsidR="001A0356">
              <w:t>5</w:t>
            </w:r>
          </w:p>
        </w:tc>
      </w:tr>
      <w:tr w:rsidR="003C3936" w14:paraId="14F3BC1D" w14:textId="77777777" w:rsidTr="003C3936">
        <w:trPr>
          <w:cantSplit/>
          <w:trHeight w:hRule="exact" w:val="2835"/>
        </w:trPr>
        <w:tc>
          <w:tcPr>
            <w:tcW w:w="1276" w:type="dxa"/>
            <w:tcBorders>
              <w:top w:val="single" w:sz="4" w:space="0" w:color="auto"/>
              <w:bottom w:val="single" w:sz="12" w:space="0" w:color="auto"/>
            </w:tcBorders>
          </w:tcPr>
          <w:p w14:paraId="3EF5A500" w14:textId="77777777" w:rsidR="003C3936" w:rsidRDefault="003C3936" w:rsidP="003C3936">
            <w:pPr>
              <w:spacing w:before="120"/>
            </w:pPr>
          </w:p>
        </w:tc>
        <w:tc>
          <w:tcPr>
            <w:tcW w:w="5528" w:type="dxa"/>
            <w:gridSpan w:val="2"/>
            <w:tcBorders>
              <w:top w:val="single" w:sz="4" w:space="0" w:color="auto"/>
              <w:bottom w:val="single" w:sz="12" w:space="0" w:color="auto"/>
            </w:tcBorders>
          </w:tcPr>
          <w:p w14:paraId="70C7D926" w14:textId="77777777" w:rsidR="003C3936" w:rsidRPr="00D773DF" w:rsidRDefault="003C3936" w:rsidP="003C3936">
            <w:pPr>
              <w:spacing w:before="120"/>
            </w:pPr>
          </w:p>
        </w:tc>
        <w:tc>
          <w:tcPr>
            <w:tcW w:w="2835" w:type="dxa"/>
            <w:tcBorders>
              <w:top w:val="single" w:sz="4" w:space="0" w:color="auto"/>
              <w:bottom w:val="single" w:sz="12" w:space="0" w:color="auto"/>
            </w:tcBorders>
          </w:tcPr>
          <w:p w14:paraId="3DE27314" w14:textId="77777777" w:rsidR="003C3936" w:rsidRDefault="003C3936" w:rsidP="00924656">
            <w:pPr>
              <w:spacing w:before="240" w:line="240" w:lineRule="exact"/>
            </w:pPr>
          </w:p>
          <w:p w14:paraId="33658BE0" w14:textId="77777777" w:rsidR="00083015" w:rsidRDefault="00083015" w:rsidP="00924656">
            <w:pPr>
              <w:spacing w:before="240" w:line="240" w:lineRule="exact"/>
            </w:pPr>
          </w:p>
          <w:p w14:paraId="59B3E066" w14:textId="4414BE7E" w:rsidR="00924656" w:rsidRDefault="005638BB" w:rsidP="00924656">
            <w:pPr>
              <w:spacing w:line="240" w:lineRule="exact"/>
            </w:pPr>
            <w:r>
              <w:t>9</w:t>
            </w:r>
            <w:r w:rsidR="00083015">
              <w:t xml:space="preserve"> </w:t>
            </w:r>
            <w:r>
              <w:t>June</w:t>
            </w:r>
            <w:r w:rsidR="00E137D1">
              <w:t xml:space="preserve"> </w:t>
            </w:r>
            <w:r w:rsidR="00924656">
              <w:t>20</w:t>
            </w:r>
            <w:r w:rsidR="001A0356">
              <w:t>20</w:t>
            </w:r>
          </w:p>
          <w:p w14:paraId="64B48298" w14:textId="77777777" w:rsidR="00924656" w:rsidRDefault="00924656" w:rsidP="00924656">
            <w:pPr>
              <w:spacing w:line="240" w:lineRule="exact"/>
            </w:pPr>
          </w:p>
          <w:p w14:paraId="7C02DD61" w14:textId="77777777" w:rsidR="00924656" w:rsidRDefault="00924656" w:rsidP="00924656">
            <w:pPr>
              <w:spacing w:line="240" w:lineRule="exact"/>
            </w:pPr>
          </w:p>
        </w:tc>
      </w:tr>
    </w:tbl>
    <w:p w14:paraId="65847156" w14:textId="77777777" w:rsidR="00E01136" w:rsidRPr="00E01136" w:rsidRDefault="00E137D1" w:rsidP="00E53798">
      <w:pPr>
        <w:pStyle w:val="HChG"/>
        <w:rPr>
          <w:lang w:val="en-US"/>
        </w:rPr>
      </w:pPr>
      <w:r>
        <w:rPr>
          <w:lang w:val="en-US"/>
        </w:rPr>
        <w:tab/>
      </w:r>
      <w:r>
        <w:rPr>
          <w:lang w:val="en-US"/>
        </w:rPr>
        <w:tab/>
      </w:r>
      <w:bookmarkStart w:id="0" w:name="_Toc369177348"/>
      <w:r w:rsidR="00E53798" w:rsidRPr="00E01136">
        <w:rPr>
          <w:lang w:val="en-US"/>
        </w:rPr>
        <w:t>Agreement</w:t>
      </w:r>
      <w:bookmarkEnd w:id="0"/>
    </w:p>
    <w:p w14:paraId="24FCD10D" w14:textId="77777777" w:rsidR="00E01136" w:rsidRPr="00E01136" w:rsidRDefault="00E53798" w:rsidP="003B0477">
      <w:pPr>
        <w:pStyle w:val="H1G"/>
        <w:spacing w:after="160"/>
      </w:pPr>
      <w:r>
        <w:tab/>
      </w:r>
      <w:r>
        <w:tab/>
      </w:r>
      <w:r w:rsidR="005D7125" w:rsidRPr="005D7125">
        <w:t xml:space="preserve">Concerning the Adoption of Harmonized Technical United Nations Regulations for Wheeled Vehicles, Equipment and Parts which can be Fitted and/or be Used on Wheeled Vehicles and the Conditions for Reciprocal Recognition of Approvals Granted </w:t>
      </w:r>
      <w:proofErr w:type="gramStart"/>
      <w:r w:rsidR="005D7125" w:rsidRPr="005D7125">
        <w:t>on the Basis of</w:t>
      </w:r>
      <w:proofErr w:type="gramEnd"/>
      <w:r w:rsidR="005D7125" w:rsidRPr="005D7125">
        <w:t xml:space="preserve"> these United Nations Regulations</w:t>
      </w:r>
      <w:r w:rsidR="00E01136" w:rsidRPr="00E01136">
        <w:rPr>
          <w:rStyle w:val="FootnoteReference"/>
          <w:b w:val="0"/>
          <w:sz w:val="20"/>
          <w:vertAlign w:val="baseline"/>
        </w:rPr>
        <w:footnoteReference w:customMarkFollows="1" w:id="2"/>
        <w:t>*</w:t>
      </w:r>
    </w:p>
    <w:p w14:paraId="11ECAD47" w14:textId="77777777" w:rsidR="00E01136" w:rsidRDefault="00E01136" w:rsidP="00E53798">
      <w:pPr>
        <w:pStyle w:val="SingleTxtG"/>
      </w:pPr>
      <w:r w:rsidRPr="00E01136">
        <w:t xml:space="preserve">(Revision </w:t>
      </w:r>
      <w:r w:rsidR="001A0356">
        <w:t>3</w:t>
      </w:r>
      <w:r w:rsidRPr="00E01136">
        <w:t xml:space="preserve">, including the amendments which entered into force on </w:t>
      </w:r>
      <w:r w:rsidR="001A0356" w:rsidRPr="001A0356">
        <w:t>14 September 2017</w:t>
      </w:r>
      <w:r w:rsidRPr="00E01136">
        <w:t>)</w:t>
      </w:r>
    </w:p>
    <w:p w14:paraId="3FC03032" w14:textId="77777777" w:rsidR="00EB3A62" w:rsidRPr="00EB3A62" w:rsidRDefault="00EB3A62" w:rsidP="00EB3A62">
      <w:pPr>
        <w:pStyle w:val="SingleTxtG"/>
        <w:spacing w:before="240" w:after="0"/>
        <w:jc w:val="center"/>
        <w:rPr>
          <w:u w:val="single"/>
        </w:rPr>
      </w:pPr>
      <w:r>
        <w:rPr>
          <w:u w:val="single"/>
        </w:rPr>
        <w:tab/>
      </w:r>
      <w:r>
        <w:rPr>
          <w:u w:val="single"/>
        </w:rPr>
        <w:tab/>
      </w:r>
      <w:r>
        <w:rPr>
          <w:u w:val="single"/>
        </w:rPr>
        <w:tab/>
      </w:r>
    </w:p>
    <w:p w14:paraId="4B05B8DE" w14:textId="77777777" w:rsidR="00E01136" w:rsidRPr="007A14BE" w:rsidRDefault="007A14BE" w:rsidP="003B0477">
      <w:pPr>
        <w:pStyle w:val="HChG"/>
        <w:spacing w:before="240"/>
      </w:pPr>
      <w:r>
        <w:tab/>
      </w:r>
      <w:r>
        <w:tab/>
      </w:r>
      <w:bookmarkStart w:id="1" w:name="_Toc369177349"/>
      <w:r w:rsidR="00E01136" w:rsidRPr="007A14BE">
        <w:t>Addendum 2</w:t>
      </w:r>
      <w:r>
        <w:t xml:space="preserve">: </w:t>
      </w:r>
      <w:r w:rsidR="00950DAD">
        <w:t xml:space="preserve">UN </w:t>
      </w:r>
      <w:r w:rsidR="00E01136" w:rsidRPr="007A14BE">
        <w:t>Regulation No. 3</w:t>
      </w:r>
      <w:bookmarkEnd w:id="1"/>
    </w:p>
    <w:p w14:paraId="3591FA29" w14:textId="77777777" w:rsidR="00E01136" w:rsidRPr="00E01136" w:rsidRDefault="007A14BE" w:rsidP="007A14BE">
      <w:pPr>
        <w:pStyle w:val="H1G"/>
      </w:pPr>
      <w:r>
        <w:tab/>
      </w:r>
      <w:r>
        <w:tab/>
      </w:r>
      <w:r w:rsidR="00C357BB">
        <w:t xml:space="preserve">Revision </w:t>
      </w:r>
      <w:r w:rsidR="00EA76B4">
        <w:t>5</w:t>
      </w:r>
    </w:p>
    <w:p w14:paraId="3C36C4BF" w14:textId="77777777" w:rsidR="00E01136" w:rsidRPr="00E01136" w:rsidRDefault="00E01136" w:rsidP="007A14BE">
      <w:pPr>
        <w:pStyle w:val="SingleTxtG"/>
      </w:pPr>
      <w:r w:rsidRPr="00E01136">
        <w:t>Incorporating all valid text up to:</w:t>
      </w:r>
    </w:p>
    <w:p w14:paraId="1C26A2AA" w14:textId="77777777" w:rsidR="003125F1" w:rsidRDefault="003125F1" w:rsidP="00FA0B32">
      <w:pPr>
        <w:pStyle w:val="SingleTxtG"/>
        <w:spacing w:after="0"/>
      </w:pPr>
      <w:r w:rsidRPr="003125F1">
        <w:t>Supplement 15 to the 02 series of amendments – Date of entry into force:</w:t>
      </w:r>
      <w:r>
        <w:t xml:space="preserve"> </w:t>
      </w:r>
      <w:r w:rsidRPr="003125F1">
        <w:t>9 October 2014</w:t>
      </w:r>
    </w:p>
    <w:p w14:paraId="113B0DFB" w14:textId="77777777" w:rsidR="00422D2A" w:rsidRDefault="00422D2A" w:rsidP="00FA0B32">
      <w:pPr>
        <w:pStyle w:val="SingleTxtG"/>
        <w:spacing w:after="0"/>
      </w:pPr>
      <w:r w:rsidRPr="00422D2A">
        <w:t>Supplement 16 to the 02 series of amendments – Date of entry into force: 8 October 2015</w:t>
      </w:r>
    </w:p>
    <w:p w14:paraId="21940ED5" w14:textId="77777777" w:rsidR="00327D8C" w:rsidRDefault="00327D8C" w:rsidP="00FA0B32">
      <w:pPr>
        <w:pStyle w:val="SingleTxtG"/>
        <w:spacing w:after="0"/>
      </w:pPr>
      <w:r w:rsidRPr="00327D8C">
        <w:t>Supplement 17 to the 02 series of amendments – Date of entry into force: 10 October 2017</w:t>
      </w:r>
    </w:p>
    <w:p w14:paraId="4809C125" w14:textId="77777777" w:rsidR="009E287A" w:rsidRPr="00FA0B32" w:rsidRDefault="009E287A" w:rsidP="00FA0B32">
      <w:pPr>
        <w:pStyle w:val="SingleTxtG"/>
        <w:spacing w:after="0"/>
      </w:pPr>
      <w:r w:rsidRPr="009E287A">
        <w:t>03 series of amendments – Date of entry into force: 15 October 2019</w:t>
      </w:r>
    </w:p>
    <w:p w14:paraId="39437206" w14:textId="77777777" w:rsidR="00E01136" w:rsidRDefault="00C90995" w:rsidP="00FA0B32">
      <w:pPr>
        <w:pStyle w:val="H1G"/>
        <w:spacing w:before="240" w:after="120"/>
      </w:pPr>
      <w:r>
        <w:tab/>
      </w:r>
      <w:r>
        <w:tab/>
      </w:r>
      <w:r w:rsidRPr="00E01136">
        <w:t>Uniform provisions concerning the approval of retro-reflecting devices for power-driven vehicles and their trailers</w:t>
      </w:r>
    </w:p>
    <w:p w14:paraId="6B7A11E4" w14:textId="77777777" w:rsidR="003E7D47" w:rsidRPr="00EB3A62" w:rsidRDefault="00EB3A62" w:rsidP="00EB3A62">
      <w:pPr>
        <w:spacing w:before="240"/>
        <w:ind w:left="1134" w:right="1134"/>
        <w:jc w:val="center"/>
        <w:rPr>
          <w:u w:val="single"/>
        </w:rPr>
      </w:pPr>
      <w:r>
        <w:rPr>
          <w:u w:val="single"/>
        </w:rPr>
        <w:tab/>
      </w:r>
      <w:r>
        <w:rPr>
          <w:u w:val="single"/>
        </w:rPr>
        <w:tab/>
      </w:r>
      <w:r>
        <w:rPr>
          <w:u w:val="single"/>
        </w:rPr>
        <w:tab/>
      </w:r>
      <w:r w:rsidR="00FE42C4">
        <w:rPr>
          <w:lang w:val="en-US"/>
        </w:rPr>
        <w:pict w14:anchorId="49598C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99.5pt;margin-top:23.3pt;width:81pt;height:64.8pt;z-index:251656704;mso-wrap-distance-bottom:10.8pt;mso-position-horizontal-relative:text;mso-position-vertical-relative:text" fillcolor="window">
            <v:imagedata r:id="rId8" o:title="" cropleft="-4983f" cropright="-4983f"/>
            <w10:wrap type="topAndBottom"/>
          </v:shape>
        </w:pict>
      </w:r>
    </w:p>
    <w:p w14:paraId="450D3D22" w14:textId="77777777" w:rsidR="00B35A5E" w:rsidRDefault="003E7D47" w:rsidP="003B0477">
      <w:pPr>
        <w:jc w:val="center"/>
        <w:sectPr w:rsidR="00B35A5E" w:rsidSect="00847141">
          <w:headerReference w:type="even" r:id="rId9"/>
          <w:headerReference w:type="default" r:id="rId10"/>
          <w:footerReference w:type="even" r:id="rId11"/>
          <w:footerReference w:type="default" r:id="rId12"/>
          <w:headerReference w:type="first" r:id="rId13"/>
          <w:endnotePr>
            <w:numFmt w:val="decimal"/>
          </w:endnotePr>
          <w:pgSz w:w="11907" w:h="16840" w:code="9"/>
          <w:pgMar w:top="1418" w:right="1134" w:bottom="1134" w:left="1134" w:header="964" w:footer="567" w:gutter="0"/>
          <w:cols w:space="720"/>
          <w:titlePg/>
          <w:docGrid w:linePitch="272"/>
        </w:sectPr>
      </w:pPr>
      <w:r w:rsidRPr="0055709C">
        <w:rPr>
          <w:b/>
          <w:bCs/>
        </w:rPr>
        <w:t>UNITED NATIONS</w:t>
      </w:r>
    </w:p>
    <w:p w14:paraId="27EF0B02" w14:textId="77777777" w:rsidR="00C67108" w:rsidRDefault="00C67108" w:rsidP="00C67108">
      <w:pPr>
        <w:pStyle w:val="SingleTxtG"/>
      </w:pPr>
      <w:bookmarkStart w:id="2" w:name="_Hlk40365072"/>
      <w:r w:rsidRPr="00C67108">
        <w:lastRenderedPageBreak/>
        <w:t>This document is meant purely as documentation tool.</w:t>
      </w:r>
      <w:r>
        <w:t xml:space="preserve"> </w:t>
      </w:r>
      <w:r w:rsidRPr="00C67108">
        <w:t>The authentic and legal binding texts are:</w:t>
      </w:r>
    </w:p>
    <w:p w14:paraId="18861469" w14:textId="77777777" w:rsidR="00C67108" w:rsidRDefault="00C67108" w:rsidP="00C67108">
      <w:pPr>
        <w:pStyle w:val="SingleTxtG"/>
        <w:tabs>
          <w:tab w:val="left" w:pos="1418"/>
        </w:tabs>
        <w:spacing w:after="0"/>
      </w:pPr>
      <w:bookmarkStart w:id="3" w:name="_Hlk40364645"/>
      <w:r>
        <w:t xml:space="preserve">- </w:t>
      </w:r>
      <w:r>
        <w:tab/>
        <w:t>ECE/TRANS/WP.29/2014/13</w:t>
      </w:r>
    </w:p>
    <w:p w14:paraId="6AC9BAF6" w14:textId="77777777" w:rsidR="00C67108" w:rsidRDefault="00C67108" w:rsidP="00C67108">
      <w:pPr>
        <w:pStyle w:val="SingleTxtG"/>
        <w:tabs>
          <w:tab w:val="left" w:pos="1418"/>
        </w:tabs>
        <w:spacing w:after="0"/>
      </w:pPr>
      <w:r>
        <w:t xml:space="preserve">- </w:t>
      </w:r>
      <w:r>
        <w:tab/>
        <w:t>ECE/TRANS/WP.29/2015/14</w:t>
      </w:r>
    </w:p>
    <w:p w14:paraId="58165FC2" w14:textId="77777777" w:rsidR="00C67108" w:rsidRDefault="00C67108" w:rsidP="00C67108">
      <w:pPr>
        <w:pStyle w:val="SingleTxtG"/>
        <w:tabs>
          <w:tab w:val="left" w:pos="1418"/>
        </w:tabs>
        <w:spacing w:after="0"/>
      </w:pPr>
      <w:r>
        <w:t xml:space="preserve">- </w:t>
      </w:r>
      <w:r>
        <w:tab/>
        <w:t>ECE/TRANS/WP.29/2017/19</w:t>
      </w:r>
    </w:p>
    <w:p w14:paraId="6D6480FF" w14:textId="77777777" w:rsidR="00C67108" w:rsidRDefault="00C67108" w:rsidP="00C67108">
      <w:pPr>
        <w:pStyle w:val="SingleTxtG"/>
        <w:tabs>
          <w:tab w:val="left" w:pos="1418"/>
        </w:tabs>
        <w:spacing w:after="0"/>
      </w:pPr>
      <w:r>
        <w:t xml:space="preserve">- </w:t>
      </w:r>
      <w:r>
        <w:tab/>
        <w:t>ECE/TRANS/WP.29/2018/91/Rev.1</w:t>
      </w:r>
    </w:p>
    <w:bookmarkEnd w:id="3"/>
    <w:bookmarkEnd w:id="2"/>
    <w:p w14:paraId="43B5A994" w14:textId="77777777" w:rsidR="00C67108" w:rsidRDefault="00C67108" w:rsidP="00C67108">
      <w:pPr>
        <w:pStyle w:val="SingleTxtG"/>
      </w:pPr>
    </w:p>
    <w:p w14:paraId="2B375ED2" w14:textId="77777777" w:rsidR="007E535D" w:rsidRPr="007E535D" w:rsidRDefault="00B35A5E" w:rsidP="008D0C8C">
      <w:pPr>
        <w:pStyle w:val="HChG"/>
      </w:pPr>
      <w:r>
        <w:br w:type="page"/>
      </w:r>
      <w:bookmarkStart w:id="4" w:name="_Toc369177350"/>
      <w:r w:rsidR="00950DAD">
        <w:lastRenderedPageBreak/>
        <w:t xml:space="preserve">UN </w:t>
      </w:r>
      <w:r w:rsidR="007E535D" w:rsidRPr="007E535D">
        <w:t>Regulation No. 3</w:t>
      </w:r>
      <w:bookmarkEnd w:id="4"/>
    </w:p>
    <w:p w14:paraId="063D5FC8" w14:textId="77777777" w:rsidR="007E535D" w:rsidRPr="007E535D" w:rsidRDefault="00E34E86" w:rsidP="00E34E86">
      <w:pPr>
        <w:pStyle w:val="HChG"/>
      </w:pPr>
      <w:r>
        <w:tab/>
      </w:r>
      <w:r>
        <w:tab/>
      </w:r>
      <w:bookmarkStart w:id="5" w:name="_Toc369177351"/>
      <w:r w:rsidRPr="007E535D">
        <w:t>Uniform provisions concerning the approval of retro-reflecting devices for power-driven vehicles and their trailers</w:t>
      </w:r>
      <w:bookmarkEnd w:id="5"/>
    </w:p>
    <w:p w14:paraId="7B9025B0" w14:textId="77777777" w:rsidR="007E535D" w:rsidRDefault="00E34E86" w:rsidP="00E34E86">
      <w:pPr>
        <w:spacing w:after="120"/>
        <w:rPr>
          <w:sz w:val="28"/>
        </w:rPr>
      </w:pPr>
      <w:r>
        <w:rPr>
          <w:sz w:val="28"/>
        </w:rPr>
        <w:t>Contents</w:t>
      </w:r>
    </w:p>
    <w:p w14:paraId="6402CD51" w14:textId="77777777" w:rsidR="00E34E86" w:rsidRDefault="00E34E86" w:rsidP="00E34E86">
      <w:pPr>
        <w:tabs>
          <w:tab w:val="right" w:pos="9638"/>
        </w:tabs>
        <w:spacing w:after="120"/>
        <w:ind w:left="283"/>
        <w:rPr>
          <w:sz w:val="18"/>
        </w:rPr>
      </w:pPr>
      <w:r>
        <w:rPr>
          <w:i/>
          <w:sz w:val="18"/>
        </w:rPr>
        <w:tab/>
        <w:t>Page</w:t>
      </w:r>
    </w:p>
    <w:p w14:paraId="5A8B8A58" w14:textId="77777777" w:rsidR="00BF485F" w:rsidRDefault="00E34E86" w:rsidP="008D0C8C">
      <w:pPr>
        <w:spacing w:after="120" w:line="220" w:lineRule="atLeast"/>
        <w:rPr>
          <w:noProof/>
        </w:rPr>
      </w:pPr>
      <w:r w:rsidRPr="00805575">
        <w:t>Regulation</w:t>
      </w:r>
      <w:r w:rsidR="00BF485F">
        <w:fldChar w:fldCharType="begin"/>
      </w:r>
      <w:r w:rsidR="00BF485F">
        <w:instrText xml:space="preserve"> TOC \o "1-1" \h \z \t "_ H _Ch_G,1" </w:instrText>
      </w:r>
      <w:r w:rsidR="00BF485F">
        <w:fldChar w:fldCharType="separate"/>
      </w:r>
    </w:p>
    <w:p w14:paraId="36473DB7" w14:textId="77777777" w:rsidR="00BF485F" w:rsidRDefault="000071ED" w:rsidP="008D0C8C">
      <w:pPr>
        <w:tabs>
          <w:tab w:val="right" w:pos="850"/>
          <w:tab w:val="left" w:pos="1134"/>
          <w:tab w:val="left" w:pos="1559"/>
          <w:tab w:val="left" w:pos="1701"/>
          <w:tab w:val="left" w:leader="dot" w:pos="8929"/>
          <w:tab w:val="right" w:pos="9638"/>
        </w:tabs>
        <w:spacing w:after="120" w:line="220" w:lineRule="atLeast"/>
        <w:rPr>
          <w:noProof/>
        </w:rPr>
      </w:pPr>
      <w:r>
        <w:rPr>
          <w:noProof/>
        </w:rPr>
        <w:tab/>
      </w:r>
      <w:hyperlink w:anchor="_Toc369177352" w:history="1">
        <w:r w:rsidR="00BF485F" w:rsidRPr="000071ED">
          <w:rPr>
            <w:noProof/>
          </w:rPr>
          <w:t>1.</w:t>
        </w:r>
        <w:r w:rsidR="00BF485F">
          <w:rPr>
            <w:noProof/>
          </w:rPr>
          <w:tab/>
        </w:r>
        <w:r w:rsidR="00BF485F" w:rsidRPr="000071ED">
          <w:rPr>
            <w:noProof/>
          </w:rPr>
          <w:t>Scope</w:t>
        </w:r>
        <w:r w:rsidR="00BF485F">
          <w:rPr>
            <w:noProof/>
            <w:webHidden/>
          </w:rPr>
          <w:tab/>
        </w:r>
        <w:r>
          <w:rPr>
            <w:noProof/>
            <w:webHidden/>
          </w:rPr>
          <w:tab/>
        </w:r>
        <w:r>
          <w:rPr>
            <w:noProof/>
            <w:webHidden/>
          </w:rPr>
          <w:tab/>
        </w:r>
        <w:r w:rsidR="00BF485F">
          <w:rPr>
            <w:noProof/>
            <w:webHidden/>
          </w:rPr>
          <w:fldChar w:fldCharType="begin"/>
        </w:r>
        <w:r w:rsidR="00BF485F">
          <w:rPr>
            <w:noProof/>
            <w:webHidden/>
          </w:rPr>
          <w:instrText xml:space="preserve"> PAGEREF _Toc369177352 \h </w:instrText>
        </w:r>
        <w:r w:rsidR="00BF485F">
          <w:rPr>
            <w:noProof/>
            <w:webHidden/>
          </w:rPr>
        </w:r>
        <w:r w:rsidR="00BF485F">
          <w:rPr>
            <w:noProof/>
            <w:webHidden/>
          </w:rPr>
          <w:fldChar w:fldCharType="separate"/>
        </w:r>
        <w:r w:rsidR="008D0C8C">
          <w:rPr>
            <w:noProof/>
            <w:webHidden/>
          </w:rPr>
          <w:t>4</w:t>
        </w:r>
        <w:r w:rsidR="00BF485F">
          <w:rPr>
            <w:noProof/>
            <w:webHidden/>
          </w:rPr>
          <w:fldChar w:fldCharType="end"/>
        </w:r>
      </w:hyperlink>
    </w:p>
    <w:p w14:paraId="661776F6"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53" w:history="1">
        <w:r w:rsidR="00BF485F" w:rsidRPr="000071ED">
          <w:rPr>
            <w:noProof/>
          </w:rPr>
          <w:t>2.</w:t>
        </w:r>
        <w:r w:rsidR="00BF485F">
          <w:rPr>
            <w:noProof/>
          </w:rPr>
          <w:tab/>
        </w:r>
        <w:r w:rsidR="00BF485F" w:rsidRPr="000071ED">
          <w:rPr>
            <w:noProof/>
          </w:rPr>
          <w:t>Definitions</w:t>
        </w:r>
        <w:r w:rsidR="00BF485F">
          <w:rPr>
            <w:noProof/>
            <w:webHidden/>
          </w:rPr>
          <w:tab/>
        </w:r>
        <w:r>
          <w:rPr>
            <w:noProof/>
            <w:webHidden/>
          </w:rPr>
          <w:tab/>
        </w:r>
        <w:r w:rsidR="00BF485F">
          <w:rPr>
            <w:noProof/>
            <w:webHidden/>
          </w:rPr>
          <w:fldChar w:fldCharType="begin"/>
        </w:r>
        <w:r w:rsidR="00BF485F">
          <w:rPr>
            <w:noProof/>
            <w:webHidden/>
          </w:rPr>
          <w:instrText xml:space="preserve"> PAGEREF _Toc369177353 \h </w:instrText>
        </w:r>
        <w:r w:rsidR="00BF485F">
          <w:rPr>
            <w:noProof/>
            <w:webHidden/>
          </w:rPr>
        </w:r>
        <w:r w:rsidR="00BF485F">
          <w:rPr>
            <w:noProof/>
            <w:webHidden/>
          </w:rPr>
          <w:fldChar w:fldCharType="separate"/>
        </w:r>
        <w:r w:rsidR="008D0C8C">
          <w:rPr>
            <w:noProof/>
            <w:webHidden/>
          </w:rPr>
          <w:t>4</w:t>
        </w:r>
        <w:r w:rsidR="00BF485F">
          <w:rPr>
            <w:noProof/>
            <w:webHidden/>
          </w:rPr>
          <w:fldChar w:fldCharType="end"/>
        </w:r>
      </w:hyperlink>
    </w:p>
    <w:p w14:paraId="2D3BA145"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54" w:history="1">
        <w:r w:rsidR="00BF485F" w:rsidRPr="000071ED">
          <w:rPr>
            <w:noProof/>
          </w:rPr>
          <w:t>3.</w:t>
        </w:r>
        <w:r w:rsidR="00BF485F">
          <w:rPr>
            <w:noProof/>
          </w:rPr>
          <w:tab/>
        </w:r>
        <w:r w:rsidR="00BF485F" w:rsidRPr="000071ED">
          <w:rPr>
            <w:noProof/>
          </w:rPr>
          <w:t>Application for approval</w:t>
        </w:r>
        <w:r w:rsidR="00BF485F">
          <w:rPr>
            <w:noProof/>
            <w:webHidden/>
          </w:rPr>
          <w:tab/>
        </w:r>
        <w:r>
          <w:rPr>
            <w:noProof/>
            <w:webHidden/>
          </w:rPr>
          <w:tab/>
        </w:r>
        <w:r w:rsidR="00BF485F">
          <w:rPr>
            <w:noProof/>
            <w:webHidden/>
          </w:rPr>
          <w:fldChar w:fldCharType="begin"/>
        </w:r>
        <w:r w:rsidR="00BF485F">
          <w:rPr>
            <w:noProof/>
            <w:webHidden/>
          </w:rPr>
          <w:instrText xml:space="preserve"> PAGEREF _Toc369177354 \h </w:instrText>
        </w:r>
        <w:r w:rsidR="00BF485F">
          <w:rPr>
            <w:noProof/>
            <w:webHidden/>
          </w:rPr>
        </w:r>
        <w:r w:rsidR="00BF485F">
          <w:rPr>
            <w:noProof/>
            <w:webHidden/>
          </w:rPr>
          <w:fldChar w:fldCharType="separate"/>
        </w:r>
        <w:r w:rsidR="008D0C8C">
          <w:rPr>
            <w:noProof/>
            <w:webHidden/>
          </w:rPr>
          <w:t>5</w:t>
        </w:r>
        <w:r w:rsidR="00BF485F">
          <w:rPr>
            <w:noProof/>
            <w:webHidden/>
          </w:rPr>
          <w:fldChar w:fldCharType="end"/>
        </w:r>
      </w:hyperlink>
    </w:p>
    <w:p w14:paraId="63A6AF1A"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55" w:history="1">
        <w:r w:rsidR="00BF485F" w:rsidRPr="000071ED">
          <w:rPr>
            <w:noProof/>
          </w:rPr>
          <w:t>4.</w:t>
        </w:r>
        <w:r w:rsidR="00BF485F">
          <w:rPr>
            <w:noProof/>
          </w:rPr>
          <w:tab/>
        </w:r>
        <w:r w:rsidR="00BF485F" w:rsidRPr="000071ED">
          <w:rPr>
            <w:noProof/>
          </w:rPr>
          <w:t>Markings</w:t>
        </w:r>
        <w:r>
          <w:rPr>
            <w:noProof/>
          </w:rPr>
          <w:tab/>
        </w:r>
        <w:r w:rsidR="00BF485F">
          <w:rPr>
            <w:noProof/>
            <w:webHidden/>
          </w:rPr>
          <w:tab/>
        </w:r>
        <w:r>
          <w:rPr>
            <w:noProof/>
            <w:webHidden/>
          </w:rPr>
          <w:tab/>
        </w:r>
        <w:r w:rsidR="00BF485F">
          <w:rPr>
            <w:noProof/>
            <w:webHidden/>
          </w:rPr>
          <w:fldChar w:fldCharType="begin"/>
        </w:r>
        <w:r w:rsidR="00BF485F">
          <w:rPr>
            <w:noProof/>
            <w:webHidden/>
          </w:rPr>
          <w:instrText xml:space="preserve"> PAGEREF _Toc369177355 \h </w:instrText>
        </w:r>
        <w:r w:rsidR="00BF485F">
          <w:rPr>
            <w:noProof/>
            <w:webHidden/>
          </w:rPr>
        </w:r>
        <w:r w:rsidR="00BF485F">
          <w:rPr>
            <w:noProof/>
            <w:webHidden/>
          </w:rPr>
          <w:fldChar w:fldCharType="separate"/>
        </w:r>
        <w:r w:rsidR="008D0C8C">
          <w:rPr>
            <w:noProof/>
            <w:webHidden/>
          </w:rPr>
          <w:t>5</w:t>
        </w:r>
        <w:r w:rsidR="00BF485F">
          <w:rPr>
            <w:noProof/>
            <w:webHidden/>
          </w:rPr>
          <w:fldChar w:fldCharType="end"/>
        </w:r>
      </w:hyperlink>
    </w:p>
    <w:p w14:paraId="0C986CE3"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56" w:history="1">
        <w:r w:rsidR="00BF485F" w:rsidRPr="000071ED">
          <w:rPr>
            <w:noProof/>
          </w:rPr>
          <w:t>5.</w:t>
        </w:r>
        <w:r w:rsidR="00BF485F">
          <w:rPr>
            <w:noProof/>
          </w:rPr>
          <w:tab/>
        </w:r>
        <w:r w:rsidR="00BF485F" w:rsidRPr="000071ED">
          <w:rPr>
            <w:noProof/>
          </w:rPr>
          <w:t>Approval</w:t>
        </w:r>
        <w:r w:rsidR="00BF485F">
          <w:rPr>
            <w:noProof/>
            <w:webHidden/>
          </w:rPr>
          <w:tab/>
        </w:r>
        <w:r>
          <w:rPr>
            <w:noProof/>
            <w:webHidden/>
          </w:rPr>
          <w:tab/>
        </w:r>
        <w:r>
          <w:rPr>
            <w:noProof/>
            <w:webHidden/>
          </w:rPr>
          <w:tab/>
        </w:r>
        <w:r w:rsidR="00BF485F">
          <w:rPr>
            <w:noProof/>
            <w:webHidden/>
          </w:rPr>
          <w:fldChar w:fldCharType="begin"/>
        </w:r>
        <w:r w:rsidR="00BF485F">
          <w:rPr>
            <w:noProof/>
            <w:webHidden/>
          </w:rPr>
          <w:instrText xml:space="preserve"> PAGEREF _Toc369177356 \h </w:instrText>
        </w:r>
        <w:r w:rsidR="00BF485F">
          <w:rPr>
            <w:noProof/>
            <w:webHidden/>
          </w:rPr>
        </w:r>
        <w:r w:rsidR="00BF485F">
          <w:rPr>
            <w:noProof/>
            <w:webHidden/>
          </w:rPr>
          <w:fldChar w:fldCharType="separate"/>
        </w:r>
        <w:r w:rsidR="008D0C8C">
          <w:rPr>
            <w:noProof/>
            <w:webHidden/>
          </w:rPr>
          <w:t>6</w:t>
        </w:r>
        <w:r w:rsidR="00BF485F">
          <w:rPr>
            <w:noProof/>
            <w:webHidden/>
          </w:rPr>
          <w:fldChar w:fldCharType="end"/>
        </w:r>
      </w:hyperlink>
    </w:p>
    <w:p w14:paraId="4E95FE48"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57" w:history="1">
        <w:r w:rsidR="00BF485F" w:rsidRPr="000071ED">
          <w:rPr>
            <w:noProof/>
          </w:rPr>
          <w:t>6.</w:t>
        </w:r>
        <w:r w:rsidR="00BF485F">
          <w:rPr>
            <w:noProof/>
          </w:rPr>
          <w:tab/>
        </w:r>
        <w:r w:rsidR="00BF485F" w:rsidRPr="000071ED">
          <w:rPr>
            <w:noProof/>
          </w:rPr>
          <w:t>General specifications</w:t>
        </w:r>
        <w:r w:rsidR="00BF485F">
          <w:rPr>
            <w:noProof/>
            <w:webHidden/>
          </w:rPr>
          <w:tab/>
        </w:r>
        <w:r>
          <w:rPr>
            <w:noProof/>
            <w:webHidden/>
          </w:rPr>
          <w:tab/>
        </w:r>
        <w:r w:rsidR="00BF485F">
          <w:rPr>
            <w:noProof/>
            <w:webHidden/>
          </w:rPr>
          <w:fldChar w:fldCharType="begin"/>
        </w:r>
        <w:r w:rsidR="00BF485F">
          <w:rPr>
            <w:noProof/>
            <w:webHidden/>
          </w:rPr>
          <w:instrText xml:space="preserve"> PAGEREF _Toc369177357 \h </w:instrText>
        </w:r>
        <w:r w:rsidR="00BF485F">
          <w:rPr>
            <w:noProof/>
            <w:webHidden/>
          </w:rPr>
        </w:r>
        <w:r w:rsidR="00BF485F">
          <w:rPr>
            <w:noProof/>
            <w:webHidden/>
          </w:rPr>
          <w:fldChar w:fldCharType="separate"/>
        </w:r>
        <w:r w:rsidR="008D0C8C">
          <w:rPr>
            <w:noProof/>
            <w:webHidden/>
          </w:rPr>
          <w:t>7</w:t>
        </w:r>
        <w:r w:rsidR="00BF485F">
          <w:rPr>
            <w:noProof/>
            <w:webHidden/>
          </w:rPr>
          <w:fldChar w:fldCharType="end"/>
        </w:r>
      </w:hyperlink>
    </w:p>
    <w:p w14:paraId="6B48E460"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58" w:history="1">
        <w:r w:rsidR="00BF485F" w:rsidRPr="000071ED">
          <w:rPr>
            <w:noProof/>
          </w:rPr>
          <w:t>7.</w:t>
        </w:r>
        <w:r w:rsidR="00BF485F">
          <w:rPr>
            <w:noProof/>
          </w:rPr>
          <w:tab/>
        </w:r>
        <w:r w:rsidR="00BF485F" w:rsidRPr="000071ED">
          <w:rPr>
            <w:noProof/>
          </w:rPr>
          <w:t>Special specifications (tests)</w:t>
        </w:r>
        <w:r w:rsidR="00BF485F">
          <w:rPr>
            <w:noProof/>
            <w:webHidden/>
          </w:rPr>
          <w:tab/>
        </w:r>
        <w:r>
          <w:rPr>
            <w:noProof/>
            <w:webHidden/>
          </w:rPr>
          <w:tab/>
        </w:r>
        <w:r w:rsidR="00BF485F">
          <w:rPr>
            <w:noProof/>
            <w:webHidden/>
          </w:rPr>
          <w:fldChar w:fldCharType="begin"/>
        </w:r>
        <w:r w:rsidR="00BF485F">
          <w:rPr>
            <w:noProof/>
            <w:webHidden/>
          </w:rPr>
          <w:instrText xml:space="preserve"> PAGEREF _Toc369177358 \h </w:instrText>
        </w:r>
        <w:r w:rsidR="00BF485F">
          <w:rPr>
            <w:noProof/>
            <w:webHidden/>
          </w:rPr>
        </w:r>
        <w:r w:rsidR="00BF485F">
          <w:rPr>
            <w:noProof/>
            <w:webHidden/>
          </w:rPr>
          <w:fldChar w:fldCharType="separate"/>
        </w:r>
        <w:r w:rsidR="008D0C8C">
          <w:rPr>
            <w:noProof/>
            <w:webHidden/>
          </w:rPr>
          <w:t>8</w:t>
        </w:r>
        <w:r w:rsidR="00BF485F">
          <w:rPr>
            <w:noProof/>
            <w:webHidden/>
          </w:rPr>
          <w:fldChar w:fldCharType="end"/>
        </w:r>
      </w:hyperlink>
    </w:p>
    <w:p w14:paraId="666E1702"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59" w:history="1">
        <w:r w:rsidR="00BF485F" w:rsidRPr="000071ED">
          <w:rPr>
            <w:noProof/>
          </w:rPr>
          <w:t>8.</w:t>
        </w:r>
        <w:r w:rsidR="00BF485F">
          <w:rPr>
            <w:noProof/>
          </w:rPr>
          <w:tab/>
        </w:r>
        <w:r w:rsidR="00BF485F" w:rsidRPr="000071ED">
          <w:rPr>
            <w:noProof/>
          </w:rPr>
          <w:t>Conformity of production</w:t>
        </w:r>
        <w:r w:rsidR="00BF485F">
          <w:rPr>
            <w:noProof/>
            <w:webHidden/>
          </w:rPr>
          <w:tab/>
        </w:r>
        <w:r>
          <w:rPr>
            <w:noProof/>
            <w:webHidden/>
          </w:rPr>
          <w:tab/>
        </w:r>
        <w:r w:rsidR="00BF485F">
          <w:rPr>
            <w:noProof/>
            <w:webHidden/>
          </w:rPr>
          <w:fldChar w:fldCharType="begin"/>
        </w:r>
        <w:r w:rsidR="00BF485F">
          <w:rPr>
            <w:noProof/>
            <w:webHidden/>
          </w:rPr>
          <w:instrText xml:space="preserve"> PAGEREF _Toc369177359 \h </w:instrText>
        </w:r>
        <w:r w:rsidR="00BF485F">
          <w:rPr>
            <w:noProof/>
            <w:webHidden/>
          </w:rPr>
        </w:r>
        <w:r w:rsidR="00BF485F">
          <w:rPr>
            <w:noProof/>
            <w:webHidden/>
          </w:rPr>
          <w:fldChar w:fldCharType="separate"/>
        </w:r>
        <w:r w:rsidR="008D0C8C">
          <w:rPr>
            <w:noProof/>
            <w:webHidden/>
          </w:rPr>
          <w:t>8</w:t>
        </w:r>
        <w:r w:rsidR="00BF485F">
          <w:rPr>
            <w:noProof/>
            <w:webHidden/>
          </w:rPr>
          <w:fldChar w:fldCharType="end"/>
        </w:r>
      </w:hyperlink>
    </w:p>
    <w:p w14:paraId="2875835E"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ind w:firstLine="567"/>
        <w:rPr>
          <w:noProof/>
        </w:rPr>
      </w:pPr>
      <w:r>
        <w:rPr>
          <w:noProof/>
        </w:rPr>
        <w:tab/>
      </w:r>
      <w:hyperlink w:anchor="_Toc369177360" w:history="1">
        <w:r w:rsidR="00BF485F" w:rsidRPr="000071ED">
          <w:rPr>
            <w:noProof/>
          </w:rPr>
          <w:t>9.</w:t>
        </w:r>
        <w:r w:rsidR="00BF485F">
          <w:rPr>
            <w:noProof/>
          </w:rPr>
          <w:tab/>
        </w:r>
        <w:r w:rsidR="00BF485F" w:rsidRPr="000071ED">
          <w:rPr>
            <w:noProof/>
          </w:rPr>
          <w:t>Penalties for non</w:t>
        </w:r>
        <w:r w:rsidR="00BF485F" w:rsidRPr="000071ED">
          <w:rPr>
            <w:noProof/>
          </w:rPr>
          <w:noBreakHyphen/>
          <w:t>conformity of production</w:t>
        </w:r>
        <w:r w:rsidR="00BF485F">
          <w:rPr>
            <w:noProof/>
            <w:webHidden/>
          </w:rPr>
          <w:tab/>
        </w:r>
        <w:r>
          <w:rPr>
            <w:noProof/>
            <w:webHidden/>
          </w:rPr>
          <w:tab/>
        </w:r>
        <w:r w:rsidR="00BF485F">
          <w:rPr>
            <w:noProof/>
            <w:webHidden/>
          </w:rPr>
          <w:fldChar w:fldCharType="begin"/>
        </w:r>
        <w:r w:rsidR="00BF485F">
          <w:rPr>
            <w:noProof/>
            <w:webHidden/>
          </w:rPr>
          <w:instrText xml:space="preserve"> PAGEREF _Toc369177360 \h </w:instrText>
        </w:r>
        <w:r w:rsidR="00BF485F">
          <w:rPr>
            <w:noProof/>
            <w:webHidden/>
          </w:rPr>
        </w:r>
        <w:r w:rsidR="00BF485F">
          <w:rPr>
            <w:noProof/>
            <w:webHidden/>
          </w:rPr>
          <w:fldChar w:fldCharType="separate"/>
        </w:r>
        <w:r w:rsidR="008D0C8C">
          <w:rPr>
            <w:noProof/>
            <w:webHidden/>
          </w:rPr>
          <w:t>8</w:t>
        </w:r>
        <w:r w:rsidR="00BF485F">
          <w:rPr>
            <w:noProof/>
            <w:webHidden/>
          </w:rPr>
          <w:fldChar w:fldCharType="end"/>
        </w:r>
      </w:hyperlink>
    </w:p>
    <w:p w14:paraId="3F3D663F"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61" w:history="1">
        <w:r w:rsidR="00BF485F" w:rsidRPr="000071ED">
          <w:rPr>
            <w:noProof/>
          </w:rPr>
          <w:t>10.</w:t>
        </w:r>
        <w:r w:rsidR="00BF485F">
          <w:rPr>
            <w:noProof/>
          </w:rPr>
          <w:tab/>
        </w:r>
        <w:r w:rsidR="00BF485F" w:rsidRPr="000071ED">
          <w:rPr>
            <w:noProof/>
          </w:rPr>
          <w:t>Production definitively discontinued</w:t>
        </w:r>
        <w:r w:rsidR="00BF485F">
          <w:rPr>
            <w:noProof/>
            <w:webHidden/>
          </w:rPr>
          <w:tab/>
        </w:r>
        <w:r>
          <w:rPr>
            <w:noProof/>
            <w:webHidden/>
          </w:rPr>
          <w:tab/>
        </w:r>
        <w:r w:rsidR="00BF485F">
          <w:rPr>
            <w:noProof/>
            <w:webHidden/>
          </w:rPr>
          <w:fldChar w:fldCharType="begin"/>
        </w:r>
        <w:r w:rsidR="00BF485F">
          <w:rPr>
            <w:noProof/>
            <w:webHidden/>
          </w:rPr>
          <w:instrText xml:space="preserve"> PAGEREF _Toc369177361 \h </w:instrText>
        </w:r>
        <w:r w:rsidR="00BF485F">
          <w:rPr>
            <w:noProof/>
            <w:webHidden/>
          </w:rPr>
        </w:r>
        <w:r w:rsidR="00BF485F">
          <w:rPr>
            <w:noProof/>
            <w:webHidden/>
          </w:rPr>
          <w:fldChar w:fldCharType="separate"/>
        </w:r>
        <w:r w:rsidR="008D0C8C">
          <w:rPr>
            <w:noProof/>
            <w:webHidden/>
          </w:rPr>
          <w:t>8</w:t>
        </w:r>
        <w:r w:rsidR="00BF485F">
          <w:rPr>
            <w:noProof/>
            <w:webHidden/>
          </w:rPr>
          <w:fldChar w:fldCharType="end"/>
        </w:r>
      </w:hyperlink>
    </w:p>
    <w:p w14:paraId="31884219"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ind w:left="1128" w:hanging="1128"/>
        <w:rPr>
          <w:noProof/>
        </w:rPr>
      </w:pPr>
      <w:r>
        <w:rPr>
          <w:noProof/>
        </w:rPr>
        <w:tab/>
      </w:r>
      <w:hyperlink w:anchor="_Toc369177362" w:history="1">
        <w:r w:rsidR="00BF485F" w:rsidRPr="000071ED">
          <w:rPr>
            <w:noProof/>
          </w:rPr>
          <w:t>11.</w:t>
        </w:r>
        <w:r w:rsidR="00BF485F">
          <w:rPr>
            <w:noProof/>
          </w:rPr>
          <w:tab/>
        </w:r>
        <w:r w:rsidR="00BF485F" w:rsidRPr="000071ED">
          <w:rPr>
            <w:noProof/>
          </w:rPr>
          <w:t xml:space="preserve">Names and addresses of Technical Services responsible for conducting approval tests, </w:t>
        </w:r>
        <w:r>
          <w:rPr>
            <w:noProof/>
          </w:rPr>
          <w:br/>
        </w:r>
        <w:r w:rsidR="00BF485F" w:rsidRPr="000071ED">
          <w:rPr>
            <w:noProof/>
          </w:rPr>
          <w:t>and of Type Approval Authorities</w:t>
        </w:r>
        <w:r w:rsidR="00BF485F">
          <w:rPr>
            <w:noProof/>
            <w:webHidden/>
          </w:rPr>
          <w:tab/>
        </w:r>
        <w:r>
          <w:rPr>
            <w:noProof/>
            <w:webHidden/>
          </w:rPr>
          <w:tab/>
        </w:r>
        <w:r w:rsidR="00BF485F">
          <w:rPr>
            <w:noProof/>
            <w:webHidden/>
          </w:rPr>
          <w:fldChar w:fldCharType="begin"/>
        </w:r>
        <w:r w:rsidR="00BF485F">
          <w:rPr>
            <w:noProof/>
            <w:webHidden/>
          </w:rPr>
          <w:instrText xml:space="preserve"> PAGEREF _Toc369177362 \h </w:instrText>
        </w:r>
        <w:r w:rsidR="00BF485F">
          <w:rPr>
            <w:noProof/>
            <w:webHidden/>
          </w:rPr>
        </w:r>
        <w:r w:rsidR="00BF485F">
          <w:rPr>
            <w:noProof/>
            <w:webHidden/>
          </w:rPr>
          <w:fldChar w:fldCharType="separate"/>
        </w:r>
        <w:r w:rsidR="008D0C8C">
          <w:rPr>
            <w:noProof/>
            <w:webHidden/>
          </w:rPr>
          <w:t>9</w:t>
        </w:r>
        <w:r w:rsidR="00BF485F">
          <w:rPr>
            <w:noProof/>
            <w:webHidden/>
          </w:rPr>
          <w:fldChar w:fldCharType="end"/>
        </w:r>
      </w:hyperlink>
    </w:p>
    <w:p w14:paraId="535C904C"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63" w:history="1">
        <w:r w:rsidR="00BF485F" w:rsidRPr="000071ED">
          <w:rPr>
            <w:noProof/>
          </w:rPr>
          <w:t>12.</w:t>
        </w:r>
        <w:r w:rsidR="00BF485F">
          <w:rPr>
            <w:noProof/>
          </w:rPr>
          <w:tab/>
        </w:r>
        <w:r w:rsidR="00BF485F" w:rsidRPr="000071ED">
          <w:rPr>
            <w:noProof/>
          </w:rPr>
          <w:t>Transitional provisions</w:t>
        </w:r>
        <w:r w:rsidR="00BF485F">
          <w:rPr>
            <w:noProof/>
            <w:webHidden/>
          </w:rPr>
          <w:tab/>
        </w:r>
        <w:r>
          <w:rPr>
            <w:noProof/>
            <w:webHidden/>
          </w:rPr>
          <w:tab/>
        </w:r>
        <w:r w:rsidR="00BF485F">
          <w:rPr>
            <w:noProof/>
            <w:webHidden/>
          </w:rPr>
          <w:fldChar w:fldCharType="begin"/>
        </w:r>
        <w:r w:rsidR="00BF485F">
          <w:rPr>
            <w:noProof/>
            <w:webHidden/>
          </w:rPr>
          <w:instrText xml:space="preserve"> PAGEREF _Toc369177363 \h </w:instrText>
        </w:r>
        <w:r w:rsidR="00BF485F">
          <w:rPr>
            <w:noProof/>
            <w:webHidden/>
          </w:rPr>
        </w:r>
        <w:r w:rsidR="00BF485F">
          <w:rPr>
            <w:noProof/>
            <w:webHidden/>
          </w:rPr>
          <w:fldChar w:fldCharType="separate"/>
        </w:r>
        <w:r w:rsidR="008D0C8C">
          <w:rPr>
            <w:noProof/>
            <w:webHidden/>
          </w:rPr>
          <w:t>9</w:t>
        </w:r>
        <w:r w:rsidR="00BF485F">
          <w:rPr>
            <w:noProof/>
            <w:webHidden/>
          </w:rPr>
          <w:fldChar w:fldCharType="end"/>
        </w:r>
      </w:hyperlink>
    </w:p>
    <w:p w14:paraId="21189DEF" w14:textId="77777777" w:rsidR="00BF485F" w:rsidRPr="000071ED" w:rsidRDefault="00BF485F" w:rsidP="008D0C8C">
      <w:pPr>
        <w:tabs>
          <w:tab w:val="right" w:pos="850"/>
          <w:tab w:val="left" w:pos="1134"/>
          <w:tab w:val="left" w:pos="1559"/>
          <w:tab w:val="left" w:pos="1984"/>
          <w:tab w:val="left" w:leader="dot" w:pos="8929"/>
          <w:tab w:val="right" w:pos="9638"/>
        </w:tabs>
        <w:spacing w:after="120" w:line="220" w:lineRule="atLeast"/>
        <w:rPr>
          <w:noProof/>
        </w:rPr>
      </w:pPr>
      <w:r w:rsidRPr="000071ED">
        <w:rPr>
          <w:noProof/>
        </w:rPr>
        <w:fldChar w:fldCharType="begin"/>
      </w:r>
      <w:r w:rsidRPr="000071ED">
        <w:rPr>
          <w:noProof/>
        </w:rPr>
        <w:instrText xml:space="preserve"> </w:instrText>
      </w:r>
      <w:r>
        <w:rPr>
          <w:noProof/>
        </w:rPr>
        <w:instrText>HYPERLINK \l "_Toc369177364"</w:instrText>
      </w:r>
      <w:r w:rsidRPr="000071ED">
        <w:rPr>
          <w:noProof/>
        </w:rPr>
        <w:instrText xml:space="preserve"> </w:instrText>
      </w:r>
      <w:r w:rsidRPr="000071ED">
        <w:rPr>
          <w:noProof/>
        </w:rPr>
        <w:fldChar w:fldCharType="separate"/>
      </w:r>
      <w:r w:rsidRPr="000071ED">
        <w:rPr>
          <w:noProof/>
        </w:rPr>
        <w:t>Annexes</w:t>
      </w:r>
    </w:p>
    <w:p w14:paraId="486FA9FF"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r w:rsidR="00BF485F" w:rsidRPr="000071ED">
        <w:rPr>
          <w:noProof/>
        </w:rPr>
        <w:t>1</w:t>
      </w:r>
      <w:r w:rsidR="00BF485F">
        <w:rPr>
          <w:noProof/>
          <w:webHidden/>
        </w:rPr>
        <w:tab/>
      </w:r>
      <w:r w:rsidR="00BF485F" w:rsidRPr="000071ED">
        <w:rPr>
          <w:noProof/>
        </w:rPr>
        <w:fldChar w:fldCharType="end"/>
      </w:r>
      <w:hyperlink w:anchor="_Toc369177365" w:history="1">
        <w:r w:rsidR="00BF485F" w:rsidRPr="000071ED">
          <w:rPr>
            <w:noProof/>
          </w:rPr>
          <w:t>Retro-reflecting devices</w:t>
        </w:r>
        <w:r w:rsidR="00BF485F">
          <w:rPr>
            <w:noProof/>
            <w:webHidden/>
          </w:rPr>
          <w:tab/>
        </w:r>
        <w:r>
          <w:rPr>
            <w:noProof/>
            <w:webHidden/>
          </w:rPr>
          <w:tab/>
        </w:r>
        <w:r w:rsidR="00BF485F">
          <w:rPr>
            <w:noProof/>
            <w:webHidden/>
          </w:rPr>
          <w:fldChar w:fldCharType="begin"/>
        </w:r>
        <w:r w:rsidR="00BF485F">
          <w:rPr>
            <w:noProof/>
            <w:webHidden/>
          </w:rPr>
          <w:instrText xml:space="preserve"> PAGEREF _Toc369177365 \h </w:instrText>
        </w:r>
        <w:r w:rsidR="00BF485F">
          <w:rPr>
            <w:noProof/>
            <w:webHidden/>
          </w:rPr>
        </w:r>
        <w:r w:rsidR="00BF485F">
          <w:rPr>
            <w:noProof/>
            <w:webHidden/>
          </w:rPr>
          <w:fldChar w:fldCharType="separate"/>
        </w:r>
        <w:r w:rsidR="008D0C8C">
          <w:rPr>
            <w:noProof/>
            <w:webHidden/>
          </w:rPr>
          <w:t>10</w:t>
        </w:r>
        <w:r w:rsidR="00BF485F">
          <w:rPr>
            <w:noProof/>
            <w:webHidden/>
          </w:rPr>
          <w:fldChar w:fldCharType="end"/>
        </w:r>
      </w:hyperlink>
    </w:p>
    <w:p w14:paraId="7ED9831C"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67" w:history="1">
        <w:r w:rsidR="00BF485F" w:rsidRPr="000071ED">
          <w:rPr>
            <w:noProof/>
          </w:rPr>
          <w:t>2</w:t>
        </w:r>
        <w:r w:rsidR="00BF485F">
          <w:rPr>
            <w:noProof/>
            <w:webHidden/>
          </w:rPr>
          <w:tab/>
        </w:r>
      </w:hyperlink>
      <w:hyperlink w:anchor="_Toc369177368" w:history="1">
        <w:r w:rsidR="00BF485F" w:rsidRPr="000071ED">
          <w:rPr>
            <w:noProof/>
          </w:rPr>
          <w:t>Communication</w:t>
        </w:r>
        <w:r w:rsidR="00BF485F">
          <w:rPr>
            <w:noProof/>
            <w:webHidden/>
          </w:rPr>
          <w:tab/>
        </w:r>
        <w:r>
          <w:rPr>
            <w:noProof/>
            <w:webHidden/>
          </w:rPr>
          <w:tab/>
        </w:r>
        <w:r w:rsidR="00BF485F">
          <w:rPr>
            <w:noProof/>
            <w:webHidden/>
          </w:rPr>
          <w:fldChar w:fldCharType="begin"/>
        </w:r>
        <w:r w:rsidR="00BF485F">
          <w:rPr>
            <w:noProof/>
            <w:webHidden/>
          </w:rPr>
          <w:instrText xml:space="preserve"> PAGEREF _Toc369177368 \h </w:instrText>
        </w:r>
        <w:r w:rsidR="00BF485F">
          <w:rPr>
            <w:noProof/>
            <w:webHidden/>
          </w:rPr>
        </w:r>
        <w:r w:rsidR="00BF485F">
          <w:rPr>
            <w:noProof/>
            <w:webHidden/>
          </w:rPr>
          <w:fldChar w:fldCharType="separate"/>
        </w:r>
        <w:r w:rsidR="008D0C8C">
          <w:rPr>
            <w:noProof/>
            <w:webHidden/>
          </w:rPr>
          <w:t>12</w:t>
        </w:r>
        <w:r w:rsidR="00BF485F">
          <w:rPr>
            <w:noProof/>
            <w:webHidden/>
          </w:rPr>
          <w:fldChar w:fldCharType="end"/>
        </w:r>
      </w:hyperlink>
    </w:p>
    <w:p w14:paraId="7987C374"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69" w:history="1">
        <w:r w:rsidR="00BF485F" w:rsidRPr="000071ED">
          <w:rPr>
            <w:noProof/>
          </w:rPr>
          <w:t>3</w:t>
        </w:r>
        <w:r w:rsidR="00BF485F">
          <w:rPr>
            <w:noProof/>
            <w:webHidden/>
          </w:rPr>
          <w:tab/>
        </w:r>
      </w:hyperlink>
      <w:hyperlink w:anchor="_Toc369177370" w:history="1">
        <w:r w:rsidR="00BF485F" w:rsidRPr="000071ED">
          <w:rPr>
            <w:noProof/>
          </w:rPr>
          <w:t>Examples of approval marks</w:t>
        </w:r>
        <w:r w:rsidR="00BF485F">
          <w:rPr>
            <w:noProof/>
            <w:webHidden/>
          </w:rPr>
          <w:tab/>
        </w:r>
        <w:r>
          <w:rPr>
            <w:noProof/>
            <w:webHidden/>
          </w:rPr>
          <w:tab/>
        </w:r>
        <w:r w:rsidR="00BF485F">
          <w:rPr>
            <w:noProof/>
            <w:webHidden/>
          </w:rPr>
          <w:fldChar w:fldCharType="begin"/>
        </w:r>
        <w:r w:rsidR="00BF485F">
          <w:rPr>
            <w:noProof/>
            <w:webHidden/>
          </w:rPr>
          <w:instrText xml:space="preserve"> PAGEREF _Toc369177370 \h </w:instrText>
        </w:r>
        <w:r w:rsidR="00BF485F">
          <w:rPr>
            <w:noProof/>
            <w:webHidden/>
          </w:rPr>
        </w:r>
        <w:r w:rsidR="00BF485F">
          <w:rPr>
            <w:noProof/>
            <w:webHidden/>
          </w:rPr>
          <w:fldChar w:fldCharType="separate"/>
        </w:r>
        <w:r w:rsidR="008D0C8C">
          <w:rPr>
            <w:noProof/>
            <w:webHidden/>
          </w:rPr>
          <w:t>14</w:t>
        </w:r>
        <w:r w:rsidR="00BF485F">
          <w:rPr>
            <w:noProof/>
            <w:webHidden/>
          </w:rPr>
          <w:fldChar w:fldCharType="end"/>
        </w:r>
      </w:hyperlink>
    </w:p>
    <w:p w14:paraId="686223C3" w14:textId="77777777" w:rsidR="00BF485F" w:rsidRDefault="000071ED"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75" w:history="1">
        <w:r w:rsidR="00BF485F" w:rsidRPr="000071ED">
          <w:rPr>
            <w:noProof/>
          </w:rPr>
          <w:t>4</w:t>
        </w:r>
        <w:r w:rsidR="00BF485F">
          <w:rPr>
            <w:noProof/>
            <w:webHidden/>
          </w:rPr>
          <w:tab/>
        </w:r>
      </w:hyperlink>
      <w:hyperlink w:anchor="_Toc369177376" w:history="1">
        <w:r w:rsidR="00BF485F" w:rsidRPr="000071ED">
          <w:rPr>
            <w:noProof/>
          </w:rPr>
          <w:t>Test procedure - Class IA and Class IIIA</w:t>
        </w:r>
        <w:r w:rsidR="00BF485F">
          <w:rPr>
            <w:noProof/>
            <w:webHidden/>
          </w:rPr>
          <w:tab/>
        </w:r>
        <w:r>
          <w:rPr>
            <w:noProof/>
            <w:webHidden/>
          </w:rPr>
          <w:tab/>
        </w:r>
        <w:r w:rsidR="00BF485F">
          <w:rPr>
            <w:noProof/>
            <w:webHidden/>
          </w:rPr>
          <w:fldChar w:fldCharType="begin"/>
        </w:r>
        <w:r w:rsidR="00BF485F">
          <w:rPr>
            <w:noProof/>
            <w:webHidden/>
          </w:rPr>
          <w:instrText xml:space="preserve"> PAGEREF _Toc369177376 \h </w:instrText>
        </w:r>
        <w:r w:rsidR="00BF485F">
          <w:rPr>
            <w:noProof/>
            <w:webHidden/>
          </w:rPr>
        </w:r>
        <w:r w:rsidR="00BF485F">
          <w:rPr>
            <w:noProof/>
            <w:webHidden/>
          </w:rPr>
          <w:fldChar w:fldCharType="separate"/>
        </w:r>
        <w:r w:rsidR="008D0C8C">
          <w:rPr>
            <w:noProof/>
            <w:webHidden/>
          </w:rPr>
          <w:t>18</w:t>
        </w:r>
        <w:r w:rsidR="00BF485F">
          <w:rPr>
            <w:noProof/>
            <w:webHidden/>
          </w:rPr>
          <w:fldChar w:fldCharType="end"/>
        </w:r>
      </w:hyperlink>
    </w:p>
    <w:p w14:paraId="1802DBF7"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r w:rsidR="00BF485F" w:rsidRPr="000071ED">
        <w:rPr>
          <w:noProof/>
        </w:rPr>
        <w:t>5</w:t>
      </w:r>
      <w:r w:rsidR="000071ED">
        <w:rPr>
          <w:noProof/>
          <w:webHidden/>
        </w:rPr>
        <w:tab/>
      </w:r>
      <w:hyperlink w:anchor="_Toc369177378" w:history="1">
        <w:r w:rsidR="00BF485F" w:rsidRPr="000071ED">
          <w:rPr>
            <w:noProof/>
          </w:rPr>
          <w:t>Specifications of shape and dimensions</w:t>
        </w:r>
        <w:r w:rsidR="00BF485F">
          <w:rPr>
            <w:noProof/>
            <w:webHidden/>
          </w:rPr>
          <w:tab/>
        </w:r>
        <w:r w:rsidR="000071ED">
          <w:rPr>
            <w:noProof/>
            <w:webHidden/>
          </w:rPr>
          <w:tab/>
        </w:r>
        <w:r w:rsidR="00BF485F">
          <w:rPr>
            <w:noProof/>
            <w:webHidden/>
          </w:rPr>
          <w:fldChar w:fldCharType="begin"/>
        </w:r>
        <w:r w:rsidR="00BF485F">
          <w:rPr>
            <w:noProof/>
            <w:webHidden/>
          </w:rPr>
          <w:instrText xml:space="preserve"> PAGEREF _Toc369177378 \h </w:instrText>
        </w:r>
        <w:r w:rsidR="00BF485F">
          <w:rPr>
            <w:noProof/>
            <w:webHidden/>
          </w:rPr>
        </w:r>
        <w:r w:rsidR="00BF485F">
          <w:rPr>
            <w:noProof/>
            <w:webHidden/>
          </w:rPr>
          <w:fldChar w:fldCharType="separate"/>
        </w:r>
        <w:r w:rsidR="008D0C8C">
          <w:rPr>
            <w:noProof/>
            <w:webHidden/>
          </w:rPr>
          <w:t>19</w:t>
        </w:r>
        <w:r w:rsidR="00BF485F">
          <w:rPr>
            <w:noProof/>
            <w:webHidden/>
          </w:rPr>
          <w:fldChar w:fldCharType="end"/>
        </w:r>
      </w:hyperlink>
    </w:p>
    <w:p w14:paraId="40BD4A54" w14:textId="77777777" w:rsidR="00BF485F" w:rsidRDefault="00BF485F" w:rsidP="008D0C8C">
      <w:pPr>
        <w:tabs>
          <w:tab w:val="right" w:pos="850"/>
          <w:tab w:val="left" w:pos="1134"/>
          <w:tab w:val="left" w:pos="1559"/>
          <w:tab w:val="left" w:pos="1984"/>
          <w:tab w:val="left" w:leader="dot" w:pos="8929"/>
          <w:tab w:val="right" w:pos="9638"/>
        </w:tabs>
        <w:spacing w:after="120" w:line="220" w:lineRule="atLeast"/>
        <w:ind w:left="284" w:firstLine="850"/>
        <w:rPr>
          <w:noProof/>
        </w:rPr>
      </w:pPr>
      <w:r w:rsidRPr="000071ED">
        <w:rPr>
          <w:noProof/>
        </w:rPr>
        <w:t>Appendix</w:t>
      </w:r>
      <w:r>
        <w:rPr>
          <w:noProof/>
          <w:webHidden/>
        </w:rPr>
        <w:tab/>
      </w:r>
      <w:r w:rsidR="000071ED">
        <w:rPr>
          <w:noProof/>
          <w:webHidden/>
        </w:rPr>
        <w:t xml:space="preserve"> - </w:t>
      </w:r>
      <w:hyperlink w:anchor="_Toc369177380" w:history="1">
        <w:r w:rsidRPr="000071ED">
          <w:rPr>
            <w:noProof/>
          </w:rPr>
          <w:t>Retro-reflectors for trailers - Classes IIIA and IIIB</w:t>
        </w:r>
        <w:r>
          <w:rPr>
            <w:noProof/>
            <w:webHidden/>
          </w:rPr>
          <w:tab/>
        </w:r>
        <w:r w:rsidR="000071ED">
          <w:rPr>
            <w:noProof/>
            <w:webHidden/>
          </w:rPr>
          <w:tab/>
        </w:r>
        <w:r>
          <w:rPr>
            <w:noProof/>
            <w:webHidden/>
          </w:rPr>
          <w:fldChar w:fldCharType="begin"/>
        </w:r>
        <w:r>
          <w:rPr>
            <w:noProof/>
            <w:webHidden/>
          </w:rPr>
          <w:instrText xml:space="preserve"> PAGEREF _Toc369177380 \h </w:instrText>
        </w:r>
        <w:r>
          <w:rPr>
            <w:noProof/>
            <w:webHidden/>
          </w:rPr>
        </w:r>
        <w:r>
          <w:rPr>
            <w:noProof/>
            <w:webHidden/>
          </w:rPr>
          <w:fldChar w:fldCharType="separate"/>
        </w:r>
        <w:r w:rsidR="008D0C8C">
          <w:rPr>
            <w:noProof/>
            <w:webHidden/>
          </w:rPr>
          <w:t>20</w:t>
        </w:r>
        <w:r>
          <w:rPr>
            <w:noProof/>
            <w:webHidden/>
          </w:rPr>
          <w:fldChar w:fldCharType="end"/>
        </w:r>
      </w:hyperlink>
    </w:p>
    <w:p w14:paraId="38D949D0"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81" w:history="1">
        <w:r w:rsidR="00BF485F" w:rsidRPr="000071ED">
          <w:rPr>
            <w:noProof/>
          </w:rPr>
          <w:t>6</w:t>
        </w:r>
        <w:r w:rsidR="00BF485F">
          <w:rPr>
            <w:noProof/>
            <w:webHidden/>
          </w:rPr>
          <w:tab/>
        </w:r>
      </w:hyperlink>
      <w:hyperlink w:anchor="_Toc369177382" w:history="1">
        <w:r w:rsidR="00BF485F" w:rsidRPr="000071ED">
          <w:rPr>
            <w:noProof/>
          </w:rPr>
          <w:t>Colorimetric specifications</w:t>
        </w:r>
        <w:r w:rsidR="00BF485F">
          <w:rPr>
            <w:noProof/>
            <w:webHidden/>
          </w:rPr>
          <w:tab/>
        </w:r>
        <w:r>
          <w:rPr>
            <w:noProof/>
            <w:webHidden/>
          </w:rPr>
          <w:tab/>
        </w:r>
        <w:r w:rsidR="00BF485F">
          <w:rPr>
            <w:noProof/>
            <w:webHidden/>
          </w:rPr>
          <w:fldChar w:fldCharType="begin"/>
        </w:r>
        <w:r w:rsidR="00BF485F">
          <w:rPr>
            <w:noProof/>
            <w:webHidden/>
          </w:rPr>
          <w:instrText xml:space="preserve"> PAGEREF _Toc369177382 \h </w:instrText>
        </w:r>
        <w:r w:rsidR="00BF485F">
          <w:rPr>
            <w:noProof/>
            <w:webHidden/>
          </w:rPr>
        </w:r>
        <w:r w:rsidR="00BF485F">
          <w:rPr>
            <w:noProof/>
            <w:webHidden/>
          </w:rPr>
          <w:fldChar w:fldCharType="separate"/>
        </w:r>
        <w:r w:rsidR="008D0C8C">
          <w:rPr>
            <w:noProof/>
            <w:webHidden/>
          </w:rPr>
          <w:t>21</w:t>
        </w:r>
        <w:r w:rsidR="00BF485F">
          <w:rPr>
            <w:noProof/>
            <w:webHidden/>
          </w:rPr>
          <w:fldChar w:fldCharType="end"/>
        </w:r>
      </w:hyperlink>
    </w:p>
    <w:p w14:paraId="02F18D7A"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83" w:history="1">
        <w:r w:rsidR="00BF485F" w:rsidRPr="000071ED">
          <w:rPr>
            <w:noProof/>
          </w:rPr>
          <w:t>7</w:t>
        </w:r>
        <w:r w:rsidR="00BF485F">
          <w:rPr>
            <w:noProof/>
            <w:webHidden/>
          </w:rPr>
          <w:tab/>
        </w:r>
      </w:hyperlink>
      <w:hyperlink w:anchor="_Toc369177384" w:history="1">
        <w:r w:rsidR="00BF485F" w:rsidRPr="000071ED">
          <w:rPr>
            <w:noProof/>
          </w:rPr>
          <w:t>Photometric specifications</w:t>
        </w:r>
        <w:r w:rsidR="00BF485F">
          <w:rPr>
            <w:noProof/>
            <w:webHidden/>
          </w:rPr>
          <w:tab/>
        </w:r>
        <w:r>
          <w:rPr>
            <w:noProof/>
            <w:webHidden/>
          </w:rPr>
          <w:tab/>
        </w:r>
        <w:r w:rsidR="00BF485F">
          <w:rPr>
            <w:noProof/>
            <w:webHidden/>
          </w:rPr>
          <w:fldChar w:fldCharType="begin"/>
        </w:r>
        <w:r w:rsidR="00BF485F">
          <w:rPr>
            <w:noProof/>
            <w:webHidden/>
          </w:rPr>
          <w:instrText xml:space="preserve"> PAGEREF _Toc369177384 \h </w:instrText>
        </w:r>
        <w:r w:rsidR="00BF485F">
          <w:rPr>
            <w:noProof/>
            <w:webHidden/>
          </w:rPr>
        </w:r>
        <w:r w:rsidR="00BF485F">
          <w:rPr>
            <w:noProof/>
            <w:webHidden/>
          </w:rPr>
          <w:fldChar w:fldCharType="separate"/>
        </w:r>
        <w:r w:rsidR="008D0C8C">
          <w:rPr>
            <w:noProof/>
            <w:webHidden/>
          </w:rPr>
          <w:t>22</w:t>
        </w:r>
        <w:r w:rsidR="00BF485F">
          <w:rPr>
            <w:noProof/>
            <w:webHidden/>
          </w:rPr>
          <w:fldChar w:fldCharType="end"/>
        </w:r>
      </w:hyperlink>
    </w:p>
    <w:p w14:paraId="07CD3DCB"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85" w:history="1">
        <w:r w:rsidR="00BF485F" w:rsidRPr="000071ED">
          <w:rPr>
            <w:noProof/>
          </w:rPr>
          <w:t>8</w:t>
        </w:r>
        <w:r w:rsidR="00BF485F">
          <w:rPr>
            <w:noProof/>
            <w:webHidden/>
          </w:rPr>
          <w:tab/>
        </w:r>
      </w:hyperlink>
      <w:hyperlink w:anchor="_Toc369177386" w:history="1">
        <w:r w:rsidR="00BF485F" w:rsidRPr="000071ED">
          <w:rPr>
            <w:noProof/>
          </w:rPr>
          <w:t>Resistance to external agents</w:t>
        </w:r>
        <w:r w:rsidR="00BF485F">
          <w:rPr>
            <w:noProof/>
            <w:webHidden/>
          </w:rPr>
          <w:tab/>
        </w:r>
        <w:r>
          <w:rPr>
            <w:noProof/>
            <w:webHidden/>
          </w:rPr>
          <w:tab/>
        </w:r>
        <w:r w:rsidR="00BF485F">
          <w:rPr>
            <w:noProof/>
            <w:webHidden/>
          </w:rPr>
          <w:fldChar w:fldCharType="begin"/>
        </w:r>
        <w:r w:rsidR="00BF485F">
          <w:rPr>
            <w:noProof/>
            <w:webHidden/>
          </w:rPr>
          <w:instrText xml:space="preserve"> PAGEREF _Toc369177386 \h </w:instrText>
        </w:r>
        <w:r w:rsidR="00BF485F">
          <w:rPr>
            <w:noProof/>
            <w:webHidden/>
          </w:rPr>
        </w:r>
        <w:r w:rsidR="00BF485F">
          <w:rPr>
            <w:noProof/>
            <w:webHidden/>
          </w:rPr>
          <w:fldChar w:fldCharType="separate"/>
        </w:r>
        <w:r w:rsidR="008D0C8C">
          <w:rPr>
            <w:noProof/>
            <w:webHidden/>
          </w:rPr>
          <w:t>24</w:t>
        </w:r>
        <w:r w:rsidR="00BF485F">
          <w:rPr>
            <w:noProof/>
            <w:webHidden/>
          </w:rPr>
          <w:fldChar w:fldCharType="end"/>
        </w:r>
      </w:hyperlink>
    </w:p>
    <w:p w14:paraId="67C83843"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87" w:history="1">
        <w:r w:rsidR="00BF485F" w:rsidRPr="000071ED">
          <w:rPr>
            <w:noProof/>
          </w:rPr>
          <w:t>9</w:t>
        </w:r>
        <w:r>
          <w:rPr>
            <w:noProof/>
          </w:rPr>
          <w:tab/>
        </w:r>
      </w:hyperlink>
      <w:hyperlink w:anchor="_Toc369177388" w:history="1">
        <w:r w:rsidR="00BF485F" w:rsidRPr="000071ED">
          <w:rPr>
            <w:noProof/>
          </w:rPr>
          <w:t>Stability in time of the optical properties  of retro-reflecting devices</w:t>
        </w:r>
        <w:r w:rsidR="00BF485F">
          <w:rPr>
            <w:noProof/>
            <w:webHidden/>
          </w:rPr>
          <w:tab/>
        </w:r>
        <w:r>
          <w:rPr>
            <w:noProof/>
            <w:webHidden/>
          </w:rPr>
          <w:tab/>
        </w:r>
        <w:r w:rsidR="00BF485F">
          <w:rPr>
            <w:noProof/>
            <w:webHidden/>
          </w:rPr>
          <w:fldChar w:fldCharType="begin"/>
        </w:r>
        <w:r w:rsidR="00BF485F">
          <w:rPr>
            <w:noProof/>
            <w:webHidden/>
          </w:rPr>
          <w:instrText xml:space="preserve"> PAGEREF _Toc369177388 \h </w:instrText>
        </w:r>
        <w:r w:rsidR="00BF485F">
          <w:rPr>
            <w:noProof/>
            <w:webHidden/>
          </w:rPr>
        </w:r>
        <w:r w:rsidR="00BF485F">
          <w:rPr>
            <w:noProof/>
            <w:webHidden/>
          </w:rPr>
          <w:fldChar w:fldCharType="separate"/>
        </w:r>
        <w:r w:rsidR="008D0C8C">
          <w:rPr>
            <w:noProof/>
            <w:webHidden/>
          </w:rPr>
          <w:t>28</w:t>
        </w:r>
        <w:r w:rsidR="00BF485F">
          <w:rPr>
            <w:noProof/>
            <w:webHidden/>
          </w:rPr>
          <w:fldChar w:fldCharType="end"/>
        </w:r>
      </w:hyperlink>
    </w:p>
    <w:p w14:paraId="072356EC"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89" w:history="1">
        <w:r w:rsidR="00BF485F" w:rsidRPr="000071ED">
          <w:rPr>
            <w:noProof/>
          </w:rPr>
          <w:t>10</w:t>
        </w:r>
        <w:r w:rsidR="00BF485F">
          <w:rPr>
            <w:noProof/>
            <w:webHidden/>
          </w:rPr>
          <w:tab/>
        </w:r>
      </w:hyperlink>
      <w:hyperlink w:anchor="_Toc369177390" w:history="1">
        <w:r w:rsidR="00BF485F" w:rsidRPr="000071ED">
          <w:rPr>
            <w:noProof/>
          </w:rPr>
          <w:t>Resistance to heat</w:t>
        </w:r>
        <w:r w:rsidR="00BF485F">
          <w:rPr>
            <w:noProof/>
            <w:webHidden/>
          </w:rPr>
          <w:tab/>
        </w:r>
        <w:r>
          <w:rPr>
            <w:noProof/>
            <w:webHidden/>
          </w:rPr>
          <w:tab/>
        </w:r>
        <w:r w:rsidR="00BF485F">
          <w:rPr>
            <w:noProof/>
            <w:webHidden/>
          </w:rPr>
          <w:fldChar w:fldCharType="begin"/>
        </w:r>
        <w:r w:rsidR="00BF485F">
          <w:rPr>
            <w:noProof/>
            <w:webHidden/>
          </w:rPr>
          <w:instrText xml:space="preserve"> PAGEREF _Toc369177390 \h </w:instrText>
        </w:r>
        <w:r w:rsidR="00BF485F">
          <w:rPr>
            <w:noProof/>
            <w:webHidden/>
          </w:rPr>
        </w:r>
        <w:r w:rsidR="00BF485F">
          <w:rPr>
            <w:noProof/>
            <w:webHidden/>
          </w:rPr>
          <w:fldChar w:fldCharType="separate"/>
        </w:r>
        <w:r w:rsidR="008D0C8C">
          <w:rPr>
            <w:noProof/>
            <w:webHidden/>
          </w:rPr>
          <w:t>29</w:t>
        </w:r>
        <w:r w:rsidR="00BF485F">
          <w:rPr>
            <w:noProof/>
            <w:webHidden/>
          </w:rPr>
          <w:fldChar w:fldCharType="end"/>
        </w:r>
      </w:hyperlink>
    </w:p>
    <w:p w14:paraId="71CA5833"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91" w:history="1">
        <w:r w:rsidR="00BF485F" w:rsidRPr="000071ED">
          <w:rPr>
            <w:noProof/>
          </w:rPr>
          <w:t>11</w:t>
        </w:r>
        <w:r w:rsidR="00BF485F">
          <w:rPr>
            <w:noProof/>
            <w:webHidden/>
          </w:rPr>
          <w:tab/>
        </w:r>
      </w:hyperlink>
      <w:hyperlink w:anchor="_Toc369177392" w:history="1">
        <w:r w:rsidR="00BF485F" w:rsidRPr="000071ED">
          <w:rPr>
            <w:noProof/>
          </w:rPr>
          <w:t>Colour-fastness</w:t>
        </w:r>
        <w:r w:rsidR="00BF485F">
          <w:rPr>
            <w:noProof/>
            <w:webHidden/>
          </w:rPr>
          <w:tab/>
        </w:r>
        <w:r>
          <w:rPr>
            <w:noProof/>
            <w:webHidden/>
          </w:rPr>
          <w:tab/>
        </w:r>
        <w:r w:rsidR="00BF485F">
          <w:rPr>
            <w:noProof/>
            <w:webHidden/>
          </w:rPr>
          <w:fldChar w:fldCharType="begin"/>
        </w:r>
        <w:r w:rsidR="00BF485F">
          <w:rPr>
            <w:noProof/>
            <w:webHidden/>
          </w:rPr>
          <w:instrText xml:space="preserve"> PAGEREF _Toc369177392 \h </w:instrText>
        </w:r>
        <w:r w:rsidR="00BF485F">
          <w:rPr>
            <w:noProof/>
            <w:webHidden/>
          </w:rPr>
        </w:r>
        <w:r w:rsidR="00BF485F">
          <w:rPr>
            <w:noProof/>
            <w:webHidden/>
          </w:rPr>
          <w:fldChar w:fldCharType="separate"/>
        </w:r>
        <w:r w:rsidR="008D0C8C">
          <w:rPr>
            <w:noProof/>
            <w:webHidden/>
          </w:rPr>
          <w:t>30</w:t>
        </w:r>
        <w:r w:rsidR="00BF485F">
          <w:rPr>
            <w:noProof/>
            <w:webHidden/>
          </w:rPr>
          <w:fldChar w:fldCharType="end"/>
        </w:r>
      </w:hyperlink>
    </w:p>
    <w:p w14:paraId="7AA68CC4"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93" w:history="1">
        <w:r w:rsidR="00BF485F" w:rsidRPr="000071ED">
          <w:rPr>
            <w:noProof/>
          </w:rPr>
          <w:t>12</w:t>
        </w:r>
        <w:r w:rsidR="00BF485F">
          <w:rPr>
            <w:noProof/>
            <w:webHidden/>
          </w:rPr>
          <w:tab/>
        </w:r>
      </w:hyperlink>
      <w:hyperlink w:anchor="_Toc369177394" w:history="1">
        <w:r w:rsidR="00BF485F" w:rsidRPr="000071ED">
          <w:rPr>
            <w:noProof/>
          </w:rPr>
          <w:t>Chronological order of tests</w:t>
        </w:r>
        <w:r w:rsidR="00BF485F">
          <w:rPr>
            <w:noProof/>
            <w:webHidden/>
          </w:rPr>
          <w:tab/>
        </w:r>
        <w:r>
          <w:rPr>
            <w:noProof/>
            <w:webHidden/>
          </w:rPr>
          <w:tab/>
        </w:r>
        <w:r w:rsidR="00BF485F">
          <w:rPr>
            <w:noProof/>
            <w:webHidden/>
          </w:rPr>
          <w:fldChar w:fldCharType="begin"/>
        </w:r>
        <w:r w:rsidR="00BF485F">
          <w:rPr>
            <w:noProof/>
            <w:webHidden/>
          </w:rPr>
          <w:instrText xml:space="preserve"> PAGEREF _Toc369177394 \h </w:instrText>
        </w:r>
        <w:r w:rsidR="00BF485F">
          <w:rPr>
            <w:noProof/>
            <w:webHidden/>
          </w:rPr>
        </w:r>
        <w:r w:rsidR="00BF485F">
          <w:rPr>
            <w:noProof/>
            <w:webHidden/>
          </w:rPr>
          <w:fldChar w:fldCharType="separate"/>
        </w:r>
        <w:r w:rsidR="008D0C8C">
          <w:rPr>
            <w:noProof/>
            <w:webHidden/>
          </w:rPr>
          <w:t>31</w:t>
        </w:r>
        <w:r w:rsidR="00BF485F">
          <w:rPr>
            <w:noProof/>
            <w:webHidden/>
          </w:rPr>
          <w:fldChar w:fldCharType="end"/>
        </w:r>
      </w:hyperlink>
    </w:p>
    <w:p w14:paraId="62733F4D"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95" w:history="1">
        <w:r w:rsidR="00BF485F" w:rsidRPr="000071ED">
          <w:rPr>
            <w:noProof/>
          </w:rPr>
          <w:t>13</w:t>
        </w:r>
        <w:r w:rsidR="00BF485F">
          <w:rPr>
            <w:noProof/>
            <w:webHidden/>
          </w:rPr>
          <w:tab/>
        </w:r>
      </w:hyperlink>
      <w:hyperlink w:anchor="_Toc369177396" w:history="1">
        <w:r w:rsidR="00BF485F" w:rsidRPr="000071ED">
          <w:rPr>
            <w:noProof/>
          </w:rPr>
          <w:t xml:space="preserve">Resistance to impact </w:t>
        </w:r>
        <w:r w:rsidR="00BF485F" w:rsidRPr="000071ED">
          <w:rPr>
            <w:noProof/>
          </w:rPr>
          <w:noBreakHyphen/>
          <w:t xml:space="preserve"> Class IVA</w:t>
        </w:r>
        <w:r w:rsidR="00BF485F">
          <w:rPr>
            <w:noProof/>
            <w:webHidden/>
          </w:rPr>
          <w:tab/>
        </w:r>
        <w:r>
          <w:rPr>
            <w:noProof/>
            <w:webHidden/>
          </w:rPr>
          <w:tab/>
        </w:r>
        <w:r w:rsidR="00BF485F">
          <w:rPr>
            <w:noProof/>
            <w:webHidden/>
          </w:rPr>
          <w:fldChar w:fldCharType="begin"/>
        </w:r>
        <w:r w:rsidR="00BF485F">
          <w:rPr>
            <w:noProof/>
            <w:webHidden/>
          </w:rPr>
          <w:instrText xml:space="preserve"> PAGEREF _Toc369177396 \h </w:instrText>
        </w:r>
        <w:r w:rsidR="00BF485F">
          <w:rPr>
            <w:noProof/>
            <w:webHidden/>
          </w:rPr>
        </w:r>
        <w:r w:rsidR="00BF485F">
          <w:rPr>
            <w:noProof/>
            <w:webHidden/>
          </w:rPr>
          <w:fldChar w:fldCharType="separate"/>
        </w:r>
        <w:r w:rsidR="008D0C8C">
          <w:rPr>
            <w:noProof/>
            <w:webHidden/>
          </w:rPr>
          <w:t>32</w:t>
        </w:r>
        <w:r w:rsidR="00BF485F">
          <w:rPr>
            <w:noProof/>
            <w:webHidden/>
          </w:rPr>
          <w:fldChar w:fldCharType="end"/>
        </w:r>
      </w:hyperlink>
    </w:p>
    <w:p w14:paraId="7A504FCD"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97" w:history="1">
        <w:r w:rsidR="00BF485F" w:rsidRPr="000071ED">
          <w:rPr>
            <w:noProof/>
          </w:rPr>
          <w:t>14</w:t>
        </w:r>
      </w:hyperlink>
      <w:r>
        <w:rPr>
          <w:noProof/>
        </w:rPr>
        <w:tab/>
      </w:r>
      <w:hyperlink w:anchor="_Toc369177398" w:history="1">
        <w:r w:rsidR="00BF485F" w:rsidRPr="000071ED">
          <w:rPr>
            <w:noProof/>
          </w:rPr>
          <w:t xml:space="preserve">Test procedure </w:t>
        </w:r>
        <w:r w:rsidR="00BF485F" w:rsidRPr="000071ED">
          <w:rPr>
            <w:noProof/>
          </w:rPr>
          <w:noBreakHyphen/>
          <w:t xml:space="preserve"> Class IVA</w:t>
        </w:r>
        <w:r w:rsidR="00BF485F">
          <w:rPr>
            <w:noProof/>
            <w:webHidden/>
          </w:rPr>
          <w:tab/>
        </w:r>
        <w:r>
          <w:rPr>
            <w:noProof/>
            <w:webHidden/>
          </w:rPr>
          <w:tab/>
        </w:r>
        <w:r w:rsidR="00BF485F">
          <w:rPr>
            <w:noProof/>
            <w:webHidden/>
          </w:rPr>
          <w:fldChar w:fldCharType="begin"/>
        </w:r>
        <w:r w:rsidR="00BF485F">
          <w:rPr>
            <w:noProof/>
            <w:webHidden/>
          </w:rPr>
          <w:instrText xml:space="preserve"> PAGEREF _Toc369177398 \h </w:instrText>
        </w:r>
        <w:r w:rsidR="00BF485F">
          <w:rPr>
            <w:noProof/>
            <w:webHidden/>
          </w:rPr>
        </w:r>
        <w:r w:rsidR="00BF485F">
          <w:rPr>
            <w:noProof/>
            <w:webHidden/>
          </w:rPr>
          <w:fldChar w:fldCharType="separate"/>
        </w:r>
        <w:r w:rsidR="008D0C8C">
          <w:rPr>
            <w:noProof/>
            <w:webHidden/>
          </w:rPr>
          <w:t>33</w:t>
        </w:r>
        <w:r w:rsidR="00BF485F">
          <w:rPr>
            <w:noProof/>
            <w:webHidden/>
          </w:rPr>
          <w:fldChar w:fldCharType="end"/>
        </w:r>
      </w:hyperlink>
    </w:p>
    <w:p w14:paraId="76125BB6"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399" w:history="1">
        <w:r w:rsidR="00BF485F" w:rsidRPr="000071ED">
          <w:rPr>
            <w:noProof/>
          </w:rPr>
          <w:t>15</w:t>
        </w:r>
      </w:hyperlink>
      <w:r>
        <w:rPr>
          <w:noProof/>
        </w:rPr>
        <w:tab/>
      </w:r>
      <w:hyperlink w:anchor="_Toc369177400" w:history="1">
        <w:r w:rsidR="00BF485F" w:rsidRPr="000071ED">
          <w:rPr>
            <w:noProof/>
          </w:rPr>
          <w:t>Chronological order of tests for Class IVA</w:t>
        </w:r>
        <w:r w:rsidR="00BF485F">
          <w:rPr>
            <w:noProof/>
            <w:webHidden/>
          </w:rPr>
          <w:tab/>
        </w:r>
        <w:r>
          <w:rPr>
            <w:noProof/>
            <w:webHidden/>
          </w:rPr>
          <w:tab/>
        </w:r>
        <w:r w:rsidR="00BF485F">
          <w:rPr>
            <w:noProof/>
            <w:webHidden/>
          </w:rPr>
          <w:fldChar w:fldCharType="begin"/>
        </w:r>
        <w:r w:rsidR="00BF485F">
          <w:rPr>
            <w:noProof/>
            <w:webHidden/>
          </w:rPr>
          <w:instrText xml:space="preserve"> PAGEREF _Toc369177400 \h </w:instrText>
        </w:r>
        <w:r w:rsidR="00BF485F">
          <w:rPr>
            <w:noProof/>
            <w:webHidden/>
          </w:rPr>
        </w:r>
        <w:r w:rsidR="00BF485F">
          <w:rPr>
            <w:noProof/>
            <w:webHidden/>
          </w:rPr>
          <w:fldChar w:fldCharType="separate"/>
        </w:r>
        <w:r w:rsidR="008D0C8C">
          <w:rPr>
            <w:noProof/>
            <w:webHidden/>
          </w:rPr>
          <w:t>34</w:t>
        </w:r>
        <w:r w:rsidR="00BF485F">
          <w:rPr>
            <w:noProof/>
            <w:webHidden/>
          </w:rPr>
          <w:fldChar w:fldCharType="end"/>
        </w:r>
      </w:hyperlink>
    </w:p>
    <w:p w14:paraId="39555937"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401" w:history="1">
        <w:r w:rsidR="00BF485F" w:rsidRPr="000071ED">
          <w:rPr>
            <w:noProof/>
          </w:rPr>
          <w:t>16</w:t>
        </w:r>
      </w:hyperlink>
      <w:r>
        <w:rPr>
          <w:noProof/>
        </w:rPr>
        <w:tab/>
      </w:r>
      <w:hyperlink w:anchor="_Toc369177402" w:history="1">
        <w:r w:rsidR="00BF485F" w:rsidRPr="000071ED">
          <w:rPr>
            <w:noProof/>
          </w:rPr>
          <w:t>Test procedure for Classes IB and IIIB devices</w:t>
        </w:r>
        <w:r w:rsidR="00BF485F">
          <w:rPr>
            <w:noProof/>
            <w:webHidden/>
          </w:rPr>
          <w:tab/>
        </w:r>
        <w:r>
          <w:rPr>
            <w:noProof/>
            <w:webHidden/>
          </w:rPr>
          <w:tab/>
        </w:r>
        <w:r w:rsidR="00BF485F">
          <w:rPr>
            <w:noProof/>
            <w:webHidden/>
          </w:rPr>
          <w:fldChar w:fldCharType="begin"/>
        </w:r>
        <w:r w:rsidR="00BF485F">
          <w:rPr>
            <w:noProof/>
            <w:webHidden/>
          </w:rPr>
          <w:instrText xml:space="preserve"> PAGEREF _Toc369177402 \h </w:instrText>
        </w:r>
        <w:r w:rsidR="00BF485F">
          <w:rPr>
            <w:noProof/>
            <w:webHidden/>
          </w:rPr>
        </w:r>
        <w:r w:rsidR="00BF485F">
          <w:rPr>
            <w:noProof/>
            <w:webHidden/>
          </w:rPr>
          <w:fldChar w:fldCharType="separate"/>
        </w:r>
        <w:r w:rsidR="008D0C8C">
          <w:rPr>
            <w:noProof/>
            <w:webHidden/>
          </w:rPr>
          <w:t>35</w:t>
        </w:r>
        <w:r w:rsidR="00BF485F">
          <w:rPr>
            <w:noProof/>
            <w:webHidden/>
          </w:rPr>
          <w:fldChar w:fldCharType="end"/>
        </w:r>
      </w:hyperlink>
    </w:p>
    <w:p w14:paraId="1A4C75D0" w14:textId="77777777" w:rsidR="00BF485F" w:rsidRDefault="007B5647" w:rsidP="008D0C8C">
      <w:pPr>
        <w:tabs>
          <w:tab w:val="right" w:pos="850"/>
          <w:tab w:val="left" w:pos="1134"/>
          <w:tab w:val="left" w:pos="1559"/>
          <w:tab w:val="left" w:pos="1984"/>
          <w:tab w:val="left" w:leader="dot" w:pos="8929"/>
          <w:tab w:val="right" w:pos="9638"/>
        </w:tabs>
        <w:spacing w:after="120" w:line="220" w:lineRule="atLeast"/>
        <w:rPr>
          <w:noProof/>
        </w:rPr>
      </w:pPr>
      <w:r>
        <w:rPr>
          <w:noProof/>
        </w:rPr>
        <w:tab/>
      </w:r>
      <w:hyperlink w:anchor="_Toc369177403" w:history="1">
        <w:r w:rsidR="00BF485F" w:rsidRPr="000071ED">
          <w:rPr>
            <w:noProof/>
          </w:rPr>
          <w:t>17</w:t>
        </w:r>
      </w:hyperlink>
      <w:r>
        <w:rPr>
          <w:noProof/>
        </w:rPr>
        <w:tab/>
      </w:r>
      <w:hyperlink w:anchor="_Toc369177404" w:history="1">
        <w:r w:rsidR="00BF485F" w:rsidRPr="000071ED">
          <w:rPr>
            <w:noProof/>
          </w:rPr>
          <w:t>Minimum requirements for conformity of production control procedures</w:t>
        </w:r>
        <w:r w:rsidR="00BF485F">
          <w:rPr>
            <w:noProof/>
            <w:webHidden/>
          </w:rPr>
          <w:tab/>
        </w:r>
        <w:r>
          <w:rPr>
            <w:noProof/>
            <w:webHidden/>
          </w:rPr>
          <w:tab/>
        </w:r>
        <w:r w:rsidR="00BF485F">
          <w:rPr>
            <w:noProof/>
            <w:webHidden/>
          </w:rPr>
          <w:fldChar w:fldCharType="begin"/>
        </w:r>
        <w:r w:rsidR="00BF485F">
          <w:rPr>
            <w:noProof/>
            <w:webHidden/>
          </w:rPr>
          <w:instrText xml:space="preserve"> PAGEREF _Toc369177404 \h </w:instrText>
        </w:r>
        <w:r w:rsidR="00BF485F">
          <w:rPr>
            <w:noProof/>
            <w:webHidden/>
          </w:rPr>
        </w:r>
        <w:r w:rsidR="00BF485F">
          <w:rPr>
            <w:noProof/>
            <w:webHidden/>
          </w:rPr>
          <w:fldChar w:fldCharType="separate"/>
        </w:r>
        <w:r w:rsidR="008D0C8C">
          <w:rPr>
            <w:noProof/>
            <w:webHidden/>
          </w:rPr>
          <w:t>36</w:t>
        </w:r>
        <w:r w:rsidR="00BF485F">
          <w:rPr>
            <w:noProof/>
            <w:webHidden/>
          </w:rPr>
          <w:fldChar w:fldCharType="end"/>
        </w:r>
      </w:hyperlink>
    </w:p>
    <w:p w14:paraId="02507672" w14:textId="77777777" w:rsidR="00BF485F" w:rsidRDefault="007B5647" w:rsidP="008D0C8C">
      <w:pPr>
        <w:tabs>
          <w:tab w:val="right" w:pos="850"/>
          <w:tab w:val="left" w:pos="1134"/>
          <w:tab w:val="left" w:pos="1559"/>
          <w:tab w:val="left" w:pos="1984"/>
          <w:tab w:val="left" w:leader="dot" w:pos="8929"/>
          <w:tab w:val="right" w:pos="9638"/>
        </w:tabs>
        <w:spacing w:after="120"/>
        <w:rPr>
          <w:noProof/>
        </w:rPr>
      </w:pPr>
      <w:r>
        <w:rPr>
          <w:noProof/>
        </w:rPr>
        <w:tab/>
      </w:r>
      <w:hyperlink w:anchor="_Toc369177405" w:history="1">
        <w:r w:rsidR="00BF485F" w:rsidRPr="000071ED">
          <w:rPr>
            <w:noProof/>
          </w:rPr>
          <w:t>18</w:t>
        </w:r>
        <w:r w:rsidR="00BF485F">
          <w:rPr>
            <w:noProof/>
            <w:webHidden/>
          </w:rPr>
          <w:tab/>
        </w:r>
      </w:hyperlink>
      <w:hyperlink w:anchor="_Toc369177406" w:history="1">
        <w:r w:rsidR="00BF485F" w:rsidRPr="000071ED">
          <w:rPr>
            <w:noProof/>
          </w:rPr>
          <w:t>Minimum requirements for sampling by an inspector</w:t>
        </w:r>
        <w:r w:rsidR="00BF485F">
          <w:rPr>
            <w:noProof/>
            <w:webHidden/>
          </w:rPr>
          <w:tab/>
        </w:r>
        <w:r>
          <w:rPr>
            <w:noProof/>
            <w:webHidden/>
          </w:rPr>
          <w:tab/>
        </w:r>
        <w:r w:rsidR="00BF485F">
          <w:rPr>
            <w:noProof/>
            <w:webHidden/>
          </w:rPr>
          <w:fldChar w:fldCharType="begin"/>
        </w:r>
        <w:r w:rsidR="00BF485F">
          <w:rPr>
            <w:noProof/>
            <w:webHidden/>
          </w:rPr>
          <w:instrText xml:space="preserve"> PAGEREF _Toc369177406 \h </w:instrText>
        </w:r>
        <w:r w:rsidR="00BF485F">
          <w:rPr>
            <w:noProof/>
            <w:webHidden/>
          </w:rPr>
        </w:r>
        <w:r w:rsidR="00BF485F">
          <w:rPr>
            <w:noProof/>
            <w:webHidden/>
          </w:rPr>
          <w:fldChar w:fldCharType="separate"/>
        </w:r>
        <w:r w:rsidR="008D0C8C">
          <w:rPr>
            <w:noProof/>
            <w:webHidden/>
          </w:rPr>
          <w:t>38</w:t>
        </w:r>
        <w:r w:rsidR="00BF485F">
          <w:rPr>
            <w:noProof/>
            <w:webHidden/>
          </w:rPr>
          <w:fldChar w:fldCharType="end"/>
        </w:r>
      </w:hyperlink>
    </w:p>
    <w:p w14:paraId="63DCAAA2" w14:textId="77777777" w:rsidR="00FD337D" w:rsidRPr="00FD337D" w:rsidRDefault="00BF485F" w:rsidP="007B5647">
      <w:pPr>
        <w:pStyle w:val="HChG"/>
        <w:rPr>
          <w:sz w:val="24"/>
        </w:rPr>
      </w:pPr>
      <w:r>
        <w:fldChar w:fldCharType="end"/>
      </w:r>
      <w:r w:rsidR="007E535D">
        <w:br w:type="page"/>
      </w:r>
      <w:bookmarkStart w:id="6" w:name="_Toc369177352"/>
      <w:r w:rsidR="00FD337D" w:rsidRPr="00FD337D">
        <w:rPr>
          <w:sz w:val="24"/>
        </w:rPr>
        <w:lastRenderedPageBreak/>
        <w:t>1.</w:t>
      </w:r>
      <w:r w:rsidR="00FD337D" w:rsidRPr="00FD337D">
        <w:rPr>
          <w:sz w:val="24"/>
        </w:rPr>
        <w:tab/>
      </w:r>
      <w:r w:rsidR="007B5647">
        <w:rPr>
          <w:sz w:val="24"/>
        </w:rPr>
        <w:tab/>
      </w:r>
      <w:r w:rsidR="00FD337D" w:rsidRPr="0068564F">
        <w:t>Scope</w:t>
      </w:r>
      <w:bookmarkEnd w:id="6"/>
    </w:p>
    <w:p w14:paraId="238B040A" w14:textId="77777777" w:rsidR="00FD337D" w:rsidRPr="0068564F" w:rsidRDefault="00FD337D" w:rsidP="005F0899">
      <w:pPr>
        <w:pStyle w:val="para"/>
      </w:pPr>
      <w:r w:rsidRPr="00FD337D">
        <w:rPr>
          <w:sz w:val="24"/>
        </w:rPr>
        <w:tab/>
      </w:r>
      <w:r w:rsidRPr="0068564F">
        <w:t>This Regulation applies to retro-reflecting devices</w:t>
      </w:r>
      <w:r w:rsidR="0068564F">
        <w:rPr>
          <w:rStyle w:val="FootnoteReference"/>
        </w:rPr>
        <w:footnoteReference w:id="3"/>
      </w:r>
      <w:r w:rsidRPr="0068564F">
        <w:t xml:space="preserve"> for vehicles of categories L, M, N, O, and T</w:t>
      </w:r>
      <w:r w:rsidR="00CF0D59">
        <w:t>.</w:t>
      </w:r>
      <w:r w:rsidR="00AA435B">
        <w:rPr>
          <w:rStyle w:val="FootnoteReference"/>
        </w:rPr>
        <w:footnoteReference w:id="4"/>
      </w:r>
    </w:p>
    <w:p w14:paraId="2726AF6D" w14:textId="77777777" w:rsidR="007E535D" w:rsidRPr="007E535D" w:rsidRDefault="007E535D" w:rsidP="00FD337D">
      <w:pPr>
        <w:pStyle w:val="HChG"/>
        <w:tabs>
          <w:tab w:val="left" w:pos="2268"/>
        </w:tabs>
        <w:ind w:left="283" w:firstLine="851"/>
        <w:rPr>
          <w:sz w:val="24"/>
        </w:rPr>
      </w:pPr>
      <w:bookmarkStart w:id="7" w:name="_Toc369177353"/>
      <w:r w:rsidRPr="003400FB">
        <w:t>2.</w:t>
      </w:r>
      <w:r w:rsidRPr="003400FB">
        <w:tab/>
      </w:r>
      <w:r w:rsidR="003400FB">
        <w:tab/>
      </w:r>
      <w:r w:rsidR="003400FB" w:rsidRPr="003400FB">
        <w:t>Definitions</w:t>
      </w:r>
      <w:r w:rsidR="006D235E" w:rsidRPr="00CF0D59">
        <w:rPr>
          <w:rStyle w:val="FootnoteReference"/>
          <w:sz w:val="28"/>
          <w:szCs w:val="32"/>
        </w:rPr>
        <w:footnoteReference w:id="5"/>
      </w:r>
      <w:bookmarkEnd w:id="7"/>
    </w:p>
    <w:p w14:paraId="1224C07E" w14:textId="77777777" w:rsidR="00410AFB" w:rsidRPr="00975D82" w:rsidRDefault="007E535D" w:rsidP="00975D82">
      <w:pPr>
        <w:pStyle w:val="para"/>
      </w:pPr>
      <w:r w:rsidRPr="00975D82">
        <w:tab/>
        <w:t>For the purpose of this Regulation,</w:t>
      </w:r>
    </w:p>
    <w:p w14:paraId="26F957B9" w14:textId="77777777" w:rsidR="00410AFB" w:rsidRDefault="007E535D" w:rsidP="000222C4">
      <w:pPr>
        <w:pStyle w:val="para"/>
      </w:pPr>
      <w:r w:rsidRPr="000222C4">
        <w:t>2.1.</w:t>
      </w:r>
      <w:r w:rsidRPr="000222C4">
        <w:tab/>
        <w:t xml:space="preserve">The definitions given in </w:t>
      </w:r>
      <w:r w:rsidR="001F0070">
        <w:t xml:space="preserve">UN </w:t>
      </w:r>
      <w:r w:rsidRPr="000222C4">
        <w:t>Regulation No. 48 and its series of amendments in force at the time of application for type approval shall apply to this Regulation.</w:t>
      </w:r>
    </w:p>
    <w:p w14:paraId="46A725A7" w14:textId="77777777" w:rsidR="00410AFB" w:rsidRDefault="007E535D" w:rsidP="000222C4">
      <w:pPr>
        <w:pStyle w:val="para"/>
      </w:pPr>
      <w:r w:rsidRPr="000222C4">
        <w:t>2.2.</w:t>
      </w:r>
      <w:r w:rsidRPr="000222C4">
        <w:tab/>
        <w:t>"</w:t>
      </w:r>
      <w:r w:rsidRPr="00AB5582">
        <w:rPr>
          <w:i/>
        </w:rPr>
        <w:t>Retro-reflection</w:t>
      </w:r>
      <w:r w:rsidRPr="000222C4">
        <w:t>" means the reflection in which light is reflected in directions close to the direction from which it came.</w:t>
      </w:r>
      <w:r w:rsidR="00CB4CE3">
        <w:t xml:space="preserve"> </w:t>
      </w:r>
      <w:r w:rsidRPr="000222C4">
        <w:t>This property is maintained over wide variations of the illumination angle.</w:t>
      </w:r>
    </w:p>
    <w:p w14:paraId="155C6285" w14:textId="77777777" w:rsidR="00410AFB" w:rsidRDefault="007E535D" w:rsidP="000222C4">
      <w:pPr>
        <w:pStyle w:val="para"/>
      </w:pPr>
      <w:r w:rsidRPr="000222C4">
        <w:t>2.3.</w:t>
      </w:r>
      <w:r w:rsidRPr="000222C4">
        <w:tab/>
        <w:t>"</w:t>
      </w:r>
      <w:r w:rsidRPr="00AB5582">
        <w:rPr>
          <w:i/>
        </w:rPr>
        <w:t>Retro-reflecting optical unit</w:t>
      </w:r>
      <w:r w:rsidRPr="000222C4">
        <w:t>" means a combination of optical components producing retro-reflection.</w:t>
      </w:r>
    </w:p>
    <w:p w14:paraId="143C3C8B" w14:textId="77777777" w:rsidR="00410AFB" w:rsidRDefault="007E535D" w:rsidP="000222C4">
      <w:pPr>
        <w:pStyle w:val="para"/>
      </w:pPr>
      <w:r w:rsidRPr="000222C4">
        <w:t>2.4.</w:t>
      </w:r>
      <w:r w:rsidRPr="000222C4">
        <w:tab/>
        <w:t>"</w:t>
      </w:r>
      <w:r w:rsidRPr="00AB5582">
        <w:rPr>
          <w:i/>
        </w:rPr>
        <w:t>Retro-reflecting device</w:t>
      </w:r>
      <w:r w:rsidRPr="000222C4">
        <w:t>"</w:t>
      </w:r>
      <w:r w:rsidRPr="000410E5">
        <w:rPr>
          <w:sz w:val="18"/>
          <w:szCs w:val="18"/>
          <w:vertAlign w:val="superscript"/>
        </w:rPr>
        <w:t>1</w:t>
      </w:r>
      <w:r w:rsidRPr="000222C4">
        <w:t xml:space="preserve"> means an assembly ready for use and comprising one or more retro-reflecting optical units.</w:t>
      </w:r>
    </w:p>
    <w:p w14:paraId="65EB6B1F" w14:textId="77777777" w:rsidR="00410AFB" w:rsidRDefault="007E535D" w:rsidP="000222C4">
      <w:pPr>
        <w:pStyle w:val="para"/>
      </w:pPr>
      <w:r w:rsidRPr="000222C4">
        <w:t>2.5.</w:t>
      </w:r>
      <w:r w:rsidRPr="000222C4">
        <w:tab/>
        <w:t>"</w:t>
      </w:r>
      <w:r w:rsidRPr="00AB5582">
        <w:rPr>
          <w:i/>
        </w:rPr>
        <w:t>Angle of divergence</w:t>
      </w:r>
      <w:r w:rsidRPr="000222C4">
        <w:t>" means the angle between the straight lines connecting the centre of reference to the centre of the receiver and to the centre of the source of illumination.</w:t>
      </w:r>
    </w:p>
    <w:p w14:paraId="1379812C" w14:textId="77777777" w:rsidR="00410AFB" w:rsidRDefault="007E535D" w:rsidP="000222C4">
      <w:pPr>
        <w:pStyle w:val="para"/>
      </w:pPr>
      <w:r w:rsidRPr="000222C4">
        <w:t>2.6.</w:t>
      </w:r>
      <w:r w:rsidRPr="000222C4">
        <w:tab/>
        <w:t>"</w:t>
      </w:r>
      <w:r w:rsidRPr="00AB5582">
        <w:rPr>
          <w:i/>
        </w:rPr>
        <w:t>Illumination angle</w:t>
      </w:r>
      <w:r w:rsidRPr="000222C4">
        <w:t>" means the angle between the axis of reference and the straight line connecting the centre of reference to the centre of the source of illumination.</w:t>
      </w:r>
    </w:p>
    <w:p w14:paraId="375D2098" w14:textId="77777777" w:rsidR="00410AFB" w:rsidRDefault="007E535D" w:rsidP="000222C4">
      <w:pPr>
        <w:pStyle w:val="para"/>
      </w:pPr>
      <w:r w:rsidRPr="000222C4">
        <w:t>2.7.</w:t>
      </w:r>
      <w:r w:rsidRPr="000222C4">
        <w:tab/>
        <w:t>"</w:t>
      </w:r>
      <w:r w:rsidRPr="00AB5582">
        <w:rPr>
          <w:i/>
        </w:rPr>
        <w:t>Angle of rotation</w:t>
      </w:r>
      <w:r w:rsidRPr="000222C4">
        <w:t>" means the angle through which the retro-reflecting device is rotated about its axis of reference starting from one given position.</w:t>
      </w:r>
    </w:p>
    <w:p w14:paraId="0AB8361F" w14:textId="77777777" w:rsidR="00410AFB" w:rsidRDefault="007E535D" w:rsidP="000222C4">
      <w:pPr>
        <w:pStyle w:val="para"/>
      </w:pPr>
      <w:r w:rsidRPr="000222C4">
        <w:t>2.8.</w:t>
      </w:r>
      <w:r w:rsidRPr="000222C4">
        <w:tab/>
        <w:t>"</w:t>
      </w:r>
      <w:r w:rsidRPr="00AB5582">
        <w:rPr>
          <w:i/>
        </w:rPr>
        <w:t>Angular diameter of the retro-reflecting device</w:t>
      </w:r>
      <w:r w:rsidRPr="000222C4">
        <w:t>" means the angle subtended by the greatest dimension of the visible area of the illuminating surface, either at the centre of the source of illumination or at the centre of the receiver.</w:t>
      </w:r>
    </w:p>
    <w:p w14:paraId="58010100" w14:textId="77777777" w:rsidR="00410AFB" w:rsidRDefault="007E535D" w:rsidP="000222C4">
      <w:pPr>
        <w:pStyle w:val="para"/>
      </w:pPr>
      <w:r w:rsidRPr="000222C4">
        <w:t>2.9.</w:t>
      </w:r>
      <w:r w:rsidRPr="000222C4">
        <w:tab/>
        <w:t>"</w:t>
      </w:r>
      <w:r w:rsidRPr="00AB5582">
        <w:rPr>
          <w:i/>
        </w:rPr>
        <w:t>Illumination of the retro-reflecting device</w:t>
      </w:r>
      <w:r w:rsidRPr="000222C4">
        <w:t>" is the abbreviated expression used conventionally to designate the illumination measured in a plane perpendicular to the incident rays and passing through the centre of reference.</w:t>
      </w:r>
    </w:p>
    <w:p w14:paraId="3990509D" w14:textId="77777777" w:rsidR="00410AFB" w:rsidRDefault="007E535D" w:rsidP="000222C4">
      <w:pPr>
        <w:pStyle w:val="para"/>
      </w:pPr>
      <w:r w:rsidRPr="000222C4">
        <w:t>2.10.</w:t>
      </w:r>
      <w:r w:rsidRPr="000222C4">
        <w:tab/>
        <w:t>"</w:t>
      </w:r>
      <w:r w:rsidRPr="00AB5582">
        <w:rPr>
          <w:i/>
        </w:rPr>
        <w:t>Coefficient of luminous intensity (CIL)</w:t>
      </w:r>
      <w:r w:rsidRPr="000222C4">
        <w:t>" means the quotient of the luminous intensity reflected in the direction considered, divided by the illumination of the retro-reflecting device for given angles of illumination, divergence and rotation.</w:t>
      </w:r>
    </w:p>
    <w:p w14:paraId="70717B49" w14:textId="77777777" w:rsidR="00410AFB" w:rsidRDefault="007E535D" w:rsidP="000222C4">
      <w:pPr>
        <w:pStyle w:val="para"/>
      </w:pPr>
      <w:r w:rsidRPr="000222C4">
        <w:t>2.11.</w:t>
      </w:r>
      <w:r w:rsidRPr="000222C4">
        <w:tab/>
        <w:t>The symbols and units used in this Regulation are given in Annex</w:t>
      </w:r>
      <w:r w:rsidR="006C0E45">
        <w:t xml:space="preserve"> </w:t>
      </w:r>
      <w:r w:rsidRPr="000222C4">
        <w:t>1 to this Regulation.</w:t>
      </w:r>
    </w:p>
    <w:p w14:paraId="4C93A112" w14:textId="77777777" w:rsidR="00410AFB" w:rsidRDefault="007E535D" w:rsidP="000222C4">
      <w:pPr>
        <w:pStyle w:val="para"/>
      </w:pPr>
      <w:r w:rsidRPr="000222C4">
        <w:t>2.12.</w:t>
      </w:r>
      <w:r w:rsidRPr="000222C4">
        <w:tab/>
        <w:t xml:space="preserve">A type of "retro-reflecting device" is defined by the models and descriptive literature submitted with the application for approval. Retro-reflecting devices can be considered as belonging to the same type if they have one or more "retro-reflecting optical units" which are identical with those of the standard model, or if not identical are symmetrical and suitable for mounting </w:t>
      </w:r>
      <w:r w:rsidRPr="000222C4">
        <w:lastRenderedPageBreak/>
        <w:t>one on the left and one on the right side of the vehicle, and if their other parts differ from those of the standard model only in ways not affecting the properties to which this Regulation applies.</w:t>
      </w:r>
    </w:p>
    <w:p w14:paraId="56970BA0" w14:textId="77777777" w:rsidR="00410AFB" w:rsidRDefault="007E535D" w:rsidP="000222C4">
      <w:pPr>
        <w:pStyle w:val="para"/>
      </w:pPr>
      <w:r w:rsidRPr="000222C4">
        <w:t>2.13.</w:t>
      </w:r>
      <w:r w:rsidRPr="000222C4">
        <w:tab/>
        <w:t>Retro-reflecting devices are divided into three classes according to</w:t>
      </w:r>
      <w:r w:rsidR="006C0E45">
        <w:t xml:space="preserve"> </w:t>
      </w:r>
      <w:r w:rsidRPr="000222C4">
        <w:t>their photometric characteristics:</w:t>
      </w:r>
      <w:r w:rsidR="00CB4CE3">
        <w:t xml:space="preserve"> </w:t>
      </w:r>
      <w:r w:rsidRPr="000222C4">
        <w:t>Class IA or IB, Class IIIA or</w:t>
      </w:r>
      <w:r w:rsidR="006C0E45">
        <w:t xml:space="preserve"> </w:t>
      </w:r>
      <w:r w:rsidRPr="000222C4">
        <w:t xml:space="preserve">IIIB and </w:t>
      </w:r>
      <w:r w:rsidR="00E137D1" w:rsidRPr="000222C4">
        <w:t>Class</w:t>
      </w:r>
      <w:r w:rsidR="00E137D1">
        <w:t> </w:t>
      </w:r>
      <w:r w:rsidRPr="000222C4">
        <w:t>IVA.</w:t>
      </w:r>
    </w:p>
    <w:p w14:paraId="7BA5DC07" w14:textId="77777777" w:rsidR="00410AFB" w:rsidRDefault="007E535D" w:rsidP="000222C4">
      <w:pPr>
        <w:pStyle w:val="para"/>
      </w:pPr>
      <w:r w:rsidRPr="000222C4">
        <w:t>2.14.</w:t>
      </w:r>
      <w:r w:rsidRPr="000222C4">
        <w:tab/>
        <w:t>Retro-reflecting devices of Class</w:t>
      </w:r>
      <w:r w:rsidR="00E137D1">
        <w:t>es</w:t>
      </w:r>
      <w:r w:rsidRPr="000222C4">
        <w:t xml:space="preserve"> IB and IIIB are devices combined with other signal lamps which are not watertight according to Annex</w:t>
      </w:r>
      <w:r w:rsidR="006C0E45">
        <w:t xml:space="preserve"> </w:t>
      </w:r>
      <w:r w:rsidRPr="000222C4">
        <w:t>8, paragraph 1.1., and which are integrated into the body of a vehicle.</w:t>
      </w:r>
    </w:p>
    <w:p w14:paraId="24F6EFC2" w14:textId="77777777" w:rsidR="00DE6F85" w:rsidRDefault="00DE6F85" w:rsidP="000222C4">
      <w:pPr>
        <w:pStyle w:val="para"/>
      </w:pPr>
      <w:r w:rsidRPr="00DE6F85">
        <w:rPr>
          <w:bCs/>
          <w:lang w:val="en-US"/>
        </w:rPr>
        <w:t>2.15.</w:t>
      </w:r>
      <w:r w:rsidRPr="00DE6F85">
        <w:rPr>
          <w:bCs/>
          <w:lang w:val="en-US"/>
        </w:rPr>
        <w:tab/>
        <w:t>"</w:t>
      </w:r>
      <w:proofErr w:type="spellStart"/>
      <w:r w:rsidRPr="00DE6F85">
        <w:rPr>
          <w:bCs/>
          <w:i/>
          <w:lang w:val="en-US"/>
        </w:rPr>
        <w:t>Colour</w:t>
      </w:r>
      <w:proofErr w:type="spellEnd"/>
      <w:r w:rsidRPr="00DE6F85">
        <w:rPr>
          <w:bCs/>
          <w:i/>
          <w:lang w:val="en-US"/>
        </w:rPr>
        <w:t xml:space="preserve"> of the reflected light of the device</w:t>
      </w:r>
      <w:r w:rsidRPr="00DE6F85">
        <w:rPr>
          <w:bCs/>
          <w:lang w:val="en-US"/>
        </w:rPr>
        <w:t xml:space="preserve">" </w:t>
      </w:r>
      <w:r w:rsidR="00E137D1">
        <w:rPr>
          <w:bCs/>
          <w:lang w:val="en-US"/>
        </w:rPr>
        <w:softHyphen/>
        <w:t xml:space="preserve"> </w:t>
      </w:r>
      <w:r w:rsidRPr="00DE6F85">
        <w:rPr>
          <w:bCs/>
          <w:lang w:val="en-US"/>
        </w:rPr>
        <w:t xml:space="preserve">The definitions of the </w:t>
      </w:r>
      <w:proofErr w:type="spellStart"/>
      <w:r w:rsidRPr="00DE6F85">
        <w:rPr>
          <w:bCs/>
          <w:lang w:val="en-US"/>
        </w:rPr>
        <w:t>colour</w:t>
      </w:r>
      <w:proofErr w:type="spellEnd"/>
      <w:r w:rsidRPr="00DE6F85">
        <w:rPr>
          <w:bCs/>
          <w:lang w:val="en-US"/>
        </w:rPr>
        <w:t xml:space="preserve"> of the reflected light are given in paragraph 2.30. of </w:t>
      </w:r>
      <w:r w:rsidR="001F0070">
        <w:rPr>
          <w:bCs/>
          <w:lang w:val="en-US"/>
        </w:rPr>
        <w:t xml:space="preserve">UN </w:t>
      </w:r>
      <w:r w:rsidRPr="00DE6F85">
        <w:rPr>
          <w:bCs/>
          <w:lang w:val="en-US"/>
        </w:rPr>
        <w:t>Regulation No. 48.</w:t>
      </w:r>
    </w:p>
    <w:p w14:paraId="305898A7" w14:textId="77777777" w:rsidR="00410AFB" w:rsidRDefault="003400FB" w:rsidP="003400FB">
      <w:pPr>
        <w:pStyle w:val="HChG"/>
        <w:ind w:left="283" w:firstLine="851"/>
      </w:pPr>
      <w:bookmarkStart w:id="8" w:name="_Toc369177354"/>
      <w:r w:rsidRPr="003400FB">
        <w:t>3.</w:t>
      </w:r>
      <w:r w:rsidRPr="003400FB">
        <w:tab/>
      </w:r>
      <w:r>
        <w:tab/>
      </w:r>
      <w:r w:rsidRPr="003400FB">
        <w:t>Application for approval</w:t>
      </w:r>
      <w:bookmarkEnd w:id="8"/>
    </w:p>
    <w:p w14:paraId="51E51AD4" w14:textId="77777777" w:rsidR="00410AFB" w:rsidRDefault="007E535D" w:rsidP="000222C4">
      <w:pPr>
        <w:pStyle w:val="para"/>
      </w:pPr>
      <w:r w:rsidRPr="000222C4">
        <w:t>3.1.</w:t>
      </w:r>
      <w:r w:rsidRPr="000222C4">
        <w:tab/>
        <w:t xml:space="preserve">The application for approval shall be submitted by the holder of the trade name or mark, or if </w:t>
      </w:r>
      <w:proofErr w:type="gramStart"/>
      <w:r w:rsidRPr="000222C4">
        <w:t>necessary</w:t>
      </w:r>
      <w:proofErr w:type="gramEnd"/>
      <w:r w:rsidRPr="000222C4">
        <w:t xml:space="preserve"> by his duly accredited representative.</w:t>
      </w:r>
    </w:p>
    <w:p w14:paraId="5D4320E3" w14:textId="77777777" w:rsidR="00410AFB" w:rsidRDefault="007E535D" w:rsidP="000222C4">
      <w:pPr>
        <w:pStyle w:val="para"/>
      </w:pPr>
      <w:r w:rsidRPr="000222C4">
        <w:tab/>
      </w:r>
      <w:r w:rsidRPr="000222C4">
        <w:tab/>
        <w:t>At the choice of the applicant, it will specify that the device may be installed on a vehicle with different inclinations of the reference axis in respect to the vehicle reference planes and to the ground or, in the case of Class</w:t>
      </w:r>
      <w:r w:rsidR="00E137D1">
        <w:t>es</w:t>
      </w:r>
      <w:r w:rsidRPr="000222C4">
        <w:t xml:space="preserve"> IA, IB and IVA retro-reflectors, rotate around its reference axis; these different conditions of installation shall be indicated in the communication form.</w:t>
      </w:r>
      <w:r w:rsidR="00CB4CE3">
        <w:t xml:space="preserve"> </w:t>
      </w:r>
      <w:r w:rsidRPr="000222C4">
        <w:t>It shall be accompanied by:</w:t>
      </w:r>
    </w:p>
    <w:p w14:paraId="7351978D" w14:textId="77777777" w:rsidR="00410AFB" w:rsidRDefault="007E535D" w:rsidP="000222C4">
      <w:pPr>
        <w:pStyle w:val="para"/>
      </w:pPr>
      <w:r w:rsidRPr="000222C4">
        <w:t>3.1.1.</w:t>
      </w:r>
      <w:r w:rsidRPr="000222C4">
        <w:tab/>
      </w:r>
      <w:r w:rsidR="00E137D1" w:rsidRPr="000222C4">
        <w:t>Drawings</w:t>
      </w:r>
      <w:r w:rsidRPr="000222C4">
        <w:t xml:space="preserve">, in triplicate, in sufficient detail to permit identification of the type, showing geometrically the position(s) </w:t>
      </w:r>
      <w:proofErr w:type="gramStart"/>
      <w:r w:rsidRPr="000222C4">
        <w:t>in which</w:t>
      </w:r>
      <w:proofErr w:type="gramEnd"/>
      <w:r w:rsidRPr="000222C4">
        <w:t xml:space="preserve"> the retro-reflecting device may be fitted to the vehicle, and in case of class IB or IIIB-retro-reflectors details of installation. The drawings must show the position intended for the approval number and class indicator in relation to the circle of the approval mark;</w:t>
      </w:r>
    </w:p>
    <w:p w14:paraId="1C2FFC6D" w14:textId="77777777" w:rsidR="00410AFB" w:rsidRDefault="007E535D" w:rsidP="000222C4">
      <w:pPr>
        <w:pStyle w:val="para"/>
      </w:pPr>
      <w:r w:rsidRPr="000222C4">
        <w:t>3.1.2.</w:t>
      </w:r>
      <w:r w:rsidRPr="000222C4">
        <w:tab/>
      </w:r>
      <w:r w:rsidR="00E137D1" w:rsidRPr="000222C4">
        <w:t>A</w:t>
      </w:r>
      <w:r w:rsidRPr="000222C4">
        <w:t xml:space="preserve"> brief description giving the technical specifications of the materials of which the retro-reflecting optical unit is made;</w:t>
      </w:r>
    </w:p>
    <w:p w14:paraId="77F3B357" w14:textId="77777777" w:rsidR="00410AFB" w:rsidRDefault="007E535D" w:rsidP="000222C4">
      <w:pPr>
        <w:pStyle w:val="para"/>
      </w:pPr>
      <w:r w:rsidRPr="000222C4">
        <w:t>3.1.3.</w:t>
      </w:r>
      <w:r w:rsidRPr="000222C4">
        <w:tab/>
      </w:r>
      <w:r w:rsidR="00E137D1" w:rsidRPr="000222C4">
        <w:t>Samples</w:t>
      </w:r>
      <w:r w:rsidRPr="000222C4">
        <w:t xml:space="preserve"> of the retro-reflecting device of a colour specified by the manufacturer and, if necessary, the means of fixation; the number of samples to be submitted is specified in Annex 4 to this Regulation;</w:t>
      </w:r>
    </w:p>
    <w:p w14:paraId="5B341753" w14:textId="77777777" w:rsidR="00410AFB" w:rsidRDefault="007E535D" w:rsidP="000222C4">
      <w:pPr>
        <w:pStyle w:val="para"/>
      </w:pPr>
      <w:r w:rsidRPr="000222C4">
        <w:t>3.1.4.</w:t>
      </w:r>
      <w:r w:rsidRPr="000222C4">
        <w:tab/>
      </w:r>
      <w:r w:rsidR="00E137D1" w:rsidRPr="000222C4">
        <w:t>If</w:t>
      </w:r>
      <w:r w:rsidRPr="000222C4">
        <w:t xml:space="preserve"> necessary, two samples in other colour(s) for simultaneous or subsequent extension of the approval to devices in other colour(s);</w:t>
      </w:r>
    </w:p>
    <w:p w14:paraId="786FBBC4" w14:textId="77777777" w:rsidR="00410AFB" w:rsidRDefault="007E535D" w:rsidP="000222C4">
      <w:pPr>
        <w:pStyle w:val="para"/>
      </w:pPr>
      <w:r w:rsidRPr="000222C4">
        <w:t>3.1.5.</w:t>
      </w:r>
      <w:r w:rsidRPr="000222C4">
        <w:tab/>
      </w:r>
      <w:r w:rsidR="00E137D1">
        <w:t>I</w:t>
      </w:r>
      <w:r w:rsidR="00E137D1" w:rsidRPr="000222C4">
        <w:t xml:space="preserve">n </w:t>
      </w:r>
      <w:r w:rsidRPr="000222C4">
        <w:t>the case of devices of Class IVA:</w:t>
      </w:r>
      <w:r w:rsidR="00CB4CE3">
        <w:t xml:space="preserve"> </w:t>
      </w:r>
      <w:r w:rsidRPr="000222C4">
        <w:t>samples of the retro-reflecting device and, if necessary, the means of fixation; the number of samples to be submitted is specified in Annex</w:t>
      </w:r>
      <w:r w:rsidR="006C0E45">
        <w:t xml:space="preserve"> </w:t>
      </w:r>
      <w:r w:rsidRPr="000222C4">
        <w:t>14 to this Regulation.</w:t>
      </w:r>
    </w:p>
    <w:p w14:paraId="71834EA1" w14:textId="77777777" w:rsidR="00410AFB" w:rsidRDefault="007E535D" w:rsidP="00BD5CCB">
      <w:pPr>
        <w:pStyle w:val="HChG"/>
        <w:ind w:left="283" w:firstLine="851"/>
      </w:pPr>
      <w:bookmarkStart w:id="9" w:name="_Toc369177355"/>
      <w:r w:rsidRPr="003400FB">
        <w:t>4.</w:t>
      </w:r>
      <w:r w:rsidRPr="003400FB">
        <w:tab/>
      </w:r>
      <w:r w:rsidR="003400FB">
        <w:tab/>
      </w:r>
      <w:r w:rsidR="003400FB" w:rsidRPr="003400FB">
        <w:t>Markings</w:t>
      </w:r>
      <w:bookmarkEnd w:id="9"/>
    </w:p>
    <w:p w14:paraId="556C5D37" w14:textId="77777777" w:rsidR="00410AFB" w:rsidRDefault="007E535D" w:rsidP="00BD5CCB">
      <w:pPr>
        <w:pStyle w:val="para"/>
        <w:keepNext/>
        <w:keepLines/>
      </w:pPr>
      <w:r w:rsidRPr="000222C4">
        <w:t>4.1.</w:t>
      </w:r>
      <w:r w:rsidRPr="000222C4">
        <w:tab/>
        <w:t>Every retro-reflecting device submitted for approval must bear:</w:t>
      </w:r>
    </w:p>
    <w:p w14:paraId="3940E205" w14:textId="77777777" w:rsidR="00410AFB" w:rsidRDefault="007E535D" w:rsidP="00BD5CCB">
      <w:pPr>
        <w:pStyle w:val="para"/>
        <w:keepNext/>
        <w:keepLines/>
      </w:pPr>
      <w:r w:rsidRPr="000222C4">
        <w:t>4.1.1.</w:t>
      </w:r>
      <w:r w:rsidRPr="000222C4">
        <w:tab/>
      </w:r>
      <w:r w:rsidR="00E137D1" w:rsidRPr="000222C4">
        <w:t>The</w:t>
      </w:r>
      <w:r w:rsidRPr="000222C4">
        <w:t xml:space="preserve"> trade name or mark of the applicant;</w:t>
      </w:r>
    </w:p>
    <w:p w14:paraId="092BA7E5" w14:textId="77777777" w:rsidR="00410AFB" w:rsidRDefault="007E535D" w:rsidP="000222C4">
      <w:pPr>
        <w:pStyle w:val="para"/>
      </w:pPr>
      <w:r w:rsidRPr="000222C4">
        <w:t>4.1.2.</w:t>
      </w:r>
      <w:r w:rsidRPr="000222C4">
        <w:tab/>
      </w:r>
      <w:r w:rsidR="00E137D1" w:rsidRPr="000222C4">
        <w:t>The</w:t>
      </w:r>
      <w:r w:rsidRPr="000222C4">
        <w:t xml:space="preserve"> word "TOP" inscribed horizontally on the highest part of the illuminating surface, if such an indication is necessary to determine without ambiguity the angle or angles of rotation prescribed by the manufacturer.</w:t>
      </w:r>
    </w:p>
    <w:p w14:paraId="6AD4BA01" w14:textId="77777777" w:rsidR="00422D2A" w:rsidRDefault="00422D2A" w:rsidP="000222C4">
      <w:pPr>
        <w:pStyle w:val="para"/>
      </w:pPr>
      <w:r w:rsidRPr="00283C09">
        <w:t>4.1.3.</w:t>
      </w:r>
      <w:r w:rsidRPr="00283C09">
        <w:tab/>
        <w:t xml:space="preserve">On devices with reduced light distribution, in conformity with paragraph 3.2. or 3.4. </w:t>
      </w:r>
      <w:r>
        <w:t>of</w:t>
      </w:r>
      <w:r w:rsidRPr="00283C09">
        <w:t xml:space="preserve"> Annex 7 to this Regulation, a vertical arrow starting from a horizontal segment and directed downwards.</w:t>
      </w:r>
    </w:p>
    <w:p w14:paraId="7DF0B2F1" w14:textId="77777777" w:rsidR="00410AFB" w:rsidRDefault="007E535D" w:rsidP="000222C4">
      <w:pPr>
        <w:pStyle w:val="para"/>
      </w:pPr>
      <w:r w:rsidRPr="000222C4">
        <w:t>4.2.</w:t>
      </w:r>
      <w:r w:rsidRPr="000222C4">
        <w:tab/>
        <w:t xml:space="preserve">A space of </w:t>
      </w:r>
      <w:proofErr w:type="gramStart"/>
      <w:r w:rsidRPr="000222C4">
        <w:t>sufficient</w:t>
      </w:r>
      <w:proofErr w:type="gramEnd"/>
      <w:r w:rsidRPr="000222C4">
        <w:t xml:space="preserve"> size to accommodate the approval mark shall be provided on every device.</w:t>
      </w:r>
      <w:r w:rsidR="00CB4CE3">
        <w:t xml:space="preserve"> </w:t>
      </w:r>
      <w:r w:rsidRPr="000222C4">
        <w:t>This space shall be shown on the drawings referred to in paragraph</w:t>
      </w:r>
      <w:r w:rsidR="006C0E45">
        <w:t xml:space="preserve"> </w:t>
      </w:r>
      <w:r w:rsidRPr="000222C4">
        <w:t>3.1.1. above.</w:t>
      </w:r>
    </w:p>
    <w:p w14:paraId="160DCE0D" w14:textId="77777777" w:rsidR="00521E6C" w:rsidRPr="00521E6C" w:rsidRDefault="00521E6C" w:rsidP="00521E6C">
      <w:pPr>
        <w:pStyle w:val="para"/>
      </w:pPr>
      <w:r w:rsidRPr="00521E6C">
        <w:lastRenderedPageBreak/>
        <w:t>4.3.</w:t>
      </w:r>
      <w:r w:rsidRPr="00521E6C">
        <w:tab/>
        <w:t>The markings must be visible from the outside when the retro-reflecting device is fitted on the vehicle.</w:t>
      </w:r>
    </w:p>
    <w:p w14:paraId="2AA67E00" w14:textId="77777777" w:rsidR="00410AFB" w:rsidRDefault="007E535D" w:rsidP="000222C4">
      <w:pPr>
        <w:pStyle w:val="para"/>
      </w:pPr>
      <w:r w:rsidRPr="000222C4">
        <w:t>4.4.</w:t>
      </w:r>
      <w:r w:rsidRPr="000222C4">
        <w:tab/>
        <w:t>The markings must be clearly legible and be indelible.</w:t>
      </w:r>
    </w:p>
    <w:p w14:paraId="503C7F18" w14:textId="77777777" w:rsidR="00410AFB" w:rsidRDefault="007E535D" w:rsidP="003400FB">
      <w:pPr>
        <w:pStyle w:val="HChG"/>
        <w:ind w:left="283" w:firstLine="851"/>
      </w:pPr>
      <w:bookmarkStart w:id="10" w:name="_Toc369177356"/>
      <w:r w:rsidRPr="003400FB">
        <w:t>5.</w:t>
      </w:r>
      <w:r w:rsidRPr="003400FB">
        <w:tab/>
      </w:r>
      <w:r w:rsidR="003400FB">
        <w:tab/>
      </w:r>
      <w:r w:rsidR="003400FB" w:rsidRPr="003400FB">
        <w:t>Approval</w:t>
      </w:r>
      <w:bookmarkEnd w:id="10"/>
    </w:p>
    <w:p w14:paraId="3BE4A54B" w14:textId="77777777" w:rsidR="00410AFB" w:rsidRDefault="007E535D" w:rsidP="000222C4">
      <w:pPr>
        <w:pStyle w:val="para"/>
      </w:pPr>
      <w:r w:rsidRPr="000222C4">
        <w:t>5.1.</w:t>
      </w:r>
      <w:r w:rsidRPr="000222C4">
        <w:tab/>
        <w:t>If all the samples submitted meet the requirements of this Regulation, approval shall be granted.</w:t>
      </w:r>
    </w:p>
    <w:p w14:paraId="4DA60576" w14:textId="77777777" w:rsidR="00422D2A" w:rsidRDefault="00422D2A" w:rsidP="000222C4">
      <w:pPr>
        <w:pStyle w:val="para"/>
        <w:rPr>
          <w:bCs/>
          <w:spacing w:val="-2"/>
          <w:lang w:val="en-US"/>
        </w:rPr>
      </w:pPr>
      <w:r w:rsidRPr="00283C09">
        <w:t>5.2.</w:t>
      </w:r>
      <w:r w:rsidRPr="00283C09">
        <w:tab/>
        <w:t>If the approval granted in respect of a retro-reflecting device is extended to other such devices differing only in colour, the two samples in any other colour submitted in conformity with paragraph 3.1.4. of this Regulation shall be required to meet only the colorimetric and photometric specifications, the other tests no longer being required. This paragraph is not applicable to devices of Class IVA.</w:t>
      </w:r>
    </w:p>
    <w:p w14:paraId="752C6A30" w14:textId="77777777" w:rsidR="00410AFB" w:rsidRDefault="007E535D" w:rsidP="000222C4">
      <w:pPr>
        <w:pStyle w:val="para"/>
      </w:pPr>
      <w:r w:rsidRPr="000222C4">
        <w:t>5.3.</w:t>
      </w:r>
      <w:r w:rsidRPr="000222C4">
        <w:tab/>
        <w:t>An approval number shall be assigned to each type approved.</w:t>
      </w:r>
      <w:r w:rsidR="00CB4CE3">
        <w:t xml:space="preserve"> </w:t>
      </w:r>
      <w:r w:rsidRPr="000222C4">
        <w:t>Its first two digits (at present 02, corresponding to the 02 series of amendments which entered into force on 1</w:t>
      </w:r>
      <w:r w:rsidR="006C0E45">
        <w:t xml:space="preserve"> </w:t>
      </w:r>
      <w:r w:rsidRPr="000222C4">
        <w:t>July</w:t>
      </w:r>
      <w:r w:rsidR="006C0E45">
        <w:t xml:space="preserve"> </w:t>
      </w:r>
      <w:r w:rsidRPr="000222C4">
        <w:t>1985)</w:t>
      </w:r>
      <w:r w:rsidR="001F0070" w:rsidRPr="00962893">
        <w:rPr>
          <w:vertAlign w:val="superscript"/>
        </w:rPr>
        <w:footnoteReference w:id="6"/>
      </w:r>
      <w:r w:rsidRPr="000222C4">
        <w:t xml:space="preserve"> shall indicate the series of amendments incorporating the most recent major technical amendments made to the Regulation at the time of issue of the approval.</w:t>
      </w:r>
      <w:r w:rsidR="00CB4CE3">
        <w:t xml:space="preserve"> </w:t>
      </w:r>
      <w:r w:rsidR="00E137D1">
        <w:t>A</w:t>
      </w:r>
      <w:r w:rsidRPr="000222C4">
        <w:t xml:space="preserve"> Contracting Party shall not assign the same number to another type of retro-reflecting device covered by this Regulation except in the case of an extension of the approval to a device differing only in colour.</w:t>
      </w:r>
    </w:p>
    <w:p w14:paraId="43F2A9F9" w14:textId="77777777" w:rsidR="00410AFB" w:rsidRDefault="007E535D" w:rsidP="000222C4">
      <w:pPr>
        <w:pStyle w:val="para"/>
      </w:pPr>
      <w:r w:rsidRPr="000222C4">
        <w:t>5.4.</w:t>
      </w:r>
      <w:r w:rsidRPr="000222C4">
        <w:tab/>
        <w:t>Notice of approval or of extension or refusal of approval of a type of retro-reflecting device pursuant to this Regulation shall be communicated to the Parties to the Agreement which apply this Regulation, by means of a form conforming to the model in Annex</w:t>
      </w:r>
      <w:r w:rsidR="006C0E45">
        <w:t xml:space="preserve"> </w:t>
      </w:r>
      <w:r w:rsidRPr="000222C4">
        <w:t>2 to this Regulation.</w:t>
      </w:r>
    </w:p>
    <w:p w14:paraId="4F6F9D15" w14:textId="77777777" w:rsidR="00410AFB" w:rsidRDefault="007E535D" w:rsidP="000222C4">
      <w:pPr>
        <w:pStyle w:val="para"/>
      </w:pPr>
      <w:r w:rsidRPr="000222C4">
        <w:t>5.5.</w:t>
      </w:r>
      <w:r w:rsidRPr="000222C4">
        <w:tab/>
        <w:t>There shall be affixed to every retro-reflecting device conforming to a type approved under this Regulation, in the space referred to in paragraph</w:t>
      </w:r>
      <w:r w:rsidR="006C0E45">
        <w:t xml:space="preserve"> </w:t>
      </w:r>
      <w:r w:rsidRPr="000222C4">
        <w:t>4.2. above and in addition to the markings prescribed in paragraph</w:t>
      </w:r>
      <w:r w:rsidR="006C0E45">
        <w:t xml:space="preserve"> </w:t>
      </w:r>
      <w:r w:rsidRPr="000222C4">
        <w:t>4.1.</w:t>
      </w:r>
      <w:r w:rsidR="00E137D1">
        <w:t xml:space="preserve"> above.</w:t>
      </w:r>
    </w:p>
    <w:p w14:paraId="07EA107D" w14:textId="77777777" w:rsidR="00410AFB" w:rsidRDefault="007E535D" w:rsidP="000222C4">
      <w:pPr>
        <w:pStyle w:val="para"/>
      </w:pPr>
      <w:r w:rsidRPr="000222C4">
        <w:t>5.5.1.</w:t>
      </w:r>
      <w:r w:rsidRPr="000222C4">
        <w:tab/>
      </w:r>
      <w:r w:rsidR="00E137D1" w:rsidRPr="000222C4">
        <w:t>An</w:t>
      </w:r>
      <w:r w:rsidRPr="000222C4">
        <w:t xml:space="preserve"> international approval mark consisting of:</w:t>
      </w:r>
    </w:p>
    <w:p w14:paraId="3987476E" w14:textId="77777777" w:rsidR="00410AFB" w:rsidRDefault="007E535D" w:rsidP="000222C4">
      <w:pPr>
        <w:pStyle w:val="para"/>
      </w:pPr>
      <w:r w:rsidRPr="000222C4">
        <w:t>5.5.1.1.</w:t>
      </w:r>
      <w:r w:rsidRPr="000222C4">
        <w:tab/>
      </w:r>
      <w:r w:rsidR="00E137D1" w:rsidRPr="000222C4">
        <w:t>A</w:t>
      </w:r>
      <w:r w:rsidRPr="000222C4">
        <w:t xml:space="preserve"> circle surrounding the letter "E" followed by the distinguishing number of the country which has granted approval;</w:t>
      </w:r>
      <w:r w:rsidR="00DE10B0">
        <w:rPr>
          <w:rStyle w:val="FootnoteReference"/>
        </w:rPr>
        <w:footnoteReference w:id="7"/>
      </w:r>
    </w:p>
    <w:p w14:paraId="15CC0D65" w14:textId="77777777" w:rsidR="00410AFB" w:rsidRDefault="007E535D" w:rsidP="000222C4">
      <w:pPr>
        <w:pStyle w:val="para"/>
      </w:pPr>
      <w:r w:rsidRPr="000222C4">
        <w:t>5.5.1.2.</w:t>
      </w:r>
      <w:r w:rsidRPr="000222C4">
        <w:tab/>
      </w:r>
      <w:r w:rsidR="00E137D1" w:rsidRPr="000222C4">
        <w:t>An</w:t>
      </w:r>
      <w:r w:rsidRPr="000222C4">
        <w:t xml:space="preserve"> approval number;</w:t>
      </w:r>
    </w:p>
    <w:p w14:paraId="502AABA4" w14:textId="77777777" w:rsidR="00410AFB" w:rsidRDefault="007E535D" w:rsidP="000222C4">
      <w:pPr>
        <w:pStyle w:val="para"/>
      </w:pPr>
      <w:r w:rsidRPr="000222C4">
        <w:t>5.5.1.3.</w:t>
      </w:r>
      <w:r w:rsidRPr="000222C4">
        <w:tab/>
      </w:r>
      <w:r w:rsidR="00E137D1" w:rsidRPr="000222C4">
        <w:t>A</w:t>
      </w:r>
      <w:r w:rsidRPr="000222C4">
        <w:t xml:space="preserve"> group of symbols IA, IB, IIIA, IIIB or IVA showing the class of the approved retro-reflecting device.</w:t>
      </w:r>
    </w:p>
    <w:p w14:paraId="10078527" w14:textId="77777777" w:rsidR="00410AFB" w:rsidRDefault="007E535D" w:rsidP="000222C4">
      <w:pPr>
        <w:pStyle w:val="para"/>
      </w:pPr>
      <w:r w:rsidRPr="000222C4">
        <w:t>5.6.</w:t>
      </w:r>
      <w:r w:rsidRPr="000222C4">
        <w:tab/>
        <w:t>When two or more lamps are part of the same unit of grouped, combined or reciprocally incorporated lamps (including a retro-reflector), approval is granted only if each of these lamps satisfies the requirements of this Regulation or of another Regulation.</w:t>
      </w:r>
      <w:r w:rsidR="00CB4CE3">
        <w:t xml:space="preserve"> </w:t>
      </w:r>
      <w:r w:rsidRPr="000222C4">
        <w:t>Lamps not satisfying any one of those Regulations shall not be part of such a unit of grouped, combined or reciprocally incorporated lamps.</w:t>
      </w:r>
    </w:p>
    <w:p w14:paraId="0B8BE317" w14:textId="77777777" w:rsidR="00410AFB" w:rsidRDefault="007E535D" w:rsidP="000222C4">
      <w:pPr>
        <w:pStyle w:val="para"/>
      </w:pPr>
      <w:r w:rsidRPr="000222C4">
        <w:t>5.6.1.</w:t>
      </w:r>
      <w:r w:rsidRPr="000222C4">
        <w:tab/>
        <w:t xml:space="preserve">Where grouped, combined or reciprocally incorporated lamps comply with the requirements of several Regulations, a single international approval mark may be applied, consisting of a circle surrounding the letter "E" followed by the distinguishing number of the country which has granted the approval, an </w:t>
      </w:r>
      <w:r w:rsidRPr="000222C4">
        <w:lastRenderedPageBreak/>
        <w:t>approval number and, if necessary, the required arrow.</w:t>
      </w:r>
      <w:r w:rsidR="00CB4CE3">
        <w:t xml:space="preserve"> </w:t>
      </w:r>
      <w:r w:rsidRPr="000222C4">
        <w:t>This approval mark may be placed anywhere on the grouped, combined or reciprocally incorporated lamps provided that:</w:t>
      </w:r>
    </w:p>
    <w:p w14:paraId="1093AC7F" w14:textId="77777777" w:rsidR="00410AFB" w:rsidRDefault="007E535D" w:rsidP="000222C4">
      <w:pPr>
        <w:pStyle w:val="para"/>
      </w:pPr>
      <w:r w:rsidRPr="000222C4">
        <w:t>5.6.1.1.</w:t>
      </w:r>
      <w:r w:rsidRPr="000222C4">
        <w:tab/>
        <w:t>It is visible after their installation;</w:t>
      </w:r>
    </w:p>
    <w:p w14:paraId="0C4D2E06" w14:textId="77777777" w:rsidR="00410AFB" w:rsidRDefault="007E535D" w:rsidP="000222C4">
      <w:pPr>
        <w:pStyle w:val="para"/>
      </w:pPr>
      <w:r w:rsidRPr="000222C4">
        <w:t>5.6.1.2.</w:t>
      </w:r>
      <w:r w:rsidRPr="000222C4">
        <w:tab/>
        <w:t>No part of the grouped, combined or reciprocally incorporated lamps that transmits light can be removed without at the same time removing the approval mark.</w:t>
      </w:r>
    </w:p>
    <w:p w14:paraId="07EB6444" w14:textId="77777777" w:rsidR="00410AFB" w:rsidRPr="007A2DB5" w:rsidRDefault="007E535D" w:rsidP="000222C4">
      <w:pPr>
        <w:pStyle w:val="para"/>
        <w:rPr>
          <w:spacing w:val="-2"/>
        </w:rPr>
      </w:pPr>
      <w:r w:rsidRPr="007A2DB5">
        <w:rPr>
          <w:spacing w:val="-2"/>
        </w:rPr>
        <w:t>5.6.2.</w:t>
      </w:r>
      <w:r w:rsidRPr="007A2DB5">
        <w:rPr>
          <w:spacing w:val="-2"/>
        </w:rPr>
        <w:tab/>
        <w:t xml:space="preserve">The identification symbol for each lamp appropriate to each </w:t>
      </w:r>
      <w:r w:rsidR="007A2DB5" w:rsidRPr="007A2DB5">
        <w:rPr>
          <w:spacing w:val="-2"/>
        </w:rPr>
        <w:t>Regulation,</w:t>
      </w:r>
      <w:r w:rsidRPr="007A2DB5">
        <w:rPr>
          <w:spacing w:val="-2"/>
        </w:rPr>
        <w:t xml:space="preserve"> under which approval has been granted, together with the corresponding series of amendments incorporating the most recent major technical amendments to the Regulation at the time of issue of the approval, shall be marked</w:t>
      </w:r>
      <w:r w:rsidR="005A59AC" w:rsidRPr="007A2DB5">
        <w:rPr>
          <w:spacing w:val="-2"/>
        </w:rPr>
        <w:t>:</w:t>
      </w:r>
    </w:p>
    <w:p w14:paraId="6C722E23" w14:textId="77777777" w:rsidR="00410AFB" w:rsidRDefault="007E535D" w:rsidP="000222C4">
      <w:pPr>
        <w:pStyle w:val="para"/>
      </w:pPr>
      <w:r w:rsidRPr="000222C4">
        <w:t>5.6.2.1.</w:t>
      </w:r>
      <w:r w:rsidRPr="000222C4">
        <w:tab/>
        <w:t>Either on the appropriate light-emitting surface,</w:t>
      </w:r>
    </w:p>
    <w:p w14:paraId="7360DFB6" w14:textId="77777777" w:rsidR="00410AFB" w:rsidRDefault="007E535D" w:rsidP="000222C4">
      <w:pPr>
        <w:pStyle w:val="para"/>
      </w:pPr>
      <w:r w:rsidRPr="000222C4">
        <w:t>5.6.2.2.</w:t>
      </w:r>
      <w:r w:rsidRPr="000222C4">
        <w:tab/>
        <w:t>Or in a group, in such a way that each lamp of the grouped, combined or reciprocally incorporated lamps may be clearly identified (see the possible examples shown in Annex</w:t>
      </w:r>
      <w:r w:rsidR="006C0E45">
        <w:t xml:space="preserve"> </w:t>
      </w:r>
      <w:r w:rsidRPr="000222C4">
        <w:t>3).</w:t>
      </w:r>
    </w:p>
    <w:p w14:paraId="667331A4" w14:textId="77777777" w:rsidR="00410AFB" w:rsidRDefault="007E535D" w:rsidP="000222C4">
      <w:pPr>
        <w:pStyle w:val="para"/>
      </w:pPr>
      <w:r w:rsidRPr="000222C4">
        <w:t>5.6.3.</w:t>
      </w:r>
      <w:r w:rsidRPr="000222C4">
        <w:tab/>
        <w:t>The size of the components of a single approval mark shall not be less than the minimum size required for the smallest of the individual marks by a Regulation under which approval has been granted.</w:t>
      </w:r>
    </w:p>
    <w:p w14:paraId="6C444967" w14:textId="77777777" w:rsidR="00410AFB" w:rsidRDefault="007E535D" w:rsidP="000222C4">
      <w:pPr>
        <w:pStyle w:val="para"/>
      </w:pPr>
      <w:r w:rsidRPr="000222C4">
        <w:t>5.6.4.</w:t>
      </w:r>
      <w:r w:rsidRPr="000222C4">
        <w:tab/>
        <w:t>An approval number shall be assigned to each type approved.</w:t>
      </w:r>
      <w:r w:rsidR="00CB4CE3">
        <w:t xml:space="preserve"> </w:t>
      </w:r>
      <w:r w:rsidRPr="000222C4">
        <w:t>The same Contracting Party may not assign the same number to another type of grouped, combined or reciprocally incorporated lamps covered by this Regulation.</w:t>
      </w:r>
    </w:p>
    <w:p w14:paraId="12C0D2AE" w14:textId="77777777" w:rsidR="00410AFB" w:rsidRDefault="007E535D" w:rsidP="000222C4">
      <w:pPr>
        <w:pStyle w:val="para"/>
      </w:pPr>
      <w:r w:rsidRPr="000222C4">
        <w:t>5.7.</w:t>
      </w:r>
      <w:r w:rsidRPr="000222C4">
        <w:tab/>
        <w:t>The approval mark must be clearly legible and indelible.</w:t>
      </w:r>
    </w:p>
    <w:p w14:paraId="0A5F242C" w14:textId="77777777" w:rsidR="00410AFB" w:rsidRPr="00382337" w:rsidRDefault="007E535D" w:rsidP="000222C4">
      <w:pPr>
        <w:pStyle w:val="para"/>
        <w:rPr>
          <w:spacing w:val="-2"/>
        </w:rPr>
      </w:pPr>
      <w:r w:rsidRPr="000222C4">
        <w:t>5.8.</w:t>
      </w:r>
      <w:r w:rsidRPr="000222C4">
        <w:tab/>
      </w:r>
      <w:r w:rsidRPr="00382337">
        <w:rPr>
          <w:spacing w:val="-2"/>
        </w:rPr>
        <w:t>Annex 3 to this Regulation gives examples of arrangements of approval marks for a single lamp (</w:t>
      </w:r>
      <w:r w:rsidR="00E137D1">
        <w:rPr>
          <w:spacing w:val="-2"/>
        </w:rPr>
        <w:t>F</w:t>
      </w:r>
      <w:r w:rsidR="00E137D1" w:rsidRPr="00382337">
        <w:rPr>
          <w:spacing w:val="-2"/>
        </w:rPr>
        <w:t xml:space="preserve">igure </w:t>
      </w:r>
      <w:r w:rsidRPr="00382337">
        <w:rPr>
          <w:spacing w:val="-2"/>
        </w:rPr>
        <w:t>1) and for grouped, combined or reciprocally incorporated lamps (</w:t>
      </w:r>
      <w:r w:rsidR="00E137D1">
        <w:rPr>
          <w:spacing w:val="-2"/>
        </w:rPr>
        <w:t>F</w:t>
      </w:r>
      <w:r w:rsidR="00E137D1" w:rsidRPr="00382337">
        <w:rPr>
          <w:spacing w:val="-2"/>
        </w:rPr>
        <w:t xml:space="preserve">igure </w:t>
      </w:r>
      <w:r w:rsidRPr="00382337">
        <w:rPr>
          <w:spacing w:val="-2"/>
        </w:rPr>
        <w:t>2) with all the additional symbols referred to above.</w:t>
      </w:r>
    </w:p>
    <w:p w14:paraId="7EFB5FFB" w14:textId="77777777" w:rsidR="00327D8C" w:rsidRPr="003B6A60" w:rsidRDefault="00327D8C" w:rsidP="00327D8C">
      <w:pPr>
        <w:pStyle w:val="HChG"/>
        <w:rPr>
          <w:rFonts w:eastAsia="Calibri"/>
          <w:lang w:val="en-US"/>
        </w:rPr>
      </w:pPr>
      <w:bookmarkStart w:id="11" w:name="_Toc369177357"/>
      <w:r>
        <w:rPr>
          <w:rFonts w:eastAsia="Calibri"/>
          <w:lang w:val="en-US"/>
        </w:rPr>
        <w:tab/>
      </w:r>
      <w:r>
        <w:rPr>
          <w:rFonts w:eastAsia="Calibri"/>
          <w:lang w:val="en-US"/>
        </w:rPr>
        <w:tab/>
      </w:r>
      <w:r w:rsidRPr="003B6A60">
        <w:rPr>
          <w:rFonts w:eastAsia="Calibri"/>
          <w:lang w:val="en-US"/>
        </w:rPr>
        <w:t>6.</w:t>
      </w:r>
      <w:r w:rsidRPr="003B6A60">
        <w:rPr>
          <w:rFonts w:eastAsia="Calibri"/>
          <w:lang w:val="en-US"/>
        </w:rPr>
        <w:tab/>
      </w:r>
      <w:r>
        <w:rPr>
          <w:rFonts w:eastAsia="Calibri"/>
          <w:lang w:val="en-US"/>
        </w:rPr>
        <w:tab/>
      </w:r>
      <w:r w:rsidRPr="003B6A60">
        <w:rPr>
          <w:rFonts w:eastAsia="Calibri"/>
          <w:lang w:val="en-US"/>
        </w:rPr>
        <w:t>General specifications</w:t>
      </w:r>
    </w:p>
    <w:p w14:paraId="0C9E22A3" w14:textId="77777777" w:rsidR="00327D8C" w:rsidRPr="00DE3EF3" w:rsidRDefault="00327D8C" w:rsidP="00327D8C">
      <w:pPr>
        <w:suppressAutoHyphens w:val="0"/>
        <w:spacing w:after="120" w:line="240" w:lineRule="auto"/>
        <w:ind w:left="2268" w:right="1134" w:hanging="1134"/>
        <w:jc w:val="both"/>
        <w:rPr>
          <w:rFonts w:eastAsia="Calibri"/>
          <w:lang w:val="en-US"/>
        </w:rPr>
      </w:pPr>
      <w:r w:rsidRPr="00DE3EF3">
        <w:rPr>
          <w:rFonts w:eastAsia="Calibri"/>
          <w:lang w:val="en-US"/>
        </w:rPr>
        <w:tab/>
        <w:t>The requirements contained in sections 5</w:t>
      </w:r>
      <w:r>
        <w:rPr>
          <w:rFonts w:eastAsia="Calibri"/>
          <w:lang w:val="en-US"/>
        </w:rPr>
        <w:t>.</w:t>
      </w:r>
      <w:r w:rsidRPr="00DE3EF3">
        <w:rPr>
          <w:rFonts w:eastAsia="Calibri"/>
          <w:lang w:val="en-US"/>
        </w:rPr>
        <w:t xml:space="preserve"> "General specification</w:t>
      </w:r>
      <w:r>
        <w:rPr>
          <w:rFonts w:eastAsia="Calibri"/>
          <w:lang w:val="en-US"/>
        </w:rPr>
        <w:t>s</w:t>
      </w:r>
      <w:r w:rsidRPr="00DE3EF3">
        <w:rPr>
          <w:rFonts w:eastAsia="Calibri"/>
          <w:lang w:val="en-US"/>
        </w:rPr>
        <w:t>" and 6</w:t>
      </w:r>
      <w:r>
        <w:rPr>
          <w:rFonts w:eastAsia="Calibri"/>
          <w:lang w:val="en-US"/>
        </w:rPr>
        <w:t>.</w:t>
      </w:r>
      <w:r w:rsidRPr="00DE3EF3">
        <w:rPr>
          <w:rFonts w:eastAsia="Calibri"/>
          <w:lang w:val="en-US"/>
        </w:rPr>
        <w:t xml:space="preserve"> "Individual specifications" and in the Annexes referenced in the said sections of </w:t>
      </w:r>
      <w:r>
        <w:rPr>
          <w:rFonts w:eastAsia="Calibri"/>
          <w:lang w:val="en-US"/>
        </w:rPr>
        <w:t>UN </w:t>
      </w:r>
      <w:r w:rsidRPr="00DE3EF3">
        <w:rPr>
          <w:rFonts w:eastAsia="Calibri"/>
          <w:lang w:val="en-US"/>
        </w:rPr>
        <w:t xml:space="preserve">Regulations Nos. 48, 53, 74 or 86, and their series of amendments in force at the time of application for the </w:t>
      </w:r>
      <w:r w:rsidRPr="00D55C1F">
        <w:rPr>
          <w:rFonts w:eastAsia="Calibri"/>
          <w:lang w:val="en-US"/>
        </w:rPr>
        <w:t xml:space="preserve">retro-reflecting device </w:t>
      </w:r>
      <w:r w:rsidRPr="00DE3EF3">
        <w:rPr>
          <w:rFonts w:eastAsia="Calibri"/>
          <w:lang w:val="en-US"/>
        </w:rPr>
        <w:t>type approval shall apply to this Regulation.</w:t>
      </w:r>
    </w:p>
    <w:p w14:paraId="29A383D5" w14:textId="77777777" w:rsidR="00327D8C" w:rsidRDefault="00327D8C" w:rsidP="00327D8C">
      <w:pPr>
        <w:suppressAutoHyphens w:val="0"/>
        <w:spacing w:after="120" w:line="240" w:lineRule="auto"/>
        <w:ind w:left="2268" w:right="1140" w:hanging="2268"/>
        <w:jc w:val="both"/>
      </w:pPr>
      <w:r w:rsidRPr="00DE3EF3">
        <w:rPr>
          <w:rFonts w:eastAsia="Calibri"/>
          <w:lang w:val="en-US"/>
        </w:rPr>
        <w:tab/>
        <w:t xml:space="preserve">The requirements pertinent to each </w:t>
      </w:r>
      <w:r w:rsidRPr="00D55C1F">
        <w:rPr>
          <w:rFonts w:eastAsia="Calibri"/>
          <w:lang w:val="en-US"/>
        </w:rPr>
        <w:t xml:space="preserve">retro-reflecting device </w:t>
      </w:r>
      <w:r w:rsidRPr="00DE3EF3">
        <w:rPr>
          <w:rFonts w:eastAsia="Calibri"/>
          <w:lang w:val="en-US"/>
        </w:rPr>
        <w:t>and to the category/</w:t>
      </w:r>
      <w:proofErr w:type="spellStart"/>
      <w:r w:rsidRPr="00DE3EF3">
        <w:rPr>
          <w:rFonts w:eastAsia="Calibri"/>
          <w:lang w:val="en-US"/>
        </w:rPr>
        <w:t>ies</w:t>
      </w:r>
      <w:proofErr w:type="spellEnd"/>
      <w:r w:rsidRPr="00DE3EF3">
        <w:rPr>
          <w:rFonts w:eastAsia="Calibri"/>
          <w:lang w:val="en-US"/>
        </w:rPr>
        <w:t xml:space="preserve"> of vehicle</w:t>
      </w:r>
      <w:r w:rsidRPr="00DE3EF3">
        <w:rPr>
          <w:rFonts w:ascii="Calibri" w:eastAsia="Calibri" w:hAnsi="Calibri"/>
          <w:lang w:val="en-US"/>
        </w:rPr>
        <w:t xml:space="preserve"> </w:t>
      </w:r>
      <w:r w:rsidRPr="00DE3EF3">
        <w:rPr>
          <w:rFonts w:eastAsia="Calibri"/>
          <w:lang w:val="en-US"/>
        </w:rPr>
        <w:t xml:space="preserve">on which the </w:t>
      </w:r>
      <w:r w:rsidRPr="00D55C1F">
        <w:rPr>
          <w:rFonts w:eastAsia="Calibri"/>
          <w:lang w:val="en-US"/>
        </w:rPr>
        <w:t xml:space="preserve">retro-reflecting device </w:t>
      </w:r>
      <w:r w:rsidRPr="00DE3EF3">
        <w:rPr>
          <w:rFonts w:eastAsia="Calibri"/>
          <w:lang w:val="en-US"/>
        </w:rPr>
        <w:t xml:space="preserve">is intended to be installed shall be applied, where its verification </w:t>
      </w:r>
      <w:proofErr w:type="gramStart"/>
      <w:r w:rsidRPr="00DE3EF3">
        <w:rPr>
          <w:rFonts w:eastAsia="Calibri"/>
          <w:lang w:val="en-US"/>
        </w:rPr>
        <w:t>at the moment</w:t>
      </w:r>
      <w:proofErr w:type="gramEnd"/>
      <w:r w:rsidRPr="00DE3EF3">
        <w:rPr>
          <w:rFonts w:eastAsia="Calibri"/>
          <w:lang w:val="en-US"/>
        </w:rPr>
        <w:t xml:space="preserve"> of </w:t>
      </w:r>
      <w:r w:rsidRPr="00D55C1F">
        <w:rPr>
          <w:rFonts w:eastAsia="Calibri"/>
          <w:lang w:val="en-US"/>
        </w:rPr>
        <w:t xml:space="preserve">retro-reflecting device </w:t>
      </w:r>
      <w:r w:rsidRPr="00DE3EF3">
        <w:rPr>
          <w:rFonts w:eastAsia="Calibri"/>
          <w:lang w:val="en-US"/>
        </w:rPr>
        <w:t>type approval is feasible.</w:t>
      </w:r>
    </w:p>
    <w:bookmarkEnd w:id="11"/>
    <w:p w14:paraId="01055A33" w14:textId="77777777" w:rsidR="00410AFB" w:rsidRDefault="007E535D" w:rsidP="000222C4">
      <w:pPr>
        <w:pStyle w:val="para"/>
      </w:pPr>
      <w:r w:rsidRPr="000222C4">
        <w:t>6.1.</w:t>
      </w:r>
      <w:r w:rsidRPr="000222C4">
        <w:tab/>
        <w:t>Retro-reflecting devices must be so constructed that they function satisfactorily and will continue to do so in normal use.</w:t>
      </w:r>
      <w:r w:rsidR="00CB4CE3">
        <w:t xml:space="preserve"> </w:t>
      </w:r>
      <w:r w:rsidRPr="000222C4">
        <w:t>In addition, they must not have any defect in design or manufacture that is detrimental to their efficient operation or to their maintenance in good condition.</w:t>
      </w:r>
    </w:p>
    <w:p w14:paraId="45620582" w14:textId="77777777" w:rsidR="00410AFB" w:rsidRDefault="007E535D" w:rsidP="000222C4">
      <w:pPr>
        <w:pStyle w:val="para"/>
      </w:pPr>
      <w:r w:rsidRPr="000222C4">
        <w:t>6.2.</w:t>
      </w:r>
      <w:r w:rsidRPr="000222C4">
        <w:tab/>
        <w:t>The components of retro-reflecting devices must not be capable of being easily dismantled.</w:t>
      </w:r>
    </w:p>
    <w:p w14:paraId="5C7A21CB" w14:textId="77777777" w:rsidR="00410AFB" w:rsidRDefault="007E535D" w:rsidP="000222C4">
      <w:pPr>
        <w:pStyle w:val="para"/>
      </w:pPr>
      <w:r w:rsidRPr="000222C4">
        <w:t>6.3.</w:t>
      </w:r>
      <w:r w:rsidRPr="000222C4">
        <w:tab/>
        <w:t>Retro-reflecting optical units may not be replaceable.</w:t>
      </w:r>
    </w:p>
    <w:p w14:paraId="546F5EAF" w14:textId="77777777" w:rsidR="00410AFB" w:rsidRDefault="007E535D" w:rsidP="000222C4">
      <w:pPr>
        <w:pStyle w:val="para"/>
      </w:pPr>
      <w:r w:rsidRPr="000222C4">
        <w:t>6.4.</w:t>
      </w:r>
      <w:r w:rsidRPr="000222C4">
        <w:tab/>
        <w:t>The outer surface of retro-reflecting devices must be easy to clean.</w:t>
      </w:r>
      <w:r w:rsidR="00CB4CE3">
        <w:t xml:space="preserve"> </w:t>
      </w:r>
      <w:r w:rsidRPr="000222C4">
        <w:t>Hence it must not be a rough surface; any protuberances it may exhibit must not prevent easy cleaning.</w:t>
      </w:r>
    </w:p>
    <w:p w14:paraId="4F9035AB" w14:textId="77777777" w:rsidR="00410AFB" w:rsidRDefault="007E535D" w:rsidP="000222C4">
      <w:pPr>
        <w:pStyle w:val="para"/>
      </w:pPr>
      <w:r w:rsidRPr="000222C4">
        <w:t>6.5.</w:t>
      </w:r>
      <w:r w:rsidRPr="000222C4">
        <w:tab/>
        <w:t>For devices of Class IVA their means of fixation shall be such that they allow a stable and durable connection between the device and the vehicle.</w:t>
      </w:r>
    </w:p>
    <w:p w14:paraId="6A67AFA5" w14:textId="77777777" w:rsidR="00410AFB" w:rsidRDefault="007E535D" w:rsidP="000222C4">
      <w:pPr>
        <w:pStyle w:val="para"/>
      </w:pPr>
      <w:r w:rsidRPr="000222C4">
        <w:lastRenderedPageBreak/>
        <w:t>6.6.</w:t>
      </w:r>
      <w:r w:rsidRPr="000222C4">
        <w:tab/>
        <w:t>There shall be no access to the inner surface of the retro-reflectors when in normal use.</w:t>
      </w:r>
    </w:p>
    <w:p w14:paraId="26CA3492" w14:textId="77777777" w:rsidR="00410AFB" w:rsidRDefault="00C5233D" w:rsidP="003400FB">
      <w:pPr>
        <w:pStyle w:val="HChG"/>
        <w:ind w:left="283" w:firstLine="851"/>
      </w:pPr>
      <w:bookmarkStart w:id="12" w:name="_Toc369177358"/>
      <w:r w:rsidRPr="003400FB">
        <w:t>7.</w:t>
      </w:r>
      <w:r w:rsidRPr="003400FB">
        <w:tab/>
      </w:r>
      <w:r w:rsidR="00A77DF9">
        <w:tab/>
      </w:r>
      <w:r w:rsidRPr="003400FB">
        <w:t>Special specifications (tests)</w:t>
      </w:r>
      <w:bookmarkEnd w:id="12"/>
    </w:p>
    <w:p w14:paraId="364F8088" w14:textId="77777777" w:rsidR="00410AFB" w:rsidRDefault="007E535D" w:rsidP="000222C4">
      <w:pPr>
        <w:pStyle w:val="para"/>
      </w:pPr>
      <w:r w:rsidRPr="000222C4">
        <w:t>7.1.</w:t>
      </w:r>
      <w:r w:rsidRPr="000222C4">
        <w:tab/>
        <w:t>Retro-reflecting devices must also satisfy the conditions as to dimensions and shape, and the colorimetric, photometric, physical and mechanical requirements set forth in Annexes</w:t>
      </w:r>
      <w:r w:rsidR="006C0E45">
        <w:t xml:space="preserve"> </w:t>
      </w:r>
      <w:r w:rsidRPr="000222C4">
        <w:t>5 to 11 and 13 to this Regulation.</w:t>
      </w:r>
      <w:r w:rsidR="00CB4CE3">
        <w:t xml:space="preserve"> </w:t>
      </w:r>
      <w:r w:rsidRPr="000222C4">
        <w:t>The test procedures are described in Annex 4 (Class</w:t>
      </w:r>
      <w:r w:rsidR="00E137D1">
        <w:t>es</w:t>
      </w:r>
      <w:r w:rsidRPr="000222C4">
        <w:t xml:space="preserve"> IA, IIIA), Annex 14 (</w:t>
      </w:r>
      <w:r w:rsidR="005A59AC" w:rsidRPr="000222C4">
        <w:t>Class</w:t>
      </w:r>
      <w:r w:rsidR="005A59AC">
        <w:t> </w:t>
      </w:r>
      <w:r w:rsidRPr="000222C4">
        <w:t>IVA) and Annex 16 (Class</w:t>
      </w:r>
      <w:r w:rsidR="005A59AC">
        <w:t>es</w:t>
      </w:r>
      <w:r w:rsidRPr="000222C4">
        <w:t xml:space="preserve"> IB, IIIB).</w:t>
      </w:r>
    </w:p>
    <w:p w14:paraId="2302C3CA" w14:textId="77777777" w:rsidR="00410AFB" w:rsidRDefault="007E535D" w:rsidP="000222C4">
      <w:pPr>
        <w:pStyle w:val="para"/>
      </w:pPr>
      <w:r w:rsidRPr="000222C4">
        <w:t>7.2.</w:t>
      </w:r>
      <w:r w:rsidRPr="000222C4">
        <w:tab/>
        <w:t>Depending on the nature of the materials of which the retro-reflecting devices and, in particular, their optical units, are made, the competent authorities may authorize laboratories to omit certain unnecessary tests, subject to the express reservation that such omission must be mentioned under "Remarks" on the form notifying approval.</w:t>
      </w:r>
    </w:p>
    <w:p w14:paraId="3C1DE2D1" w14:textId="77777777" w:rsidR="00410AFB" w:rsidRDefault="00C5233D" w:rsidP="003400FB">
      <w:pPr>
        <w:pStyle w:val="HChG"/>
        <w:ind w:left="283" w:firstLine="851"/>
      </w:pPr>
      <w:bookmarkStart w:id="13" w:name="_Toc369177359"/>
      <w:r w:rsidRPr="003400FB">
        <w:t>8.</w:t>
      </w:r>
      <w:r w:rsidRPr="003400FB">
        <w:tab/>
      </w:r>
      <w:r>
        <w:tab/>
      </w:r>
      <w:r w:rsidRPr="003400FB">
        <w:t>Conformity of production</w:t>
      </w:r>
      <w:bookmarkEnd w:id="13"/>
    </w:p>
    <w:p w14:paraId="61933BDF" w14:textId="77777777" w:rsidR="00410AFB" w:rsidRDefault="007E535D" w:rsidP="000222C4">
      <w:pPr>
        <w:pStyle w:val="para"/>
      </w:pPr>
      <w:r w:rsidRPr="000222C4">
        <w:tab/>
        <w:t xml:space="preserve">The conformity of production procedures shall comply with those set out in the Agreement, </w:t>
      </w:r>
      <w:r w:rsidR="00CF0D59">
        <w:t>Schedule 1</w:t>
      </w:r>
      <w:r w:rsidRPr="000222C4">
        <w:t xml:space="preserve"> (E/ECE/TRANS/505/Rev.</w:t>
      </w:r>
      <w:r w:rsidR="00CF0D59">
        <w:t>3</w:t>
      </w:r>
      <w:r w:rsidRPr="000222C4">
        <w:t>), with the following requirements:</w:t>
      </w:r>
    </w:p>
    <w:p w14:paraId="686CD2F2" w14:textId="77777777" w:rsidR="00327D8C" w:rsidRPr="007E0E54" w:rsidRDefault="00327D8C" w:rsidP="00327D8C">
      <w:pPr>
        <w:spacing w:after="120" w:line="240" w:lineRule="auto"/>
        <w:ind w:left="2268" w:right="1134" w:hanging="1134"/>
        <w:jc w:val="both"/>
      </w:pPr>
      <w:r w:rsidRPr="007E0E54">
        <w:t>8.1.</w:t>
      </w:r>
      <w:r w:rsidRPr="007E0E54">
        <w:tab/>
        <w:t xml:space="preserve">Retro-reflectors shall be so manufactured as to conform to the type </w:t>
      </w:r>
      <w:r>
        <w:t>approved under this Regulation.</w:t>
      </w:r>
    </w:p>
    <w:p w14:paraId="31E56E33" w14:textId="77777777" w:rsidR="00327D8C" w:rsidRDefault="00327D8C" w:rsidP="00327D8C">
      <w:pPr>
        <w:pStyle w:val="para"/>
        <w:ind w:firstLine="0"/>
      </w:pPr>
      <w:r w:rsidRPr="007E0E54">
        <w:t xml:space="preserve">The compliance with the requirements </w:t>
      </w:r>
      <w:proofErr w:type="gramStart"/>
      <w:r w:rsidRPr="007E0E54">
        <w:t>set</w:t>
      </w:r>
      <w:proofErr w:type="gramEnd"/>
      <w:r w:rsidRPr="007E0E54">
        <w:t xml:space="preserve"> forth in paragraphs 6</w:t>
      </w:r>
      <w:r>
        <w:t>.</w:t>
      </w:r>
      <w:r w:rsidRPr="007E0E54">
        <w:t xml:space="preserve"> and 7</w:t>
      </w:r>
      <w:r>
        <w:t>.</w:t>
      </w:r>
      <w:r w:rsidRPr="007E0E54">
        <w:t xml:space="preserve"> above shall be verified as follows:</w:t>
      </w:r>
    </w:p>
    <w:p w14:paraId="49C15DAA" w14:textId="77777777" w:rsidR="00410AFB" w:rsidRDefault="007E535D" w:rsidP="000222C4">
      <w:pPr>
        <w:pStyle w:val="para"/>
      </w:pPr>
      <w:r w:rsidRPr="000222C4">
        <w:t>8.</w:t>
      </w:r>
      <w:r w:rsidR="00327D8C">
        <w:t>1.1</w:t>
      </w:r>
      <w:r w:rsidRPr="000222C4">
        <w:t>.</w:t>
      </w:r>
      <w:r w:rsidRPr="000222C4">
        <w:tab/>
        <w:t>The minimum requirements for conformity of production control procedures set forth in Annex 17 to this Regulation shall be complied with.</w:t>
      </w:r>
    </w:p>
    <w:p w14:paraId="1A331302" w14:textId="77777777" w:rsidR="00410AFB" w:rsidRDefault="007E535D" w:rsidP="000222C4">
      <w:pPr>
        <w:pStyle w:val="para"/>
      </w:pPr>
      <w:r w:rsidRPr="000222C4">
        <w:t>8.</w:t>
      </w:r>
      <w:r w:rsidR="00327D8C">
        <w:t>1.2</w:t>
      </w:r>
      <w:r w:rsidRPr="000222C4">
        <w:t>.</w:t>
      </w:r>
      <w:r w:rsidRPr="000222C4">
        <w:tab/>
        <w:t xml:space="preserve">The minimum requirements for sampling by an inspector set forth in </w:t>
      </w:r>
      <w:r w:rsidR="005A59AC" w:rsidRPr="000222C4">
        <w:t>Annex</w:t>
      </w:r>
      <w:r w:rsidR="005A59AC">
        <w:t> </w:t>
      </w:r>
      <w:r w:rsidRPr="000222C4">
        <w:t>18 to this Regulation shall be complied with.</w:t>
      </w:r>
    </w:p>
    <w:p w14:paraId="346CFBCF" w14:textId="77777777" w:rsidR="00410AFB" w:rsidRDefault="007E535D" w:rsidP="000222C4">
      <w:pPr>
        <w:pStyle w:val="para"/>
      </w:pPr>
      <w:r w:rsidRPr="000222C4">
        <w:t>8.</w:t>
      </w:r>
      <w:r w:rsidR="00327D8C">
        <w:t>2</w:t>
      </w:r>
      <w:r w:rsidRPr="000222C4">
        <w:t>.</w:t>
      </w:r>
      <w:r w:rsidRPr="000222C4">
        <w:tab/>
        <w:t>The</w:t>
      </w:r>
      <w:r w:rsidR="005A59AC">
        <w:t xml:space="preserve"> Type Approval Authority </w:t>
      </w:r>
      <w:r w:rsidRPr="000222C4">
        <w:t>which has granted type approval may at any time verify the conformity control methods applied in each production facility.</w:t>
      </w:r>
      <w:r w:rsidR="00CB4CE3">
        <w:t xml:space="preserve"> </w:t>
      </w:r>
      <w:r w:rsidRPr="000222C4">
        <w:t>The normal frequency of these verifications shall be once every two years.</w:t>
      </w:r>
    </w:p>
    <w:p w14:paraId="540503FF" w14:textId="77777777" w:rsidR="00410AFB" w:rsidRDefault="00C5233D" w:rsidP="003400FB">
      <w:pPr>
        <w:pStyle w:val="HChG"/>
        <w:ind w:left="283" w:firstLine="851"/>
      </w:pPr>
      <w:bookmarkStart w:id="14" w:name="_Toc369177360"/>
      <w:r w:rsidRPr="003400FB">
        <w:t>9.</w:t>
      </w:r>
      <w:r w:rsidRPr="003400FB">
        <w:tab/>
      </w:r>
      <w:r>
        <w:tab/>
      </w:r>
      <w:r w:rsidRPr="003400FB">
        <w:t>Penalties for non</w:t>
      </w:r>
      <w:r w:rsidRPr="003400FB">
        <w:noBreakHyphen/>
        <w:t>conformity of production</w:t>
      </w:r>
      <w:bookmarkEnd w:id="14"/>
    </w:p>
    <w:p w14:paraId="5F7738A2" w14:textId="77777777" w:rsidR="00410AFB" w:rsidRDefault="007E535D" w:rsidP="000222C4">
      <w:pPr>
        <w:pStyle w:val="para"/>
      </w:pPr>
      <w:r w:rsidRPr="000222C4">
        <w:t>9.1.</w:t>
      </w:r>
      <w:r w:rsidRPr="000222C4">
        <w:tab/>
        <w:t>The approval granted for a type of retro-reflecting device may be withdrawn if the requirements are not complied with or if a retro-reflecting device bearing the approval mark does not conform to the type approved.</w:t>
      </w:r>
    </w:p>
    <w:p w14:paraId="7BC48760" w14:textId="77777777" w:rsidR="00410AFB" w:rsidRDefault="007E535D" w:rsidP="000222C4">
      <w:pPr>
        <w:pStyle w:val="para"/>
      </w:pPr>
      <w:r w:rsidRPr="000222C4">
        <w:t>9.2.</w:t>
      </w:r>
      <w:r w:rsidRPr="000222C4">
        <w:tab/>
        <w:t>If a Contracting Party to the Agreement applying this Regulation withdraws an approval it has previously granted, it shall forthwith so notify the other Contracting Parties applying this Regulation by means of a communication form conforming to the model in Annex</w:t>
      </w:r>
      <w:r w:rsidR="006C0E45">
        <w:t xml:space="preserve"> </w:t>
      </w:r>
      <w:r w:rsidRPr="000222C4">
        <w:t>2 to this Regulation.</w:t>
      </w:r>
    </w:p>
    <w:p w14:paraId="3D8A56A0" w14:textId="77777777" w:rsidR="00410AFB" w:rsidRDefault="00C5233D" w:rsidP="003400FB">
      <w:pPr>
        <w:pStyle w:val="HChG"/>
        <w:ind w:left="283" w:firstLine="851"/>
      </w:pPr>
      <w:bookmarkStart w:id="15" w:name="_Toc369177361"/>
      <w:r w:rsidRPr="003400FB">
        <w:t>10.</w:t>
      </w:r>
      <w:r w:rsidRPr="003400FB">
        <w:tab/>
      </w:r>
      <w:r>
        <w:tab/>
      </w:r>
      <w:r w:rsidRPr="003400FB">
        <w:t xml:space="preserve">Production </w:t>
      </w:r>
      <w:r w:rsidR="00CD0D5C">
        <w:t>definitively</w:t>
      </w:r>
      <w:r w:rsidRPr="003400FB">
        <w:t xml:space="preserve"> discontinued</w:t>
      </w:r>
      <w:bookmarkEnd w:id="15"/>
    </w:p>
    <w:p w14:paraId="7F2A0F90" w14:textId="77777777" w:rsidR="007E535D" w:rsidRPr="007E535D" w:rsidRDefault="007E535D" w:rsidP="00A90B08">
      <w:pPr>
        <w:pStyle w:val="para"/>
        <w:rPr>
          <w:sz w:val="24"/>
        </w:rPr>
      </w:pPr>
      <w:r w:rsidRPr="000222C4">
        <w:tab/>
        <w:t xml:space="preserve">If the holder of the approval completely ceases to manufacture a type of retro-reflecting device approved in accordance with this Regulation, he shall so inform the </w:t>
      </w:r>
      <w:r w:rsidR="005A59AC">
        <w:t>Type Approval Authority</w:t>
      </w:r>
      <w:r w:rsidR="005A59AC" w:rsidRPr="000222C4" w:rsidDel="005A59AC">
        <w:t xml:space="preserve"> </w:t>
      </w:r>
      <w:r w:rsidRPr="000222C4">
        <w:t>which granted the approval.</w:t>
      </w:r>
      <w:r w:rsidR="00CB4CE3">
        <w:t xml:space="preserve"> </w:t>
      </w:r>
      <w:r w:rsidRPr="000222C4">
        <w:t xml:space="preserve">Upon receiving the relevant communication, that </w:t>
      </w:r>
      <w:r w:rsidR="005A59AC">
        <w:t>A</w:t>
      </w:r>
      <w:r w:rsidR="005A59AC" w:rsidRPr="000222C4">
        <w:t xml:space="preserve">uthority </w:t>
      </w:r>
      <w:r w:rsidRPr="000222C4">
        <w:t>shall inform thereof the other Parties to the 1958</w:t>
      </w:r>
      <w:r w:rsidR="006C0E45">
        <w:t xml:space="preserve"> </w:t>
      </w:r>
      <w:r w:rsidRPr="000222C4">
        <w:t>Agreement applying this Regulation by means of a communication form conforming to the model in Annex</w:t>
      </w:r>
      <w:r w:rsidR="006C0E45">
        <w:t xml:space="preserve"> </w:t>
      </w:r>
      <w:r w:rsidRPr="000222C4">
        <w:t>2 to this Regulation.</w:t>
      </w:r>
    </w:p>
    <w:p w14:paraId="0BA4068B" w14:textId="77777777" w:rsidR="00410AFB" w:rsidRDefault="00C5233D" w:rsidP="00C5233D">
      <w:pPr>
        <w:pStyle w:val="HChG"/>
        <w:ind w:left="2259" w:hanging="1125"/>
      </w:pPr>
      <w:bookmarkStart w:id="16" w:name="_Toc369177362"/>
      <w:r w:rsidRPr="003400FB">
        <w:lastRenderedPageBreak/>
        <w:t>11.</w:t>
      </w:r>
      <w:r w:rsidRPr="003400FB">
        <w:tab/>
        <w:t xml:space="preserve">Names and addresses of </w:t>
      </w:r>
      <w:r w:rsidR="005A59AC">
        <w:t>T</w:t>
      </w:r>
      <w:r w:rsidR="005A59AC" w:rsidRPr="003400FB">
        <w:t xml:space="preserve">echnical </w:t>
      </w:r>
      <w:r w:rsidR="005A59AC">
        <w:t>S</w:t>
      </w:r>
      <w:r w:rsidR="005A59AC" w:rsidRPr="003400FB">
        <w:t xml:space="preserve">ervices </w:t>
      </w:r>
      <w:r w:rsidRPr="003400FB">
        <w:t xml:space="preserve">responsible for conducting approval tests, and of </w:t>
      </w:r>
      <w:r w:rsidR="005D395E">
        <w:t>Type Approval Authorities</w:t>
      </w:r>
      <w:bookmarkEnd w:id="16"/>
    </w:p>
    <w:p w14:paraId="2E9BC675" w14:textId="77777777" w:rsidR="00410AFB" w:rsidRDefault="007E535D" w:rsidP="000222C4">
      <w:pPr>
        <w:pStyle w:val="para"/>
      </w:pPr>
      <w:r w:rsidRPr="007E535D">
        <w:rPr>
          <w:sz w:val="24"/>
        </w:rPr>
        <w:tab/>
      </w:r>
      <w:r w:rsidRPr="000222C4">
        <w:t xml:space="preserve">The Contracting Parties to the Agreement applying this Regulation shall communicate to the United Nations secretariat the names and addresses of the </w:t>
      </w:r>
      <w:r w:rsidR="005A59AC">
        <w:t>T</w:t>
      </w:r>
      <w:r w:rsidR="005A59AC" w:rsidRPr="000222C4">
        <w:t xml:space="preserve">echnical </w:t>
      </w:r>
      <w:r w:rsidR="005A59AC">
        <w:t>S</w:t>
      </w:r>
      <w:r w:rsidR="005A59AC" w:rsidRPr="000222C4">
        <w:t xml:space="preserve">ervices </w:t>
      </w:r>
      <w:r w:rsidRPr="000222C4">
        <w:t xml:space="preserve">responsible for conducting approval tests and of the </w:t>
      </w:r>
      <w:r w:rsidR="005D395E">
        <w:t>Type Approval Authorities</w:t>
      </w:r>
      <w:r w:rsidRPr="000222C4">
        <w:t xml:space="preserve"> which grant approval and to which forms certifying approval or extension or refusal or withdrawal of approval, issued in other countries, are to be sent.</w:t>
      </w:r>
    </w:p>
    <w:p w14:paraId="291946AE" w14:textId="77777777" w:rsidR="00410AFB" w:rsidRDefault="007E535D" w:rsidP="003400FB">
      <w:pPr>
        <w:pStyle w:val="HChG"/>
        <w:ind w:left="283" w:firstLine="851"/>
      </w:pPr>
      <w:bookmarkStart w:id="17" w:name="_Toc369177363"/>
      <w:r w:rsidRPr="003400FB">
        <w:t>12.</w:t>
      </w:r>
      <w:r w:rsidRPr="003400FB">
        <w:tab/>
      </w:r>
      <w:r w:rsidR="00C5233D">
        <w:tab/>
      </w:r>
      <w:r w:rsidR="00C5233D" w:rsidRPr="003400FB">
        <w:t>Transitional provisions</w:t>
      </w:r>
      <w:bookmarkEnd w:id="17"/>
      <w:r w:rsidR="009E287A" w:rsidRPr="00962893">
        <w:rPr>
          <w:vertAlign w:val="superscript"/>
        </w:rPr>
        <w:footnoteReference w:id="8"/>
      </w:r>
    </w:p>
    <w:p w14:paraId="49B94253" w14:textId="77777777" w:rsidR="009E287A" w:rsidRDefault="009E287A" w:rsidP="009E287A">
      <w:pPr>
        <w:pStyle w:val="SingleTxtG"/>
        <w:ind w:left="2259" w:hanging="1125"/>
      </w:pPr>
      <w:r>
        <w:t>12.1.</w:t>
      </w:r>
      <w:r>
        <w:tab/>
        <w:t xml:space="preserve">As from </w:t>
      </w:r>
      <w:r w:rsidRPr="00EE6A8F">
        <w:t>24</w:t>
      </w:r>
      <w:r w:rsidRPr="001D3EFA">
        <w:t xml:space="preserve"> months after</w:t>
      </w:r>
      <w:r>
        <w:t xml:space="preserve"> the official date of entry into force of UN Regulation No. 150, Contracting Parties applying this Regulation shall cease to grant approvals to this Regulation.</w:t>
      </w:r>
    </w:p>
    <w:p w14:paraId="63323E12" w14:textId="77777777" w:rsidR="009E287A" w:rsidRDefault="009E287A" w:rsidP="009E287A">
      <w:pPr>
        <w:pStyle w:val="SingleTxtG"/>
        <w:ind w:left="2259" w:hanging="1125"/>
      </w:pPr>
      <w:r>
        <w:t>12.2.</w:t>
      </w:r>
      <w:r>
        <w:tab/>
        <w:t>Contracting Parties applying this Regulation shall not refuse to grant extensions of approval to this and any previous series of amendments of this Regulation.</w:t>
      </w:r>
    </w:p>
    <w:p w14:paraId="1984232A" w14:textId="77777777" w:rsidR="009E287A" w:rsidRDefault="009E287A" w:rsidP="009E287A">
      <w:pPr>
        <w:pStyle w:val="SingleTxtG"/>
        <w:ind w:left="2259" w:hanging="1125"/>
      </w:pPr>
      <w:r>
        <w:t>12.3.</w:t>
      </w:r>
      <w:r>
        <w:tab/>
        <w:t>Contracting Parties applying this Regulation shall continue to grant approvals for devices on basis of this and any previous series of amendments to this Regulation, provided that the devices are intended as replacements for fitting to vehicles in use.</w:t>
      </w:r>
    </w:p>
    <w:p w14:paraId="7D45C7F0" w14:textId="77777777" w:rsidR="009E287A" w:rsidRDefault="009E287A" w:rsidP="009E287A">
      <w:pPr>
        <w:pStyle w:val="para"/>
        <w:rPr>
          <w:sz w:val="24"/>
        </w:rPr>
      </w:pPr>
      <w:r w:rsidRPr="00EE6A8F">
        <w:t>12.</w:t>
      </w:r>
      <w:r>
        <w:t>4</w:t>
      </w:r>
      <w:r w:rsidRPr="00EE6A8F">
        <w:t>.</w:t>
      </w:r>
      <w:r w:rsidRPr="00EE6A8F">
        <w:tab/>
        <w:t>Contracting Parties applying this Regulation shall continue to allow fitting or use on a vehicle in use of a device approved to this Regulation as amended by any previous series of amendments, provided that the device is intended for replacement.</w:t>
      </w:r>
    </w:p>
    <w:p w14:paraId="79143F8A" w14:textId="77777777" w:rsidR="00E34B65" w:rsidRDefault="007E535D" w:rsidP="009E287A">
      <w:pPr>
        <w:pStyle w:val="para"/>
        <w:sectPr w:rsidR="00E34B65" w:rsidSect="00CF0D59">
          <w:headerReference w:type="even" r:id="rId14"/>
          <w:headerReference w:type="default" r:id="rId15"/>
          <w:headerReference w:type="first" r:id="rId16"/>
          <w:footerReference w:type="first" r:id="rId17"/>
          <w:endnotePr>
            <w:numFmt w:val="decimal"/>
          </w:endnotePr>
          <w:pgSz w:w="11907" w:h="16840" w:code="9"/>
          <w:pgMar w:top="1418" w:right="1134" w:bottom="1134" w:left="1134" w:header="680" w:footer="567" w:gutter="0"/>
          <w:cols w:space="720"/>
          <w:titlePg/>
          <w:docGrid w:linePitch="272"/>
        </w:sectPr>
      </w:pPr>
      <w:r w:rsidRPr="007E535D">
        <w:rPr>
          <w:sz w:val="24"/>
        </w:rPr>
        <w:tab/>
      </w:r>
    </w:p>
    <w:p w14:paraId="18D68CFE" w14:textId="77777777" w:rsidR="007E535D" w:rsidRPr="009762EC" w:rsidRDefault="007E535D" w:rsidP="009762EC">
      <w:pPr>
        <w:pStyle w:val="HChG"/>
      </w:pPr>
      <w:bookmarkStart w:id="20" w:name="_Toc369177364"/>
      <w:r w:rsidRPr="009762EC">
        <w:lastRenderedPageBreak/>
        <w:t>Annex 1</w:t>
      </w:r>
      <w:bookmarkEnd w:id="20"/>
    </w:p>
    <w:p w14:paraId="79EBA97D" w14:textId="77777777" w:rsidR="007E535D" w:rsidRPr="009762EC" w:rsidRDefault="00976DF0" w:rsidP="009762EC">
      <w:pPr>
        <w:pStyle w:val="HChG"/>
      </w:pPr>
      <w:r w:rsidRPr="009762EC">
        <w:tab/>
      </w:r>
      <w:r w:rsidRPr="009762EC">
        <w:tab/>
      </w:r>
      <w:bookmarkStart w:id="21" w:name="_Toc369177365"/>
      <w:r w:rsidRPr="009762EC">
        <w:t>Retro-reflecting devices</w:t>
      </w:r>
      <w:bookmarkEnd w:id="21"/>
    </w:p>
    <w:p w14:paraId="60D2099C" w14:textId="77777777" w:rsidR="007E535D" w:rsidRPr="00BF485F" w:rsidRDefault="00976DF0" w:rsidP="009762EC">
      <w:pPr>
        <w:pStyle w:val="H1G"/>
        <w:rPr>
          <w:b w:val="0"/>
        </w:rPr>
      </w:pPr>
      <w:r w:rsidRPr="00BF485F">
        <w:rPr>
          <w:b w:val="0"/>
        </w:rPr>
        <w:tab/>
      </w:r>
      <w:r w:rsidRPr="00BF485F">
        <w:rPr>
          <w:b w:val="0"/>
        </w:rPr>
        <w:tab/>
      </w:r>
      <w:r w:rsidR="007E535D" w:rsidRPr="00BF485F">
        <w:rPr>
          <w:b w:val="0"/>
        </w:rPr>
        <w:t>Symbols and units</w:t>
      </w:r>
    </w:p>
    <w:p w14:paraId="74C78068" w14:textId="77777777" w:rsidR="00FD5C9A" w:rsidRDefault="00840585" w:rsidP="0075120A">
      <w:pPr>
        <w:tabs>
          <w:tab w:val="left" w:pos="-1440"/>
          <w:tab w:val="left" w:pos="-720"/>
          <w:tab w:val="left" w:pos="0"/>
          <w:tab w:val="left" w:pos="720"/>
          <w:tab w:val="left" w:pos="1134"/>
          <w:tab w:val="left" w:pos="1320"/>
          <w:tab w:val="left" w:pos="1701"/>
          <w:tab w:val="left" w:pos="2268"/>
          <w:tab w:val="left" w:pos="2880"/>
        </w:tabs>
        <w:spacing w:after="120"/>
        <w:ind w:left="2268" w:right="1134" w:hanging="1134"/>
        <w:jc w:val="both"/>
      </w:pPr>
      <w:r>
        <w:t>A</w:t>
      </w:r>
      <w:r w:rsidR="0075120A">
        <w:tab/>
      </w:r>
      <w:r w:rsidR="006A7E4F">
        <w:tab/>
      </w:r>
      <w:r w:rsidR="007E535D" w:rsidRPr="007E535D">
        <w:t>=</w:t>
      </w:r>
      <w:r w:rsidR="007E535D" w:rsidRPr="007E535D">
        <w:tab/>
        <w:t xml:space="preserve">Area of the </w:t>
      </w:r>
      <w:r w:rsidR="007E535D" w:rsidRPr="00096045">
        <w:t>illuminating</w:t>
      </w:r>
      <w:r w:rsidR="007E535D" w:rsidRPr="007E535D">
        <w:t xml:space="preserve"> surface of the retro-reflecting device (cm</w:t>
      </w:r>
      <w:r w:rsidR="007E535D" w:rsidRPr="0075120A">
        <w:rPr>
          <w:vertAlign w:val="superscript"/>
        </w:rPr>
        <w:t>2</w:t>
      </w:r>
      <w:r w:rsidR="007E535D" w:rsidRPr="007E535D">
        <w:t>)</w:t>
      </w:r>
    </w:p>
    <w:p w14:paraId="249614B6"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C</w:t>
      </w:r>
      <w:r w:rsidR="0075120A">
        <w:tab/>
      </w:r>
      <w:r w:rsidRPr="007E535D">
        <w:tab/>
        <w:t>=</w:t>
      </w:r>
      <w:r w:rsidRPr="007E535D">
        <w:tab/>
      </w:r>
      <w:r w:rsidR="00096045" w:rsidRPr="007E535D">
        <w:t>Centre of reference</w:t>
      </w:r>
    </w:p>
    <w:p w14:paraId="2CA55892"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NC</w:t>
      </w:r>
      <w:r w:rsidRPr="007E535D">
        <w:tab/>
        <w:t>=</w:t>
      </w:r>
      <w:r w:rsidRPr="007E535D">
        <w:tab/>
        <w:t>Axis of reference</w:t>
      </w:r>
    </w:p>
    <w:p w14:paraId="5E439355"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Rr</w:t>
      </w:r>
      <w:r w:rsidRPr="007E535D">
        <w:tab/>
        <w:t>=</w:t>
      </w:r>
      <w:r w:rsidRPr="007E535D">
        <w:tab/>
        <w:t>Receiver, observer or measuring device</w:t>
      </w:r>
    </w:p>
    <w:p w14:paraId="617809DB"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Cr</w:t>
      </w:r>
      <w:r w:rsidRPr="007E535D">
        <w:tab/>
        <w:t>=</w:t>
      </w:r>
      <w:r w:rsidRPr="007E535D">
        <w:tab/>
        <w:t>Centre of receiver</w:t>
      </w:r>
    </w:p>
    <w:p w14:paraId="551EF890"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proofErr w:type="spellStart"/>
      <w:r w:rsidRPr="007E535D">
        <w:t>Ør</w:t>
      </w:r>
      <w:proofErr w:type="spellEnd"/>
      <w:r w:rsidRPr="007E535D">
        <w:tab/>
        <w:t>=</w:t>
      </w:r>
      <w:r w:rsidRPr="007E535D">
        <w:tab/>
        <w:t>Diameter of receiver Rr if circular (cm)</w:t>
      </w:r>
    </w:p>
    <w:p w14:paraId="20329CA2"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Se</w:t>
      </w:r>
      <w:r w:rsidRPr="007E535D">
        <w:tab/>
        <w:t>=</w:t>
      </w:r>
      <w:r w:rsidRPr="007E535D">
        <w:tab/>
        <w:t>Source of illumination</w:t>
      </w:r>
    </w:p>
    <w:p w14:paraId="50AFB10B"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Cs</w:t>
      </w:r>
      <w:r w:rsidRPr="007E535D">
        <w:tab/>
        <w:t>=</w:t>
      </w:r>
      <w:r w:rsidRPr="007E535D">
        <w:tab/>
        <w:t>Centre of source of illumination</w:t>
      </w:r>
    </w:p>
    <w:p w14:paraId="7F27C3B1"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proofErr w:type="spellStart"/>
      <w:r w:rsidRPr="007E535D">
        <w:t>Øs</w:t>
      </w:r>
      <w:proofErr w:type="spellEnd"/>
      <w:r w:rsidRPr="007E535D">
        <w:tab/>
        <w:t>=</w:t>
      </w:r>
      <w:r w:rsidRPr="007E535D">
        <w:tab/>
        <w:t>Diameter of source of illumination (cm)</w:t>
      </w:r>
    </w:p>
    <w:p w14:paraId="338B4F31"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De</w:t>
      </w:r>
      <w:r w:rsidRPr="007E535D">
        <w:tab/>
        <w:t>=</w:t>
      </w:r>
      <w:r w:rsidRPr="007E535D">
        <w:tab/>
        <w:t>Distance from centre Cs to centre C (m)</w:t>
      </w:r>
    </w:p>
    <w:p w14:paraId="0269E83E"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proofErr w:type="spellStart"/>
      <w:r w:rsidRPr="007E535D">
        <w:t>D'e</w:t>
      </w:r>
      <w:proofErr w:type="spellEnd"/>
      <w:r w:rsidRPr="007E535D">
        <w:tab/>
        <w:t>=</w:t>
      </w:r>
      <w:r w:rsidRPr="007E535D">
        <w:tab/>
        <w:t>Distance from centre Cr to centre C (m)</w:t>
      </w:r>
    </w:p>
    <w:p w14:paraId="33FF330B" w14:textId="77777777" w:rsidR="00FD5C9A" w:rsidRPr="00C93A35"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01684E">
        <w:rPr>
          <w:i/>
        </w:rPr>
        <w:t>Note</w:t>
      </w:r>
      <w:r w:rsidRPr="00C93A35">
        <w:t>:</w:t>
      </w:r>
      <w:r w:rsidRPr="00C93A35">
        <w:tab/>
      </w:r>
      <w:r w:rsidRPr="00C93A35">
        <w:tab/>
        <w:t xml:space="preserve">In general, De and </w:t>
      </w:r>
      <w:proofErr w:type="spellStart"/>
      <w:r w:rsidRPr="00C93A35">
        <w:t>D'e</w:t>
      </w:r>
      <w:proofErr w:type="spellEnd"/>
      <w:r w:rsidRPr="00C93A35">
        <w:t xml:space="preserve"> are very nearly the same and under normal conditions of observation it may be assumed that De = </w:t>
      </w:r>
      <w:proofErr w:type="spellStart"/>
      <w:r w:rsidRPr="00C93A35">
        <w:t>D'e</w:t>
      </w:r>
      <w:proofErr w:type="spellEnd"/>
      <w:r w:rsidRPr="00C93A35">
        <w:t>.</w:t>
      </w:r>
    </w:p>
    <w:p w14:paraId="60560064" w14:textId="77777777" w:rsidR="00FD5C9A" w:rsidRDefault="007E535D" w:rsidP="0075120A">
      <w:pPr>
        <w:tabs>
          <w:tab w:val="left" w:pos="-1440"/>
          <w:tab w:val="left" w:pos="-720"/>
          <w:tab w:val="left" w:pos="0"/>
          <w:tab w:val="left" w:pos="720"/>
          <w:tab w:val="left" w:pos="1134"/>
          <w:tab w:val="left" w:pos="1320"/>
          <w:tab w:val="left" w:pos="1701"/>
          <w:tab w:val="left" w:pos="2268"/>
          <w:tab w:val="left" w:pos="2880"/>
        </w:tabs>
        <w:spacing w:after="120"/>
        <w:ind w:left="2268" w:right="1134" w:hanging="1134"/>
        <w:jc w:val="both"/>
      </w:pPr>
      <w:r w:rsidRPr="00FD5C9A">
        <w:t>D</w:t>
      </w:r>
      <w:r w:rsidR="00AA1843">
        <w:tab/>
      </w:r>
      <w:r w:rsidRPr="00FD5C9A">
        <w:tab/>
        <w:t>=</w:t>
      </w:r>
      <w:r w:rsidRPr="00FD5C9A">
        <w:tab/>
        <w:t>Observation distance from and from beyond which the illuminating surface appears to be continuous</w:t>
      </w:r>
    </w:p>
    <w:p w14:paraId="5E59F38A" w14:textId="77777777" w:rsidR="00A15231"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sym w:font="Symbol" w:char="F061"/>
      </w:r>
      <w:r w:rsidRPr="007E535D">
        <w:tab/>
      </w:r>
      <w:r w:rsidR="00AA1843">
        <w:tab/>
      </w:r>
      <w:r w:rsidRPr="007E535D">
        <w:t>=</w:t>
      </w:r>
      <w:r w:rsidRPr="007E535D">
        <w:tab/>
        <w:t>Angle of divergence</w:t>
      </w:r>
    </w:p>
    <w:p w14:paraId="3BE0CE99" w14:textId="77777777" w:rsidR="00FD5C9A" w:rsidRPr="00A15231" w:rsidRDefault="00AA1843" w:rsidP="0075120A">
      <w:pPr>
        <w:tabs>
          <w:tab w:val="left" w:pos="-1440"/>
          <w:tab w:val="left" w:pos="-720"/>
          <w:tab w:val="left" w:pos="0"/>
          <w:tab w:val="left" w:pos="720"/>
          <w:tab w:val="left" w:pos="1134"/>
          <w:tab w:val="left" w:pos="1320"/>
          <w:tab w:val="left" w:pos="1701"/>
          <w:tab w:val="left" w:pos="2268"/>
          <w:tab w:val="left" w:pos="2880"/>
        </w:tabs>
        <w:spacing w:after="120"/>
        <w:ind w:left="2268" w:right="1134" w:hanging="1134"/>
        <w:jc w:val="both"/>
      </w:pPr>
      <w:r w:rsidRPr="00AA1843">
        <w:t>β</w:t>
      </w:r>
      <w:r w:rsidR="005A0FFB">
        <w:tab/>
      </w:r>
      <w:r w:rsidR="007E535D" w:rsidRPr="00A15231">
        <w:tab/>
        <w:t>=</w:t>
      </w:r>
      <w:r w:rsidR="007E535D" w:rsidRPr="00A15231">
        <w:tab/>
        <w:t>Illumination angle.</w:t>
      </w:r>
      <w:r w:rsidR="00CB4CE3" w:rsidRPr="00A15231">
        <w:t xml:space="preserve"> </w:t>
      </w:r>
      <w:r w:rsidR="007E535D" w:rsidRPr="00A15231">
        <w:t xml:space="preserve">With respect to the line </w:t>
      </w:r>
      <w:proofErr w:type="spellStart"/>
      <w:r w:rsidR="007E535D" w:rsidRPr="00A15231">
        <w:t>CsC</w:t>
      </w:r>
      <w:proofErr w:type="spellEnd"/>
      <w:r w:rsidR="007E535D" w:rsidRPr="00A15231">
        <w:t xml:space="preserve"> which is always considered to be horizontal, this angle is prefixed by the signs -</w:t>
      </w:r>
      <w:r w:rsidR="006E246B">
        <w:t xml:space="preserve"> </w:t>
      </w:r>
      <w:r w:rsidR="007E535D" w:rsidRPr="00A15231">
        <w:t>(left), +</w:t>
      </w:r>
      <w:r w:rsidR="006E246B">
        <w:t xml:space="preserve"> </w:t>
      </w:r>
      <w:r w:rsidR="007E535D" w:rsidRPr="00A15231">
        <w:t>(right), +</w:t>
      </w:r>
      <w:r w:rsidR="006E246B">
        <w:t xml:space="preserve"> </w:t>
      </w:r>
      <w:r w:rsidR="007E535D" w:rsidRPr="00A15231">
        <w:t>(up) or -</w:t>
      </w:r>
      <w:r w:rsidR="006E246B">
        <w:t xml:space="preserve"> </w:t>
      </w:r>
      <w:r w:rsidR="007E535D" w:rsidRPr="00A15231">
        <w:t>(down), according to the position of the source Se in relation to the axis NC, as seen when looking towards the retro-reflecting device.</w:t>
      </w:r>
      <w:r w:rsidR="00CB4CE3" w:rsidRPr="00A15231">
        <w:t xml:space="preserve"> </w:t>
      </w:r>
      <w:r w:rsidR="007E535D" w:rsidRPr="00A15231">
        <w:t>For any direction defined by two angles, vertical and horizontal, the vertical angle is always given first.</w:t>
      </w:r>
    </w:p>
    <w:p w14:paraId="3A6298C7"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γ</w:t>
      </w:r>
      <w:r w:rsidRPr="007E535D">
        <w:tab/>
      </w:r>
      <w:r w:rsidR="00AA1843">
        <w:tab/>
      </w:r>
      <w:r w:rsidRPr="007E535D">
        <w:t>=</w:t>
      </w:r>
      <w:r w:rsidRPr="007E535D">
        <w:tab/>
        <w:t>Angular diameter of the measuring device Rr as seen from point</w:t>
      </w:r>
      <w:r w:rsidR="006E246B">
        <w:t xml:space="preserve"> </w:t>
      </w:r>
      <w:r w:rsidRPr="007E535D">
        <w:t>C</w:t>
      </w:r>
    </w:p>
    <w:p w14:paraId="738BD1EC"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δ</w:t>
      </w:r>
      <w:r w:rsidRPr="007E535D">
        <w:tab/>
      </w:r>
      <w:r w:rsidR="00AA1843">
        <w:tab/>
      </w:r>
      <w:r w:rsidRPr="007E535D">
        <w:t>=</w:t>
      </w:r>
      <w:r w:rsidRPr="007E535D">
        <w:tab/>
        <w:t>Angular diameter of the source Se as seen from point</w:t>
      </w:r>
      <w:r w:rsidR="006E246B">
        <w:t xml:space="preserve"> </w:t>
      </w:r>
      <w:r w:rsidRPr="007E535D">
        <w:t>C</w:t>
      </w:r>
    </w:p>
    <w:p w14:paraId="56013D73"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ε</w:t>
      </w:r>
      <w:r w:rsidRPr="007E535D">
        <w:tab/>
      </w:r>
      <w:r w:rsidR="00AA1843">
        <w:tab/>
      </w:r>
      <w:r w:rsidRPr="007E535D">
        <w:t>=</w:t>
      </w:r>
      <w:r w:rsidRPr="007E535D">
        <w:tab/>
        <w:t>Angle of rotation.</w:t>
      </w:r>
      <w:r w:rsidR="00CB4CE3">
        <w:t xml:space="preserve"> </w:t>
      </w:r>
      <w:r w:rsidRPr="007E535D">
        <w:t>This angle is positive when the rotation is clockwise as seen when looking towards the illuminating surface.</w:t>
      </w:r>
      <w:r w:rsidR="00CB4CE3">
        <w:t xml:space="preserve"> </w:t>
      </w:r>
      <w:r w:rsidRPr="007E535D">
        <w:t>If the retro-reflecting device is marked "TOP", the position thus indicated is taken as the origin.</w:t>
      </w:r>
    </w:p>
    <w:p w14:paraId="089F4237" w14:textId="77777777" w:rsidR="00FD5C9A" w:rsidRDefault="007E535D" w:rsidP="0075120A">
      <w:pPr>
        <w:tabs>
          <w:tab w:val="left" w:pos="-1440"/>
          <w:tab w:val="left" w:pos="-720"/>
          <w:tab w:val="left" w:pos="0"/>
          <w:tab w:val="left" w:pos="720"/>
          <w:tab w:val="left" w:pos="1134"/>
          <w:tab w:val="left" w:pos="1320"/>
          <w:tab w:val="left" w:pos="1701"/>
          <w:tab w:val="left" w:pos="2280"/>
          <w:tab w:val="left" w:pos="2880"/>
        </w:tabs>
        <w:spacing w:after="120"/>
        <w:ind w:left="2268" w:right="1134" w:hanging="1134"/>
        <w:jc w:val="both"/>
      </w:pPr>
      <w:r w:rsidRPr="007E535D">
        <w:t>E</w:t>
      </w:r>
      <w:r w:rsidRPr="007E535D">
        <w:tab/>
      </w:r>
      <w:r w:rsidR="00AA1843">
        <w:tab/>
      </w:r>
      <w:r w:rsidRPr="007E535D">
        <w:t>=</w:t>
      </w:r>
      <w:r w:rsidRPr="007E535D">
        <w:tab/>
        <w:t>Illumination of the retro-reflecting device (lux)</w:t>
      </w:r>
    </w:p>
    <w:p w14:paraId="60BBFEDC" w14:textId="77777777" w:rsidR="007E535D" w:rsidRPr="007E535D" w:rsidRDefault="007E535D" w:rsidP="00AA1843">
      <w:pPr>
        <w:tabs>
          <w:tab w:val="left" w:pos="-1440"/>
          <w:tab w:val="left" w:pos="-720"/>
          <w:tab w:val="left" w:pos="0"/>
          <w:tab w:val="left" w:pos="720"/>
          <w:tab w:val="left" w:pos="1134"/>
          <w:tab w:val="left" w:pos="1320"/>
          <w:tab w:val="left" w:pos="1701"/>
          <w:tab w:val="left" w:pos="2280"/>
          <w:tab w:val="left" w:pos="2880"/>
        </w:tabs>
        <w:ind w:left="2268" w:hanging="1134"/>
        <w:jc w:val="both"/>
      </w:pPr>
      <w:r w:rsidRPr="007E535D">
        <w:t>CIL</w:t>
      </w:r>
      <w:r w:rsidRPr="007E535D">
        <w:tab/>
        <w:t>=</w:t>
      </w:r>
      <w:r w:rsidRPr="007E535D">
        <w:tab/>
        <w:t>Coefficient of luminous intensity (millicandelas/lux)</w:t>
      </w:r>
    </w:p>
    <w:p w14:paraId="272D37AF" w14:textId="77777777" w:rsidR="004A3085" w:rsidRDefault="007E535D" w:rsidP="00AA1843">
      <w:pPr>
        <w:pStyle w:val="SingleTxtG"/>
        <w:ind w:left="1701" w:firstLine="567"/>
      </w:pPr>
      <w:r w:rsidRPr="007E535D">
        <w:t>Angles are expressed in degrees and minutes.</w:t>
      </w:r>
    </w:p>
    <w:p w14:paraId="0CBDEE6C" w14:textId="77777777" w:rsidR="00593041" w:rsidRPr="00847A61" w:rsidRDefault="004A3085" w:rsidP="004A3085">
      <w:pPr>
        <w:pStyle w:val="HChG"/>
        <w:rPr>
          <w:lang w:val="fr-CH"/>
        </w:rPr>
      </w:pPr>
      <w:r w:rsidRPr="00C53E57">
        <w:rPr>
          <w:lang w:val="fr-CH"/>
        </w:rPr>
        <w:br w:type="page"/>
      </w:r>
      <w:r w:rsidR="00593041" w:rsidRPr="00C53E57">
        <w:rPr>
          <w:lang w:val="fr-CH"/>
        </w:rPr>
        <w:lastRenderedPageBreak/>
        <w:tab/>
      </w:r>
      <w:r w:rsidR="00593041" w:rsidRPr="00C53E57">
        <w:rPr>
          <w:lang w:val="fr-CH"/>
        </w:rPr>
        <w:tab/>
      </w:r>
      <w:bookmarkStart w:id="22" w:name="_Toc369177366"/>
      <w:r w:rsidR="00593041" w:rsidRPr="00847A61">
        <w:rPr>
          <w:lang w:val="fr-CH"/>
        </w:rPr>
        <w:t>Retro-</w:t>
      </w:r>
      <w:proofErr w:type="spellStart"/>
      <w:r w:rsidR="00593041" w:rsidRPr="00847A61">
        <w:rPr>
          <w:lang w:val="fr-CH"/>
        </w:rPr>
        <w:t>reflectors</w:t>
      </w:r>
      <w:bookmarkEnd w:id="22"/>
      <w:proofErr w:type="spellEnd"/>
    </w:p>
    <w:p w14:paraId="6D706166" w14:textId="77777777" w:rsidR="00593041" w:rsidRPr="00847A61" w:rsidRDefault="00593041" w:rsidP="003C5445">
      <w:pPr>
        <w:pStyle w:val="H1G"/>
        <w:rPr>
          <w:lang w:val="fr-CH"/>
        </w:rPr>
      </w:pPr>
      <w:r w:rsidRPr="00847A61">
        <w:rPr>
          <w:lang w:val="fr-CH"/>
        </w:rPr>
        <w:tab/>
      </w:r>
      <w:r w:rsidRPr="00847A61">
        <w:rPr>
          <w:lang w:val="fr-CH"/>
        </w:rPr>
        <w:tab/>
      </w:r>
      <w:proofErr w:type="spellStart"/>
      <w:r w:rsidRPr="00847A61">
        <w:rPr>
          <w:lang w:val="fr-CH"/>
        </w:rPr>
        <w:t>Symbols</w:t>
      </w:r>
      <w:proofErr w:type="spellEnd"/>
    </w:p>
    <w:p w14:paraId="0B5580CA" w14:textId="77777777" w:rsidR="00A35E2E" w:rsidRPr="00847A61" w:rsidRDefault="00A35E2E" w:rsidP="00A35E2E">
      <w:pPr>
        <w:tabs>
          <w:tab w:val="left" w:pos="1134"/>
          <w:tab w:val="left" w:pos="8505"/>
        </w:tabs>
        <w:jc w:val="center"/>
        <w:rPr>
          <w:lang w:val="fr-CH"/>
        </w:rPr>
      </w:pPr>
    </w:p>
    <w:p w14:paraId="6A3A8D3D" w14:textId="77777777" w:rsidR="00593041" w:rsidRPr="00847A61" w:rsidRDefault="000C13BA" w:rsidP="00A35E2E">
      <w:pPr>
        <w:pStyle w:val="SingleTxtG"/>
        <w:spacing w:before="240"/>
        <w:rPr>
          <w:lang w:val="fr-CH"/>
        </w:rPr>
      </w:pPr>
      <w:r>
        <w:pict w14:anchorId="0B5F0ACC">
          <v:shape id="_x0000_i1025" type="#_x0000_t75" style="width:6in;height:232.85pt">
            <v:imagedata r:id="rId18" o:title="Reg 3 Model DEF 2"/>
          </v:shape>
        </w:pict>
      </w:r>
      <w:proofErr w:type="spellStart"/>
      <w:r w:rsidR="00593041" w:rsidRPr="00847A61">
        <w:rPr>
          <w:lang w:val="fr-CH"/>
        </w:rPr>
        <w:t>Elevation</w:t>
      </w:r>
      <w:proofErr w:type="spellEnd"/>
    </w:p>
    <w:p w14:paraId="63493E6A" w14:textId="77777777" w:rsidR="007E535D" w:rsidRPr="00847A61" w:rsidRDefault="007E535D" w:rsidP="00593041">
      <w:pPr>
        <w:pStyle w:val="HChG"/>
        <w:ind w:firstLine="0"/>
        <w:rPr>
          <w:lang w:val="fr-CH"/>
        </w:rPr>
      </w:pPr>
    </w:p>
    <w:p w14:paraId="0BEC5FDF" w14:textId="77777777" w:rsidR="00E34B65" w:rsidRPr="00847A61" w:rsidRDefault="00E34B65" w:rsidP="007E535D">
      <w:pPr>
        <w:tabs>
          <w:tab w:val="left" w:pos="-1440"/>
          <w:tab w:val="left" w:pos="-720"/>
          <w:tab w:val="left" w:pos="0"/>
          <w:tab w:val="left" w:pos="720"/>
          <w:tab w:val="left" w:pos="1320"/>
          <w:tab w:val="left" w:pos="1920"/>
          <w:tab w:val="left" w:pos="2280"/>
          <w:tab w:val="left" w:pos="2880"/>
        </w:tabs>
        <w:spacing w:line="288" w:lineRule="atLeast"/>
        <w:rPr>
          <w:sz w:val="24"/>
          <w:lang w:val="fr-CH"/>
        </w:rPr>
        <w:sectPr w:rsidR="00E34B65" w:rsidRPr="00847A61" w:rsidSect="00A22A6F">
          <w:headerReference w:type="even" r:id="rId19"/>
          <w:headerReference w:type="default" r:id="rId20"/>
          <w:footerReference w:type="even" r:id="rId21"/>
          <w:footerReference w:type="first" r:id="rId22"/>
          <w:endnotePr>
            <w:numFmt w:val="decimal"/>
          </w:endnotePr>
          <w:pgSz w:w="11907" w:h="16840" w:code="9"/>
          <w:pgMar w:top="1418" w:right="1134" w:bottom="1134" w:left="1134" w:header="680" w:footer="567" w:gutter="0"/>
          <w:cols w:space="720"/>
          <w:docGrid w:linePitch="272"/>
        </w:sectPr>
      </w:pPr>
    </w:p>
    <w:p w14:paraId="0626AF0E" w14:textId="77777777" w:rsidR="007E535D" w:rsidRPr="007E535D" w:rsidRDefault="007E535D" w:rsidP="00F66B72">
      <w:pPr>
        <w:pStyle w:val="HChG"/>
        <w:rPr>
          <w:lang w:val="fr-FR"/>
        </w:rPr>
      </w:pPr>
      <w:bookmarkStart w:id="23" w:name="_Toc369177367"/>
      <w:r w:rsidRPr="007E535D">
        <w:rPr>
          <w:lang w:val="fr-FR"/>
        </w:rPr>
        <w:lastRenderedPageBreak/>
        <w:t>Annex 2</w:t>
      </w:r>
      <w:bookmarkEnd w:id="23"/>
    </w:p>
    <w:p w14:paraId="151652AD" w14:textId="77777777" w:rsidR="00DC17AE" w:rsidRPr="00847A61" w:rsidRDefault="00DC17AE" w:rsidP="00DC17AE">
      <w:pPr>
        <w:pStyle w:val="HChG"/>
        <w:rPr>
          <w:lang w:val="fr-CH"/>
        </w:rPr>
      </w:pPr>
      <w:r w:rsidRPr="00847A61">
        <w:rPr>
          <w:lang w:val="fr-CH"/>
        </w:rPr>
        <w:tab/>
      </w:r>
      <w:r w:rsidRPr="00847A61">
        <w:rPr>
          <w:lang w:val="fr-CH"/>
        </w:rPr>
        <w:tab/>
      </w:r>
      <w:bookmarkStart w:id="24" w:name="_Toc369177368"/>
      <w:r w:rsidRPr="00847A61">
        <w:rPr>
          <w:lang w:val="fr-CH"/>
        </w:rPr>
        <w:t>Communication</w:t>
      </w:r>
      <w:bookmarkEnd w:id="24"/>
    </w:p>
    <w:p w14:paraId="146E7F3B" w14:textId="77777777" w:rsidR="00DC17AE" w:rsidRPr="0055709C" w:rsidRDefault="00DC17AE" w:rsidP="00DC17AE">
      <w:pPr>
        <w:ind w:left="567" w:firstLine="567"/>
        <w:rPr>
          <w:lang w:val="fr-FR"/>
        </w:rPr>
      </w:pPr>
      <w:r w:rsidRPr="0055709C">
        <w:rPr>
          <w:lang w:val="fr-FR"/>
        </w:rPr>
        <w:t xml:space="preserve">(Maximum </w:t>
      </w:r>
      <w:proofErr w:type="gramStart"/>
      <w:r w:rsidRPr="0055709C">
        <w:rPr>
          <w:lang w:val="fr-FR"/>
        </w:rPr>
        <w:t>format:</w:t>
      </w:r>
      <w:proofErr w:type="gramEnd"/>
      <w:r w:rsidRPr="0055709C">
        <w:rPr>
          <w:lang w:val="fr-FR"/>
        </w:rPr>
        <w:t xml:space="preserve"> A4 (210 x 297 mm))</w:t>
      </w:r>
    </w:p>
    <w:p w14:paraId="6E13BFBD" w14:textId="77777777" w:rsidR="00DC17AE" w:rsidRPr="0055709C" w:rsidRDefault="00FE42C4" w:rsidP="00DC17AE">
      <w:pPr>
        <w:rPr>
          <w:lang w:val="fr-FR"/>
        </w:rPr>
      </w:pPr>
      <w:r>
        <w:pict w14:anchorId="582DE470">
          <v:shapetype id="_x0000_t202" coordsize="21600,21600" o:spt="202" path="m,l,21600r21600,l21600,xe">
            <v:stroke joinstyle="miter"/>
            <v:path gradientshapeok="t" o:connecttype="rect"/>
          </v:shapetype>
          <v:shape id="_x0000_s1038" type="#_x0000_t202" style="position:absolute;margin-left:190pt;margin-top:10.9pt;width:247.65pt;height:1in;z-index:251658752" stroked="f">
            <v:textbox style="mso-next-textbox:#_x0000_s1038">
              <w:txbxContent>
                <w:p w14:paraId="17F4171A" w14:textId="77777777" w:rsidR="00C53E57" w:rsidRDefault="00C53E57" w:rsidP="00DC17AE">
                  <w:pPr>
                    <w:tabs>
                      <w:tab w:val="left" w:pos="-720"/>
                      <w:tab w:val="left" w:pos="0"/>
                      <w:tab w:val="left" w:pos="680"/>
                      <w:tab w:val="left" w:pos="1394"/>
                      <w:tab w:val="left" w:pos="1707"/>
                      <w:tab w:val="left" w:pos="2114"/>
                      <w:tab w:val="left" w:pos="2834"/>
                      <w:tab w:val="left" w:pos="3554"/>
                      <w:tab w:val="left" w:pos="4682"/>
                      <w:tab w:val="left" w:pos="4988"/>
                      <w:tab w:val="left" w:pos="5703"/>
                      <w:tab w:val="left" w:pos="6423"/>
                      <w:tab w:val="left" w:pos="7143"/>
                      <w:tab w:val="left" w:pos="7857"/>
                      <w:tab w:val="left" w:pos="8577"/>
                    </w:tabs>
                    <w:ind w:left="2835" w:hanging="2126"/>
                    <w:rPr>
                      <w:lang w:val="en-US"/>
                    </w:rPr>
                  </w:pPr>
                  <w:r>
                    <w:rPr>
                      <w:lang w:val="en-US"/>
                    </w:rPr>
                    <w:t xml:space="preserve">issued </w:t>
                  </w:r>
                  <w:proofErr w:type="gramStart"/>
                  <w:r>
                    <w:rPr>
                      <w:lang w:val="en-US"/>
                    </w:rPr>
                    <w:t>by :</w:t>
                  </w:r>
                  <w:proofErr w:type="gramEnd"/>
                  <w:r>
                    <w:rPr>
                      <w:lang w:val="en-US"/>
                    </w:rPr>
                    <w:tab/>
                  </w:r>
                  <w:r>
                    <w:rPr>
                      <w:lang w:val="en-US"/>
                    </w:rPr>
                    <w:tab/>
                    <w:t>Name of administration:</w:t>
                  </w:r>
                </w:p>
                <w:p w14:paraId="0A270382" w14:textId="77777777" w:rsidR="00C53E57" w:rsidRDefault="00C53E57" w:rsidP="00DC17AE">
                  <w:pPr>
                    <w:tabs>
                      <w:tab w:val="left" w:pos="-720"/>
                      <w:tab w:val="left" w:pos="0"/>
                      <w:tab w:val="left" w:pos="680"/>
                      <w:tab w:val="left" w:pos="1394"/>
                      <w:tab w:val="left" w:pos="1707"/>
                      <w:tab w:val="left" w:pos="2127"/>
                      <w:tab w:val="left" w:pos="3554"/>
                      <w:tab w:val="left" w:pos="4682"/>
                      <w:tab w:val="left" w:pos="4988"/>
                      <w:tab w:val="left" w:pos="5703"/>
                      <w:tab w:val="left" w:pos="6423"/>
                      <w:tab w:val="left" w:pos="7143"/>
                      <w:tab w:val="left" w:pos="7857"/>
                      <w:tab w:val="left" w:pos="8577"/>
                    </w:tabs>
                    <w:spacing w:line="200" w:lineRule="atLeast"/>
                    <w:ind w:left="2126"/>
                    <w:rPr>
                      <w:lang w:val="fr-FR"/>
                    </w:rPr>
                  </w:pPr>
                  <w:r>
                    <w:rPr>
                      <w:lang w:val="fr-FR"/>
                    </w:rPr>
                    <w:t>........................................</w:t>
                  </w:r>
                </w:p>
                <w:p w14:paraId="15BE5B82" w14:textId="77777777" w:rsidR="00C53E57" w:rsidRDefault="00C53E57" w:rsidP="00DC17AE">
                  <w:pPr>
                    <w:tabs>
                      <w:tab w:val="left" w:pos="-720"/>
                      <w:tab w:val="left" w:pos="0"/>
                      <w:tab w:val="left" w:pos="680"/>
                      <w:tab w:val="left" w:pos="1394"/>
                      <w:tab w:val="left" w:pos="1707"/>
                      <w:tab w:val="left" w:pos="2127"/>
                      <w:tab w:val="left" w:pos="3554"/>
                      <w:tab w:val="left" w:pos="4682"/>
                      <w:tab w:val="left" w:pos="4988"/>
                      <w:tab w:val="left" w:pos="5703"/>
                      <w:tab w:val="left" w:pos="6423"/>
                      <w:tab w:val="left" w:pos="7143"/>
                      <w:tab w:val="left" w:pos="7857"/>
                      <w:tab w:val="left" w:pos="8577"/>
                    </w:tabs>
                    <w:spacing w:line="200" w:lineRule="atLeast"/>
                    <w:ind w:left="2126"/>
                    <w:rPr>
                      <w:lang w:val="fr-FR"/>
                    </w:rPr>
                  </w:pPr>
                  <w:r>
                    <w:rPr>
                      <w:lang w:val="fr-FR"/>
                    </w:rPr>
                    <w:t>........................................</w:t>
                  </w:r>
                </w:p>
                <w:p w14:paraId="42C9566E" w14:textId="77777777" w:rsidR="00C53E57" w:rsidRDefault="00C53E57" w:rsidP="00DC17AE">
                  <w:pPr>
                    <w:tabs>
                      <w:tab w:val="left" w:pos="-720"/>
                      <w:tab w:val="left" w:pos="0"/>
                      <w:tab w:val="left" w:pos="680"/>
                      <w:tab w:val="left" w:pos="1394"/>
                      <w:tab w:val="left" w:pos="1707"/>
                      <w:tab w:val="left" w:pos="2127"/>
                      <w:tab w:val="left" w:pos="3554"/>
                      <w:tab w:val="left" w:pos="4682"/>
                      <w:tab w:val="left" w:pos="4988"/>
                      <w:tab w:val="left" w:pos="5703"/>
                      <w:tab w:val="left" w:pos="6423"/>
                      <w:tab w:val="left" w:pos="7143"/>
                      <w:tab w:val="left" w:pos="7857"/>
                      <w:tab w:val="left" w:pos="8577"/>
                    </w:tabs>
                    <w:spacing w:line="200" w:lineRule="atLeast"/>
                    <w:ind w:left="2126"/>
                    <w:rPr>
                      <w:lang w:val="fr-FR"/>
                    </w:rPr>
                  </w:pPr>
                  <w:r>
                    <w:rPr>
                      <w:lang w:val="fr-FR"/>
                    </w:rPr>
                    <w:t>........................................</w:t>
                  </w:r>
                </w:p>
                <w:p w14:paraId="41058963" w14:textId="77777777" w:rsidR="00C53E57" w:rsidRDefault="00C53E57" w:rsidP="00DC17AE">
                  <w:pPr>
                    <w:tabs>
                      <w:tab w:val="left" w:pos="-720"/>
                      <w:tab w:val="left" w:pos="0"/>
                      <w:tab w:val="left" w:pos="680"/>
                      <w:tab w:val="left" w:pos="1394"/>
                      <w:tab w:val="left" w:pos="1707"/>
                      <w:tab w:val="left" w:pos="2114"/>
                      <w:tab w:val="left" w:pos="3554"/>
                      <w:tab w:val="left" w:pos="4682"/>
                      <w:tab w:val="left" w:pos="4988"/>
                      <w:tab w:val="left" w:pos="5703"/>
                      <w:tab w:val="left" w:pos="6423"/>
                      <w:tab w:val="left" w:pos="7143"/>
                      <w:tab w:val="left" w:pos="7857"/>
                      <w:tab w:val="left" w:pos="8577"/>
                    </w:tabs>
                    <w:ind w:left="2127" w:firstLine="2835"/>
                    <w:rPr>
                      <w:lang w:val="fr-FR"/>
                    </w:rPr>
                  </w:pPr>
                </w:p>
              </w:txbxContent>
            </v:textbox>
          </v:shape>
        </w:pict>
      </w:r>
    </w:p>
    <w:p w14:paraId="06AFB68A" w14:textId="77777777" w:rsidR="00DC17AE" w:rsidRDefault="000C13BA" w:rsidP="00DC17AE">
      <w:pPr>
        <w:ind w:left="1134"/>
      </w:pPr>
      <w:r>
        <w:pict w14:anchorId="73A17C98">
          <v:shape id="_x0000_i1026" type="#_x0000_t75" style="width:95.4pt;height:95.4pt">
            <v:imagedata r:id="rId23" o:title="E1 nouvelle version x ang"/>
          </v:shape>
        </w:pict>
      </w:r>
      <w:r w:rsidR="00DC17AE" w:rsidRPr="00B062A4">
        <w:rPr>
          <w:rStyle w:val="FootnoteReference"/>
          <w:color w:val="FFFFFF"/>
        </w:rPr>
        <w:footnoteReference w:id="9"/>
      </w:r>
    </w:p>
    <w:p w14:paraId="1DFA8FCC" w14:textId="77777777" w:rsidR="00DC17AE" w:rsidRPr="00DC17AE" w:rsidRDefault="00DC17AE" w:rsidP="00B461D9">
      <w:pPr>
        <w:pStyle w:val="SingleTxtG"/>
        <w:spacing w:after="0"/>
      </w:pPr>
    </w:p>
    <w:p w14:paraId="306B3969" w14:textId="77777777" w:rsidR="007E535D" w:rsidRPr="00DC17AE" w:rsidRDefault="007E535D" w:rsidP="00A22A6F">
      <w:pPr>
        <w:pStyle w:val="SingleTxtG"/>
        <w:tabs>
          <w:tab w:val="left" w:pos="2835"/>
        </w:tabs>
        <w:spacing w:after="0"/>
      </w:pPr>
      <w:r w:rsidRPr="00DC17AE">
        <w:t>concerning:</w:t>
      </w:r>
      <w:r w:rsidR="00AB25C6">
        <w:rPr>
          <w:rStyle w:val="FootnoteReference"/>
        </w:rPr>
        <w:footnoteReference w:id="10"/>
      </w:r>
      <w:r w:rsidRPr="00DC17AE">
        <w:tab/>
      </w:r>
      <w:r w:rsidR="00B461D9" w:rsidRPr="00DC17AE">
        <w:t>Approval granted</w:t>
      </w:r>
    </w:p>
    <w:p w14:paraId="1C8642BE" w14:textId="77777777" w:rsidR="007E535D" w:rsidRPr="00DC17AE" w:rsidRDefault="00B461D9" w:rsidP="00A22A6F">
      <w:pPr>
        <w:pStyle w:val="SingleTxtG"/>
        <w:spacing w:after="0"/>
        <w:ind w:left="2268" w:firstLine="567"/>
      </w:pPr>
      <w:r w:rsidRPr="00DC17AE">
        <w:t>Approval extended</w:t>
      </w:r>
    </w:p>
    <w:p w14:paraId="65BB4571" w14:textId="77777777" w:rsidR="007E535D" w:rsidRPr="00DC17AE" w:rsidRDefault="00B461D9" w:rsidP="00A22A6F">
      <w:pPr>
        <w:pStyle w:val="SingleTxtG"/>
        <w:spacing w:after="0"/>
        <w:ind w:left="2268" w:firstLine="567"/>
      </w:pPr>
      <w:r w:rsidRPr="00DC17AE">
        <w:t>Approval refused</w:t>
      </w:r>
    </w:p>
    <w:p w14:paraId="5C63F8C2" w14:textId="77777777" w:rsidR="007E535D" w:rsidRPr="00DC17AE" w:rsidRDefault="00B461D9" w:rsidP="00A22A6F">
      <w:pPr>
        <w:pStyle w:val="SingleTxtG"/>
        <w:spacing w:after="0"/>
        <w:ind w:left="2268" w:firstLine="567"/>
      </w:pPr>
      <w:r w:rsidRPr="00DC17AE">
        <w:t>Approval withdrawn</w:t>
      </w:r>
    </w:p>
    <w:p w14:paraId="024B1C39" w14:textId="77777777" w:rsidR="007E535D" w:rsidRPr="00DC17AE" w:rsidRDefault="00B461D9" w:rsidP="00DC17AE">
      <w:pPr>
        <w:pStyle w:val="SingleTxtG"/>
        <w:ind w:left="2268" w:firstLine="567"/>
      </w:pPr>
      <w:r w:rsidRPr="00DC17AE">
        <w:t xml:space="preserve">Production </w:t>
      </w:r>
      <w:r w:rsidR="00CD0D5C">
        <w:t>definitively</w:t>
      </w:r>
      <w:r w:rsidRPr="00DC17AE">
        <w:t xml:space="preserve"> discontinued</w:t>
      </w:r>
    </w:p>
    <w:p w14:paraId="16865FD8" w14:textId="77777777" w:rsidR="007E535D" w:rsidRPr="007E535D" w:rsidRDefault="007E535D" w:rsidP="00DC17AE">
      <w:pPr>
        <w:pStyle w:val="SingleTxtG"/>
      </w:pPr>
      <w:r w:rsidRPr="007E535D">
        <w:t>of a type of retro-reflecting device pursuant to</w:t>
      </w:r>
      <w:r w:rsidR="00950DAD">
        <w:t xml:space="preserve"> UN</w:t>
      </w:r>
      <w:r w:rsidRPr="007E535D">
        <w:t xml:space="preserve"> Regulation No.</w:t>
      </w:r>
      <w:r w:rsidR="006E246B">
        <w:t xml:space="preserve"> </w:t>
      </w:r>
      <w:r w:rsidRPr="007E535D">
        <w:t>3.</w:t>
      </w:r>
    </w:p>
    <w:p w14:paraId="3C17B099" w14:textId="77777777" w:rsidR="00B96B12" w:rsidRDefault="00B96B12" w:rsidP="00B96B12">
      <w:pPr>
        <w:pStyle w:val="SingleTxtG"/>
        <w:ind w:right="961"/>
      </w:pPr>
      <w:r>
        <w:t>Approval No.</w:t>
      </w:r>
      <w:r>
        <w:tab/>
        <w:t xml:space="preserve"> ………………………..</w:t>
      </w:r>
      <w:r>
        <w:tab/>
        <w:t>Extension No. ………………………………….</w:t>
      </w:r>
    </w:p>
    <w:p w14:paraId="73DEA0DD" w14:textId="77777777" w:rsidR="007E535D" w:rsidRPr="00B96B12" w:rsidRDefault="007E535D" w:rsidP="00B96B12">
      <w:pPr>
        <w:pStyle w:val="Annex1"/>
        <w:ind w:right="961"/>
      </w:pPr>
      <w:r w:rsidRPr="00B96B12">
        <w:t>1.</w:t>
      </w:r>
      <w:r w:rsidRPr="00B96B12">
        <w:tab/>
      </w:r>
      <w:r w:rsidR="007B2F3B">
        <w:tab/>
      </w:r>
      <w:r w:rsidRPr="00B96B12">
        <w:t>Tra</w:t>
      </w:r>
      <w:r w:rsidR="00B96B12">
        <w:t xml:space="preserve">de name or mark of the device: </w:t>
      </w:r>
      <w:r w:rsidRPr="00B96B12">
        <w:tab/>
      </w:r>
      <w:r w:rsidR="00B96B12">
        <w:tab/>
      </w:r>
    </w:p>
    <w:p w14:paraId="3ECE42D5" w14:textId="77777777" w:rsidR="007E535D" w:rsidRPr="00B96B12" w:rsidRDefault="007E535D" w:rsidP="00B96B12">
      <w:pPr>
        <w:pStyle w:val="Annex1"/>
        <w:ind w:right="961"/>
      </w:pPr>
      <w:r w:rsidRPr="00B96B12">
        <w:t>2.</w:t>
      </w:r>
      <w:r w:rsidRPr="00B96B12">
        <w:tab/>
      </w:r>
      <w:r w:rsidR="007B2F3B">
        <w:tab/>
      </w:r>
      <w:r w:rsidRPr="00B96B12">
        <w:t>Manufacturer'</w:t>
      </w:r>
      <w:r w:rsidR="00F05CE8">
        <w:t xml:space="preserve">s name for the type of device: </w:t>
      </w:r>
      <w:r w:rsidRPr="00B96B12">
        <w:tab/>
      </w:r>
    </w:p>
    <w:p w14:paraId="09E6CBA9" w14:textId="77777777" w:rsidR="007E535D" w:rsidRPr="00B96B12" w:rsidRDefault="007E535D" w:rsidP="00B96B12">
      <w:pPr>
        <w:pStyle w:val="Annex1"/>
        <w:ind w:right="961"/>
      </w:pPr>
      <w:r w:rsidRPr="00B96B12">
        <w:t>3.</w:t>
      </w:r>
      <w:r w:rsidRPr="00B96B12">
        <w:tab/>
      </w:r>
      <w:r w:rsidR="007B2F3B">
        <w:tab/>
      </w:r>
      <w:r w:rsidRPr="00B96B12">
        <w:t>Ma</w:t>
      </w:r>
      <w:r w:rsidR="00F05CE8">
        <w:t xml:space="preserve">nufacturer's name and address: </w:t>
      </w:r>
      <w:r w:rsidRPr="00B96B12">
        <w:tab/>
      </w:r>
    </w:p>
    <w:p w14:paraId="761FC38B" w14:textId="77777777" w:rsidR="007E535D" w:rsidRPr="00B96B12" w:rsidRDefault="007E535D" w:rsidP="00B96B12">
      <w:pPr>
        <w:pStyle w:val="Annex1"/>
        <w:ind w:right="961"/>
      </w:pPr>
      <w:r w:rsidRPr="00B96B12">
        <w:t>4.</w:t>
      </w:r>
      <w:r w:rsidRPr="00B96B12">
        <w:tab/>
      </w:r>
      <w:r w:rsidR="007B2F3B">
        <w:tab/>
      </w:r>
      <w:r w:rsidRPr="00B96B12">
        <w:t>If applicable, name and address of the manufact</w:t>
      </w:r>
      <w:r w:rsidR="00F05CE8">
        <w:t xml:space="preserve">urer's representative: </w:t>
      </w:r>
      <w:r w:rsidRPr="00B96B12">
        <w:tab/>
      </w:r>
    </w:p>
    <w:p w14:paraId="3B9DB1B1" w14:textId="77777777" w:rsidR="007E535D" w:rsidRPr="00B96B12" w:rsidRDefault="007E535D" w:rsidP="00B96B12">
      <w:pPr>
        <w:pStyle w:val="Annex1"/>
        <w:ind w:right="961"/>
      </w:pPr>
      <w:r w:rsidRPr="00B96B12">
        <w:t>5.</w:t>
      </w:r>
      <w:r w:rsidRPr="00B96B12">
        <w:tab/>
      </w:r>
      <w:r w:rsidR="007B2F3B">
        <w:tab/>
      </w:r>
      <w:r w:rsidR="00F05CE8">
        <w:t>Submitted for approval on:</w:t>
      </w:r>
      <w:r w:rsidRPr="00B96B12">
        <w:t xml:space="preserve"> </w:t>
      </w:r>
      <w:r w:rsidRPr="00B96B12">
        <w:tab/>
      </w:r>
    </w:p>
    <w:p w14:paraId="2BB6B96E" w14:textId="77777777" w:rsidR="007E535D" w:rsidRPr="00B96B12" w:rsidRDefault="007E535D" w:rsidP="00B96B12">
      <w:pPr>
        <w:pStyle w:val="Annex1"/>
        <w:ind w:right="961"/>
      </w:pPr>
      <w:r w:rsidRPr="00B96B12">
        <w:t>6.</w:t>
      </w:r>
      <w:r w:rsidRPr="00B96B12">
        <w:tab/>
      </w:r>
      <w:r w:rsidR="007B2F3B">
        <w:tab/>
      </w:r>
      <w:r w:rsidRPr="00B96B12">
        <w:t xml:space="preserve">Technical </w:t>
      </w:r>
      <w:r w:rsidR="00D92A34">
        <w:t>S</w:t>
      </w:r>
      <w:r w:rsidR="00D92A34" w:rsidRPr="00B96B12">
        <w:t xml:space="preserve">ervice </w:t>
      </w:r>
      <w:r w:rsidRPr="00B96B12">
        <w:t>responsible</w:t>
      </w:r>
      <w:r w:rsidR="00F05CE8">
        <w:t xml:space="preserve"> for conducting approval tests:</w:t>
      </w:r>
      <w:r w:rsidRPr="00B96B12">
        <w:t xml:space="preserve"> </w:t>
      </w:r>
      <w:r w:rsidRPr="00B96B12">
        <w:tab/>
      </w:r>
    </w:p>
    <w:p w14:paraId="1BF47A8B" w14:textId="77777777" w:rsidR="007E535D" w:rsidRPr="00B96B12" w:rsidRDefault="007E535D" w:rsidP="00B96B12">
      <w:pPr>
        <w:pStyle w:val="Annex1"/>
        <w:ind w:right="961"/>
      </w:pPr>
      <w:r w:rsidRPr="00B96B12">
        <w:t>7.</w:t>
      </w:r>
      <w:r w:rsidRPr="00B96B12">
        <w:tab/>
      </w:r>
      <w:r w:rsidR="007B2F3B">
        <w:tab/>
      </w:r>
      <w:r w:rsidR="00F05CE8">
        <w:t xml:space="preserve">Date of test report: </w:t>
      </w:r>
      <w:r w:rsidRPr="00B96B12">
        <w:tab/>
      </w:r>
    </w:p>
    <w:p w14:paraId="0D0DE836" w14:textId="77777777" w:rsidR="007E535D" w:rsidRPr="00B96B12" w:rsidRDefault="007E535D" w:rsidP="00B96B12">
      <w:pPr>
        <w:pStyle w:val="Annex1"/>
        <w:ind w:right="961"/>
      </w:pPr>
      <w:r w:rsidRPr="00B96B12">
        <w:t>8.</w:t>
      </w:r>
      <w:r w:rsidRPr="00B96B12">
        <w:tab/>
      </w:r>
      <w:r w:rsidR="007B2F3B">
        <w:tab/>
      </w:r>
      <w:r w:rsidR="00F05CE8">
        <w:t>Number of test report:</w:t>
      </w:r>
      <w:r w:rsidRPr="00B96B12">
        <w:t xml:space="preserve"> </w:t>
      </w:r>
      <w:r w:rsidRPr="00B96B12">
        <w:tab/>
      </w:r>
    </w:p>
    <w:p w14:paraId="69921E8E" w14:textId="77777777" w:rsidR="00422D2A" w:rsidRPr="00283C09" w:rsidRDefault="00422D2A" w:rsidP="00422D2A">
      <w:pPr>
        <w:ind w:left="2268" w:right="1134" w:hanging="1134"/>
      </w:pPr>
      <w:r w:rsidRPr="00283C09">
        <w:t>9.</w:t>
      </w:r>
      <w:r w:rsidRPr="00283C09">
        <w:tab/>
        <w:t>Concise description:</w:t>
      </w:r>
    </w:p>
    <w:p w14:paraId="25AB1D9B" w14:textId="77777777" w:rsidR="00422D2A" w:rsidRPr="00283C09" w:rsidRDefault="00422D2A" w:rsidP="00422D2A">
      <w:pPr>
        <w:tabs>
          <w:tab w:val="right" w:leader="dot" w:pos="8505"/>
        </w:tabs>
        <w:spacing w:before="120"/>
        <w:ind w:left="2268" w:right="1134"/>
      </w:pPr>
      <w:r w:rsidRPr="00283C09">
        <w:t>In isolation/part of an assembly of devices:</w:t>
      </w:r>
      <w:r w:rsidRPr="00283C09">
        <w:rPr>
          <w:vertAlign w:val="superscript"/>
        </w:rPr>
        <w:t>2</w:t>
      </w:r>
      <w:r>
        <w:tab/>
      </w:r>
    </w:p>
    <w:p w14:paraId="309B8BFE" w14:textId="77777777" w:rsidR="00422D2A" w:rsidRPr="00283C09" w:rsidRDefault="00422D2A" w:rsidP="00422D2A">
      <w:pPr>
        <w:tabs>
          <w:tab w:val="right" w:leader="dot" w:pos="8505"/>
        </w:tabs>
        <w:spacing w:before="120"/>
        <w:ind w:left="2268" w:right="1134"/>
      </w:pPr>
      <w:r w:rsidRPr="00283C09">
        <w:t>Colour of light emitted:  white/red/amber:</w:t>
      </w:r>
      <w:r w:rsidRPr="00283C09">
        <w:rPr>
          <w:vertAlign w:val="superscript"/>
        </w:rPr>
        <w:t>2</w:t>
      </w:r>
      <w:r>
        <w:tab/>
      </w:r>
    </w:p>
    <w:p w14:paraId="5A564A17" w14:textId="77777777" w:rsidR="00422D2A" w:rsidRPr="00283C09" w:rsidRDefault="00422D2A" w:rsidP="00422D2A">
      <w:pPr>
        <w:spacing w:before="120"/>
        <w:ind w:left="2268" w:right="1134"/>
      </w:pPr>
      <w:r w:rsidRPr="00283C09">
        <w:tab/>
        <w:t>Installation as an integral part of a lamp which is integrated into the body of a vehicle:  yes/no</w:t>
      </w:r>
      <w:r w:rsidRPr="00283C09">
        <w:rPr>
          <w:vertAlign w:val="superscript"/>
        </w:rPr>
        <w:t>2</w:t>
      </w:r>
    </w:p>
    <w:p w14:paraId="3B6544C0" w14:textId="77777777" w:rsidR="00422D2A" w:rsidRPr="00283C09" w:rsidRDefault="00422D2A" w:rsidP="00422D2A">
      <w:pPr>
        <w:tabs>
          <w:tab w:val="right" w:leader="dot" w:pos="8505"/>
        </w:tabs>
        <w:spacing w:before="120"/>
        <w:ind w:left="2268" w:right="1134"/>
      </w:pPr>
      <w:r w:rsidRPr="00283C09">
        <w:t xml:space="preserve">Geometric conditions of installation and relating variations, if any: </w:t>
      </w:r>
      <w:r>
        <w:tab/>
      </w:r>
    </w:p>
    <w:p w14:paraId="370B3EE9" w14:textId="77777777" w:rsidR="00422D2A" w:rsidRDefault="00422D2A" w:rsidP="00422D2A">
      <w:pPr>
        <w:pStyle w:val="para"/>
        <w:ind w:firstLine="0"/>
      </w:pPr>
      <w:r w:rsidRPr="00283C09">
        <w:t>Only for limited mounting height of equal to or less than 750 mm above the ground: yes/no</w:t>
      </w:r>
      <w:r w:rsidRPr="00283C09">
        <w:rPr>
          <w:vertAlign w:val="superscript"/>
        </w:rPr>
        <w:t>2</w:t>
      </w:r>
    </w:p>
    <w:p w14:paraId="45793D39" w14:textId="77777777" w:rsidR="007E535D" w:rsidRPr="00B96B12" w:rsidRDefault="007E535D" w:rsidP="00A80219">
      <w:pPr>
        <w:pStyle w:val="Annex1"/>
        <w:ind w:right="961"/>
      </w:pPr>
      <w:r w:rsidRPr="00B96B12">
        <w:t>10.</w:t>
      </w:r>
      <w:r w:rsidRPr="00B96B12">
        <w:tab/>
      </w:r>
      <w:r w:rsidR="007B2F3B">
        <w:tab/>
      </w:r>
      <w:r w:rsidRPr="00B96B12">
        <w:t>Position of the a</w:t>
      </w:r>
      <w:r w:rsidR="00F05CE8">
        <w:t xml:space="preserve">pproval mark: </w:t>
      </w:r>
      <w:r w:rsidRPr="00B96B12">
        <w:tab/>
      </w:r>
    </w:p>
    <w:p w14:paraId="572E7F9C" w14:textId="77777777" w:rsidR="007E535D" w:rsidRPr="00B96B12" w:rsidRDefault="007E535D" w:rsidP="00B96B12">
      <w:pPr>
        <w:pStyle w:val="Annex1"/>
        <w:ind w:right="961"/>
      </w:pPr>
      <w:r w:rsidRPr="00B96B12">
        <w:t>11.</w:t>
      </w:r>
      <w:r w:rsidRPr="00B96B12">
        <w:tab/>
      </w:r>
      <w:r w:rsidR="007B2F3B">
        <w:tab/>
      </w:r>
      <w:r w:rsidRPr="00B96B12">
        <w:t xml:space="preserve">Reason(s) </w:t>
      </w:r>
      <w:r w:rsidR="00F05CE8">
        <w:t xml:space="preserve">for extension (if applicable): </w:t>
      </w:r>
      <w:r w:rsidRPr="00B96B12">
        <w:tab/>
      </w:r>
    </w:p>
    <w:p w14:paraId="2DE25D96" w14:textId="77777777" w:rsidR="007E535D" w:rsidRPr="007B2F3B" w:rsidRDefault="007E535D" w:rsidP="007B2F3B">
      <w:pPr>
        <w:pStyle w:val="para"/>
      </w:pPr>
      <w:r w:rsidRPr="007B2F3B">
        <w:t>12.</w:t>
      </w:r>
      <w:r w:rsidRPr="007B2F3B">
        <w:tab/>
        <w:t>Approval granted/refused/extended/withdrawn:</w:t>
      </w:r>
      <w:r w:rsidR="002B6975" w:rsidRPr="002B6975">
        <w:rPr>
          <w:vertAlign w:val="superscript"/>
        </w:rPr>
        <w:t>2</w:t>
      </w:r>
    </w:p>
    <w:p w14:paraId="602D1C21" w14:textId="77777777" w:rsidR="007E535D" w:rsidRPr="00B96B12" w:rsidRDefault="007E535D" w:rsidP="00B96B12">
      <w:pPr>
        <w:pStyle w:val="Annex1"/>
        <w:ind w:right="961"/>
      </w:pPr>
      <w:r w:rsidRPr="00B96B12">
        <w:t>13.</w:t>
      </w:r>
      <w:r w:rsidRPr="00B96B12">
        <w:tab/>
      </w:r>
      <w:r w:rsidR="007B2F3B">
        <w:tab/>
      </w:r>
      <w:r w:rsidR="00F05CE8">
        <w:t xml:space="preserve">Place: </w:t>
      </w:r>
      <w:r w:rsidRPr="00B96B12">
        <w:tab/>
      </w:r>
    </w:p>
    <w:p w14:paraId="3D9D199F" w14:textId="77777777" w:rsidR="007E535D" w:rsidRPr="00B96B12" w:rsidRDefault="007E535D" w:rsidP="00B96B12">
      <w:pPr>
        <w:pStyle w:val="Annex1"/>
        <w:ind w:right="961"/>
      </w:pPr>
      <w:r w:rsidRPr="00B96B12">
        <w:lastRenderedPageBreak/>
        <w:t>14.</w:t>
      </w:r>
      <w:r w:rsidRPr="00B96B12">
        <w:tab/>
      </w:r>
      <w:r w:rsidR="007B2F3B">
        <w:tab/>
      </w:r>
      <w:r w:rsidR="00F05CE8">
        <w:t xml:space="preserve">Date: </w:t>
      </w:r>
      <w:r w:rsidRPr="00B96B12">
        <w:tab/>
      </w:r>
      <w:r w:rsidR="007B2F3B">
        <w:tab/>
      </w:r>
    </w:p>
    <w:p w14:paraId="4EECB75C" w14:textId="77777777" w:rsidR="007E535D" w:rsidRPr="00B96B12" w:rsidRDefault="007E535D" w:rsidP="00B96B12">
      <w:pPr>
        <w:pStyle w:val="Annex1"/>
        <w:ind w:right="961"/>
      </w:pPr>
      <w:r w:rsidRPr="00B96B12">
        <w:t>15.</w:t>
      </w:r>
      <w:r w:rsidRPr="00B96B12">
        <w:tab/>
      </w:r>
      <w:r w:rsidR="007B2F3B">
        <w:tab/>
      </w:r>
      <w:r w:rsidR="00F05CE8">
        <w:t xml:space="preserve">Signature: </w:t>
      </w:r>
      <w:r w:rsidRPr="00B96B12">
        <w:tab/>
      </w:r>
    </w:p>
    <w:p w14:paraId="6A433304" w14:textId="77777777" w:rsidR="00F05CE8" w:rsidRDefault="007E535D" w:rsidP="00F05CE8">
      <w:pPr>
        <w:pStyle w:val="Annex1"/>
        <w:spacing w:after="0"/>
        <w:ind w:right="958"/>
      </w:pPr>
      <w:r w:rsidRPr="007B2F3B">
        <w:t>16.</w:t>
      </w:r>
      <w:r w:rsidRPr="007B2F3B">
        <w:tab/>
      </w:r>
      <w:r w:rsidR="007B2F3B">
        <w:tab/>
      </w:r>
      <w:r w:rsidRPr="007B2F3B">
        <w:t xml:space="preserve">The following documents, bearing the approval number shown above, </w:t>
      </w:r>
      <w:r w:rsidR="002B6975">
        <w:br/>
      </w:r>
      <w:r w:rsidRPr="007B2F3B">
        <w:t>are available on request:</w:t>
      </w:r>
    </w:p>
    <w:p w14:paraId="2F08FE31" w14:textId="77777777" w:rsidR="007E535D" w:rsidRDefault="007B2F3B" w:rsidP="007B2F3B">
      <w:pPr>
        <w:pStyle w:val="Annex1"/>
        <w:ind w:right="961"/>
      </w:pPr>
      <w:r>
        <w:tab/>
      </w:r>
      <w:r>
        <w:tab/>
      </w:r>
      <w:r>
        <w:tab/>
      </w:r>
      <w:r>
        <w:tab/>
      </w:r>
      <w:r>
        <w:tab/>
      </w:r>
      <w:r w:rsidR="00F05CE8">
        <w:tab/>
      </w:r>
      <w:r w:rsidR="00F05CE8">
        <w:tab/>
      </w:r>
    </w:p>
    <w:p w14:paraId="070C5A32" w14:textId="77777777" w:rsidR="00F05CE8" w:rsidRDefault="00F05CE8" w:rsidP="007B2F3B">
      <w:pPr>
        <w:pStyle w:val="Annex1"/>
        <w:ind w:right="961"/>
      </w:pPr>
    </w:p>
    <w:p w14:paraId="7FECF312" w14:textId="77777777" w:rsidR="007E535D" w:rsidRDefault="007E535D" w:rsidP="007E535D">
      <w:pPr>
        <w:tabs>
          <w:tab w:val="left" w:pos="-867"/>
          <w:tab w:val="left" w:pos="-147"/>
          <w:tab w:val="left" w:pos="533"/>
          <w:tab w:val="left" w:pos="1247"/>
          <w:tab w:val="left" w:pos="1560"/>
          <w:tab w:val="left" w:pos="1967"/>
          <w:tab w:val="left" w:pos="2687"/>
          <w:tab w:val="left" w:pos="3407"/>
          <w:tab w:val="left" w:pos="4121"/>
          <w:tab w:val="left" w:pos="4841"/>
          <w:tab w:val="left" w:pos="5556"/>
          <w:tab w:val="left" w:pos="6276"/>
          <w:tab w:val="left" w:pos="6996"/>
          <w:tab w:val="left" w:pos="7710"/>
          <w:tab w:val="left" w:pos="8430"/>
          <w:tab w:val="left" w:pos="9150"/>
          <w:tab w:val="left" w:pos="9904"/>
          <w:tab w:val="left" w:pos="10624"/>
        </w:tabs>
        <w:spacing w:line="288" w:lineRule="atLeast"/>
        <w:jc w:val="both"/>
        <w:rPr>
          <w:sz w:val="24"/>
        </w:rPr>
      </w:pPr>
    </w:p>
    <w:p w14:paraId="4036019C" w14:textId="77777777" w:rsidR="00E34B65" w:rsidRDefault="00E34B65" w:rsidP="007E535D">
      <w:pPr>
        <w:tabs>
          <w:tab w:val="left" w:pos="-867"/>
          <w:tab w:val="left" w:pos="-147"/>
          <w:tab w:val="left" w:pos="533"/>
          <w:tab w:val="left" w:pos="1247"/>
          <w:tab w:val="left" w:pos="1560"/>
          <w:tab w:val="left" w:pos="1967"/>
          <w:tab w:val="left" w:pos="2687"/>
          <w:tab w:val="left" w:pos="3407"/>
          <w:tab w:val="left" w:pos="4121"/>
          <w:tab w:val="left" w:pos="4841"/>
          <w:tab w:val="left" w:pos="5556"/>
          <w:tab w:val="left" w:pos="6276"/>
          <w:tab w:val="left" w:pos="6996"/>
          <w:tab w:val="left" w:pos="7710"/>
          <w:tab w:val="left" w:pos="8430"/>
          <w:tab w:val="left" w:pos="9150"/>
          <w:tab w:val="left" w:pos="9904"/>
          <w:tab w:val="left" w:pos="10624"/>
        </w:tabs>
        <w:spacing w:line="288" w:lineRule="atLeast"/>
        <w:jc w:val="both"/>
        <w:rPr>
          <w:sz w:val="24"/>
        </w:rPr>
        <w:sectPr w:rsidR="00E34B65" w:rsidSect="00613D42">
          <w:headerReference w:type="even" r:id="rId24"/>
          <w:headerReference w:type="default" r:id="rId25"/>
          <w:footnotePr>
            <w:numRestart w:val="eachSect"/>
          </w:footnotePr>
          <w:endnotePr>
            <w:numFmt w:val="decimal"/>
          </w:endnotePr>
          <w:pgSz w:w="11907" w:h="16840" w:code="9"/>
          <w:pgMar w:top="1418" w:right="1134" w:bottom="1134" w:left="1134" w:header="680" w:footer="567" w:gutter="0"/>
          <w:cols w:space="720"/>
          <w:docGrid w:linePitch="272"/>
        </w:sectPr>
      </w:pPr>
    </w:p>
    <w:p w14:paraId="72E8921D" w14:textId="77777777" w:rsidR="007E535D" w:rsidRDefault="007E535D" w:rsidP="009E5108">
      <w:pPr>
        <w:pStyle w:val="HChG"/>
      </w:pPr>
      <w:bookmarkStart w:id="25" w:name="_Toc369177369"/>
      <w:r>
        <w:lastRenderedPageBreak/>
        <w:t>Annex 3</w:t>
      </w:r>
      <w:bookmarkEnd w:id="25"/>
    </w:p>
    <w:p w14:paraId="5F3A5792" w14:textId="77777777" w:rsidR="007E535D" w:rsidRDefault="009E5108" w:rsidP="00A22A6F">
      <w:pPr>
        <w:pStyle w:val="HChG"/>
      </w:pPr>
      <w:r>
        <w:tab/>
      </w:r>
      <w:r>
        <w:tab/>
      </w:r>
      <w:bookmarkStart w:id="26" w:name="_Toc369177370"/>
      <w:r>
        <w:t>Examples of approval marks</w:t>
      </w:r>
      <w:bookmarkEnd w:id="26"/>
      <w:r w:rsidR="009E287A" w:rsidRPr="00962893">
        <w:rPr>
          <w:vertAlign w:val="superscript"/>
        </w:rPr>
        <w:footnoteReference w:id="11"/>
      </w:r>
    </w:p>
    <w:p w14:paraId="5C3E71C0" w14:textId="77777777" w:rsidR="00422D2A" w:rsidRPr="00283C09" w:rsidRDefault="00422D2A" w:rsidP="00422D2A">
      <w:pPr>
        <w:spacing w:line="240" w:lineRule="auto"/>
        <w:ind w:left="1134"/>
        <w:outlineLvl w:val="0"/>
      </w:pPr>
      <w:bookmarkStart w:id="27" w:name="_Toc369177371"/>
      <w:r w:rsidRPr="00283C09">
        <w:t>Figure 1</w:t>
      </w:r>
    </w:p>
    <w:p w14:paraId="629EBA4D" w14:textId="0790AA32" w:rsidR="00422D2A" w:rsidRPr="00283C09" w:rsidRDefault="00422D2A" w:rsidP="00422D2A">
      <w:pPr>
        <w:spacing w:line="240" w:lineRule="auto"/>
        <w:ind w:left="1134"/>
        <w:outlineLvl w:val="0"/>
        <w:rPr>
          <w:b/>
        </w:rPr>
      </w:pPr>
      <w:r w:rsidRPr="00283C09">
        <w:rPr>
          <w:b/>
        </w:rPr>
        <w:t xml:space="preserve">Marking </w:t>
      </w:r>
      <w:bookmarkStart w:id="28" w:name="_Hlk42611283"/>
      <w:r w:rsidRPr="00283C09">
        <w:rPr>
          <w:b/>
        </w:rPr>
        <w:t xml:space="preserve">for </w:t>
      </w:r>
      <w:r w:rsidR="00C53E57">
        <w:rPr>
          <w:b/>
        </w:rPr>
        <w:t xml:space="preserve">a </w:t>
      </w:r>
      <w:r w:rsidRPr="00283C09">
        <w:rPr>
          <w:b/>
        </w:rPr>
        <w:t>single</w:t>
      </w:r>
      <w:r w:rsidR="00C53E57">
        <w:rPr>
          <w:b/>
        </w:rPr>
        <w:t xml:space="preserve"> retro-reflective device </w:t>
      </w:r>
      <w:bookmarkEnd w:id="28"/>
      <w:commentRangeStart w:id="29"/>
      <w:commentRangeEnd w:id="29"/>
    </w:p>
    <w:p w14:paraId="7E5DF6DB" w14:textId="77777777" w:rsidR="00422D2A" w:rsidRPr="00A22A6F" w:rsidRDefault="00422D2A" w:rsidP="00FA1AE8">
      <w:pPr>
        <w:tabs>
          <w:tab w:val="right" w:pos="9900"/>
        </w:tabs>
        <w:suppressAutoHyphens w:val="0"/>
        <w:spacing w:before="100" w:beforeAutospacing="1" w:line="240" w:lineRule="auto"/>
        <w:ind w:left="3544" w:right="1134" w:hanging="3969"/>
        <w:jc w:val="center"/>
        <w:rPr>
          <w:rFonts w:asciiTheme="majorBidi" w:hAnsiTheme="majorBidi" w:cstheme="majorBidi"/>
          <w:b/>
          <w:sz w:val="18"/>
          <w:szCs w:val="18"/>
          <w:lang w:eastAsia="de-DE"/>
        </w:rPr>
      </w:pPr>
      <w:r w:rsidRPr="00A22A6F">
        <w:rPr>
          <w:rFonts w:asciiTheme="majorBidi" w:hAnsiTheme="majorBidi" w:cstheme="majorBidi"/>
          <w:b/>
          <w:sz w:val="18"/>
          <w:szCs w:val="18"/>
          <w:lang w:eastAsia="de-DE"/>
        </w:rPr>
        <w:t>Model A</w:t>
      </w:r>
    </w:p>
    <w:p w14:paraId="75D43C6C" w14:textId="77777777" w:rsidR="00422D2A" w:rsidRPr="00283C09" w:rsidRDefault="00422D2A" w:rsidP="00422D2A">
      <w:pPr>
        <w:tabs>
          <w:tab w:val="right" w:pos="9900"/>
        </w:tabs>
        <w:suppressAutoHyphens w:val="0"/>
        <w:spacing w:line="240" w:lineRule="auto"/>
        <w:ind w:left="3828" w:hanging="4111"/>
        <w:jc w:val="both"/>
        <w:rPr>
          <w:sz w:val="24"/>
          <w:szCs w:val="24"/>
          <w:lang w:eastAsia="de-DE"/>
        </w:rPr>
      </w:pPr>
      <w:r w:rsidRPr="00283C09">
        <w:tab/>
      </w:r>
      <w:r w:rsidR="000C13BA">
        <w:rPr>
          <w:noProof/>
          <w:lang w:val="en-US"/>
        </w:rPr>
        <w:pict w14:anchorId="1535C03E">
          <v:shape id="_x0000_i1027" type="#_x0000_t75" alt="Description: Reg 7 1" style="width:20.55pt;height:73.85pt;visibility:visible">
            <v:imagedata r:id="rId26" o:title="Reg 7 1" cropbottom="25845f" cropright="56023f"/>
          </v:shape>
        </w:pict>
      </w:r>
    </w:p>
    <w:p w14:paraId="6A1EE7A7" w14:textId="77777777" w:rsidR="00422D2A" w:rsidRPr="00283C09" w:rsidRDefault="000C13BA" w:rsidP="00422D2A">
      <w:pPr>
        <w:tabs>
          <w:tab w:val="right" w:pos="9900"/>
        </w:tabs>
        <w:suppressAutoHyphens w:val="0"/>
        <w:spacing w:line="240" w:lineRule="auto"/>
        <w:ind w:left="4536" w:hanging="4536"/>
        <w:jc w:val="center"/>
        <w:rPr>
          <w:sz w:val="24"/>
          <w:szCs w:val="24"/>
          <w:lang w:eastAsia="de-DE"/>
        </w:rPr>
      </w:pPr>
      <w:r>
        <w:rPr>
          <w:noProof/>
          <w:sz w:val="24"/>
          <w:lang w:val="en-US"/>
        </w:rPr>
        <w:pict w14:anchorId="4A1CC917">
          <v:shape id="_x0000_i1028" type="#_x0000_t75" style="width:197.3pt;height:81.35pt;visibility:visible">
            <v:imagedata r:id="rId27" o:title="" croptop="4151f" cropbottom="35625f" cropright="9651f"/>
          </v:shape>
        </w:pict>
      </w:r>
      <w:r w:rsidR="00422D2A" w:rsidRPr="00283C09">
        <w:rPr>
          <w:sz w:val="18"/>
          <w:szCs w:val="18"/>
          <w:lang w:eastAsia="de-DE"/>
        </w:rPr>
        <w:t>a = 4 mm min</w:t>
      </w:r>
    </w:p>
    <w:p w14:paraId="3EA9EB94" w14:textId="77777777" w:rsidR="00422D2A" w:rsidRPr="00283C09" w:rsidRDefault="000C13BA" w:rsidP="00422D2A">
      <w:pPr>
        <w:tabs>
          <w:tab w:val="right" w:pos="9900"/>
        </w:tabs>
        <w:suppressAutoHyphens w:val="0"/>
        <w:spacing w:before="100" w:beforeAutospacing="1" w:after="240" w:line="240" w:lineRule="auto"/>
        <w:jc w:val="center"/>
        <w:rPr>
          <w:sz w:val="24"/>
          <w:szCs w:val="24"/>
          <w:lang w:eastAsia="de-DE"/>
        </w:rPr>
      </w:pPr>
      <w:r>
        <w:rPr>
          <w:noProof/>
          <w:sz w:val="24"/>
          <w:szCs w:val="24"/>
          <w:lang w:val="en-US"/>
        </w:rPr>
        <w:pict w14:anchorId="4D5B4488">
          <v:shape id="_x0000_i1029" type="#_x0000_t75" style="width:19.65pt;height:29.9pt;visibility:visible">
            <v:imagedata r:id="rId28" o:title="" croptop="34872f" cropleft="-1f" cropright="-838f"/>
          </v:shape>
        </w:pict>
      </w:r>
      <w:r>
        <w:rPr>
          <w:noProof/>
          <w:sz w:val="24"/>
          <w:szCs w:val="24"/>
          <w:lang w:val="en-US"/>
        </w:rPr>
        <w:pict w14:anchorId="4160F2B1">
          <v:shape id="_x0000_i1030" type="#_x0000_t75" style="width:104.75pt;height:111.25pt;visibility:visible">
            <v:imagedata r:id="rId29" o:title="" croptop="27892f" cropleft="18313f" cropright="12236f"/>
          </v:shape>
        </w:pict>
      </w:r>
      <w:r w:rsidR="00422D2A" w:rsidRPr="00283C09">
        <w:rPr>
          <w:sz w:val="18"/>
          <w:szCs w:val="18"/>
          <w:lang w:eastAsia="de-DE"/>
        </w:rPr>
        <w:t>a = 4 mm min</w:t>
      </w:r>
    </w:p>
    <w:p w14:paraId="17BF548D" w14:textId="77777777" w:rsidR="00422D2A" w:rsidRPr="00283C09" w:rsidRDefault="000C13BA" w:rsidP="00422D2A">
      <w:pPr>
        <w:tabs>
          <w:tab w:val="left" w:pos="3686"/>
          <w:tab w:val="right" w:pos="9900"/>
        </w:tabs>
        <w:suppressAutoHyphens w:val="0"/>
        <w:spacing w:before="100" w:beforeAutospacing="1" w:after="100" w:afterAutospacing="1" w:line="240" w:lineRule="auto"/>
        <w:ind w:left="3544" w:hanging="4111"/>
        <w:jc w:val="center"/>
        <w:rPr>
          <w:sz w:val="24"/>
          <w:szCs w:val="24"/>
          <w:lang w:eastAsia="de-DE"/>
        </w:rPr>
      </w:pPr>
      <w:r>
        <w:rPr>
          <w:noProof/>
          <w:sz w:val="24"/>
          <w:szCs w:val="24"/>
          <w:lang w:val="en-US"/>
        </w:rPr>
        <w:pict w14:anchorId="3F4B4F9C">
          <v:shape id="_x0000_i1031" type="#_x0000_t75" style="width:19.65pt;height:29.9pt;visibility:visible">
            <v:imagedata r:id="rId30" o:title=""/>
          </v:shape>
        </w:pict>
      </w:r>
      <w:r>
        <w:rPr>
          <w:noProof/>
          <w:sz w:val="24"/>
          <w:szCs w:val="24"/>
          <w:lang w:val="en-US"/>
        </w:rPr>
        <w:pict w14:anchorId="4739EF4F">
          <v:shape id="_x0000_i1032" type="#_x0000_t75" style="width:73.85pt;height:122.5pt;visibility:visible">
            <v:imagedata r:id="rId31" o:title="" cropleft="17874f"/>
          </v:shape>
        </w:pict>
      </w:r>
      <w:r w:rsidR="00422D2A" w:rsidRPr="00283C09">
        <w:rPr>
          <w:sz w:val="18"/>
          <w:szCs w:val="18"/>
          <w:lang w:eastAsia="de-DE"/>
        </w:rPr>
        <w:t>a = 4 mm min</w:t>
      </w:r>
    </w:p>
    <w:p w14:paraId="221B5926" w14:textId="77777777" w:rsidR="00422D2A" w:rsidRPr="00283C09" w:rsidRDefault="00422D2A" w:rsidP="00A22A6F">
      <w:pPr>
        <w:spacing w:after="120"/>
        <w:ind w:left="1134" w:right="1134"/>
        <w:jc w:val="both"/>
      </w:pPr>
      <w:r w:rsidRPr="00283C09">
        <w:rPr>
          <w:i/>
        </w:rPr>
        <w:t>Note</w:t>
      </w:r>
      <w:r w:rsidRPr="00283C09">
        <w:t>:</w:t>
      </w:r>
      <w:r w:rsidR="00A22A6F">
        <w:t xml:space="preserve"> </w:t>
      </w:r>
      <w:r w:rsidRPr="00283C09">
        <w:t>The above approval number shall be placed close to, but in any position in relation to, the circle surrounding the letter "E". The digits constituting the approval number shall face the same way as the "E". The group of symbols indicating the class shall be diametrically opposite the approval number.</w:t>
      </w:r>
    </w:p>
    <w:p w14:paraId="0E37DBED" w14:textId="77777777" w:rsidR="00422D2A" w:rsidRPr="00283C09" w:rsidRDefault="00422D2A" w:rsidP="00422D2A">
      <w:pPr>
        <w:spacing w:after="120"/>
        <w:ind w:left="1134" w:right="1134"/>
        <w:jc w:val="both"/>
      </w:pPr>
      <w:r w:rsidRPr="00283C09">
        <w:t xml:space="preserve">The vertical arrow starting from a horizontal segment and directed downwards indicates a permissible mounting height of equal to or less than 750 mm from the ground for this device and can be placed either above or below the circle surrounding the letter "E" or at its </w:t>
      </w:r>
      <w:r w:rsidRPr="00283C09">
        <w:lastRenderedPageBreak/>
        <w:t>side, close to the group of symbols indicating the class or the digits constituting the approval number.</w:t>
      </w:r>
    </w:p>
    <w:p w14:paraId="0FFCD3C4" w14:textId="77777777" w:rsidR="00422D2A" w:rsidRPr="00283C09" w:rsidRDefault="00422D2A" w:rsidP="00422D2A">
      <w:pPr>
        <w:spacing w:after="120"/>
        <w:ind w:left="1134" w:right="1134"/>
        <w:jc w:val="both"/>
      </w:pPr>
      <w:r w:rsidRPr="00283C09">
        <w:t>The</w:t>
      </w:r>
      <w:r w:rsidR="00FA1AE8">
        <w:t xml:space="preserve"> </w:t>
      </w:r>
      <w:r>
        <w:t xml:space="preserve">Type Approval Authorities </w:t>
      </w:r>
      <w:r w:rsidRPr="00283C09">
        <w:t>shall avoid using approval numbers IA, IB, IIIA</w:t>
      </w:r>
      <w:r w:rsidRPr="00283C09">
        <w:rPr>
          <w:bCs/>
        </w:rPr>
        <w:t>, IIIB</w:t>
      </w:r>
      <w:r w:rsidRPr="00283C09">
        <w:t xml:space="preserve"> and IVA which might be confused with the class symbols IA, IB, IIIA</w:t>
      </w:r>
      <w:r w:rsidRPr="00283C09">
        <w:rPr>
          <w:bCs/>
        </w:rPr>
        <w:t>, IIIB</w:t>
      </w:r>
      <w:r w:rsidRPr="00283C09">
        <w:t xml:space="preserve"> and IVA.</w:t>
      </w:r>
    </w:p>
    <w:p w14:paraId="7154B04F" w14:textId="77777777" w:rsidR="00422D2A" w:rsidRPr="00283C09" w:rsidRDefault="00422D2A" w:rsidP="00422D2A">
      <w:pPr>
        <w:spacing w:after="120"/>
        <w:ind w:left="1134" w:right="1134"/>
        <w:jc w:val="both"/>
      </w:pPr>
      <w:r w:rsidRPr="00283C09">
        <w:t>These sketches show various possible arrangements and are given as examples only.</w:t>
      </w:r>
    </w:p>
    <w:p w14:paraId="58FCCA0C" w14:textId="77777777" w:rsidR="00422D2A" w:rsidRDefault="00422D2A" w:rsidP="00422D2A">
      <w:pPr>
        <w:pStyle w:val="Heading1"/>
        <w:ind w:right="1134"/>
        <w:jc w:val="both"/>
      </w:pPr>
      <w:r w:rsidRPr="00283C09">
        <w:t>The above approval mark affixed to a retro-reflecting device shows that the type of device concerned has been approved in the Netherlands (E</w:t>
      </w:r>
      <w:r w:rsidR="00A22A6F">
        <w:t xml:space="preserve"> </w:t>
      </w:r>
      <w:r w:rsidRPr="00283C09">
        <w:t>4) under approval number 02216. The approval number shows that approval was granted in accordance with the requirements of the Regulation as modified by the 02 series of amendments.</w:t>
      </w:r>
    </w:p>
    <w:p w14:paraId="74E0183B" w14:textId="77777777" w:rsidR="00422D2A" w:rsidRPr="00422D2A" w:rsidRDefault="00422D2A" w:rsidP="00422D2A">
      <w:pPr>
        <w:pStyle w:val="SingleTxtG"/>
      </w:pPr>
    </w:p>
    <w:bookmarkEnd w:id="27"/>
    <w:p w14:paraId="540E8286" w14:textId="77777777" w:rsidR="007E535D" w:rsidRPr="007E535D" w:rsidRDefault="007E535D" w:rsidP="00D677C1">
      <w:pPr>
        <w:pStyle w:val="SingleTxtG"/>
      </w:pPr>
    </w:p>
    <w:p w14:paraId="4BB22885" w14:textId="77777777" w:rsidR="007E535D" w:rsidRPr="007E535D" w:rsidRDefault="007E535D" w:rsidP="00202EFB">
      <w:pPr>
        <w:pStyle w:val="Heading1"/>
        <w:spacing w:before="240"/>
      </w:pPr>
      <w:r>
        <w:br w:type="page"/>
      </w:r>
      <w:bookmarkStart w:id="30" w:name="_Toc369177373"/>
      <w:r w:rsidRPr="007E535D">
        <w:lastRenderedPageBreak/>
        <w:t>Figure 2</w:t>
      </w:r>
      <w:bookmarkEnd w:id="30"/>
    </w:p>
    <w:p w14:paraId="0CC947FE" w14:textId="7D4BAA83" w:rsidR="007E535D" w:rsidRPr="00202EFB" w:rsidRDefault="007E535D" w:rsidP="00202EFB">
      <w:pPr>
        <w:pStyle w:val="Heading1"/>
        <w:rPr>
          <w:b/>
        </w:rPr>
      </w:pPr>
      <w:bookmarkStart w:id="31" w:name="_Toc369177374"/>
      <w:r w:rsidRPr="00202EFB">
        <w:rPr>
          <w:b/>
        </w:rPr>
        <w:t>Simplified marking for grouped, combined</w:t>
      </w:r>
      <w:r w:rsidR="00202EFB">
        <w:rPr>
          <w:b/>
        </w:rPr>
        <w:t xml:space="preserve"> </w:t>
      </w:r>
      <w:r w:rsidRPr="00202EFB">
        <w:rPr>
          <w:b/>
        </w:rPr>
        <w:t>or reciprocally incorporated lamps</w:t>
      </w:r>
      <w:bookmarkStart w:id="32" w:name="_Hlk42611332"/>
      <w:bookmarkEnd w:id="31"/>
      <w:r w:rsidR="00C53E57">
        <w:rPr>
          <w:b/>
        </w:rPr>
        <w:t xml:space="preserve">/devices </w:t>
      </w:r>
      <w:bookmarkEnd w:id="32"/>
    </w:p>
    <w:p w14:paraId="20DB8E4D" w14:textId="77777777" w:rsidR="0028698C" w:rsidRDefault="000C13BA" w:rsidP="004C0C84">
      <w:pPr>
        <w:pStyle w:val="SingleTxtG"/>
        <w:spacing w:before="240"/>
        <w:rPr>
          <w:i/>
        </w:rPr>
      </w:pPr>
      <w:r>
        <w:rPr>
          <w:i/>
        </w:rPr>
        <w:pict w14:anchorId="149E8929">
          <v:shape id="_x0000_i1033" type="#_x0000_t75" style="width:390.85pt;height:567.6pt">
            <v:imagedata r:id="rId32" o:title="Reg 3 Model DEF 1"/>
          </v:shape>
        </w:pict>
      </w:r>
    </w:p>
    <w:p w14:paraId="21EEEE33" w14:textId="77777777" w:rsidR="007E535D" w:rsidRPr="00BA030E" w:rsidRDefault="007E535D" w:rsidP="004C0C84">
      <w:pPr>
        <w:pStyle w:val="SingleTxtG"/>
        <w:spacing w:before="240"/>
      </w:pPr>
      <w:r w:rsidRPr="00BA030E">
        <w:rPr>
          <w:i/>
        </w:rPr>
        <w:t>Note</w:t>
      </w:r>
      <w:r w:rsidR="00BA030E">
        <w:t xml:space="preserve">: </w:t>
      </w:r>
      <w:r w:rsidR="00BA030E">
        <w:tab/>
      </w:r>
      <w:r w:rsidRPr="00BA030E">
        <w:t>The three examples of approval marks, models D, E and F, represent three possible variants of the marking of a lighting device when two or more lamps are part of the same unit of grouped, combined or reciprocally incorporated lamps.  This approval mark shows that the device was approved in the Netherlands (E</w:t>
      </w:r>
      <w:r w:rsidR="00CE2523">
        <w:t xml:space="preserve"> </w:t>
      </w:r>
      <w:r w:rsidRPr="00BA030E">
        <w:t>4) under approval number 3333 and comprising:</w:t>
      </w:r>
    </w:p>
    <w:p w14:paraId="6634E647" w14:textId="77777777" w:rsidR="007E535D" w:rsidRPr="00BA030E" w:rsidRDefault="007E535D" w:rsidP="00A22A6F">
      <w:pPr>
        <w:pStyle w:val="SingleTxtG"/>
        <w:ind w:left="1701"/>
      </w:pPr>
      <w:r w:rsidRPr="00BA030E">
        <w:t xml:space="preserve">A retro-reflector of Class IA approved in accordance with the 02 series of amendments to </w:t>
      </w:r>
      <w:r w:rsidR="00950DAD">
        <w:t xml:space="preserve">UN </w:t>
      </w:r>
      <w:r w:rsidRPr="00BA030E">
        <w:t>Regulation No.</w:t>
      </w:r>
      <w:r w:rsidR="006E246B">
        <w:t xml:space="preserve"> </w:t>
      </w:r>
      <w:r w:rsidRPr="00BA030E">
        <w:t>3;</w:t>
      </w:r>
    </w:p>
    <w:p w14:paraId="16732423" w14:textId="77777777" w:rsidR="007E535D" w:rsidRPr="00BA030E" w:rsidRDefault="007E535D" w:rsidP="00A22A6F">
      <w:pPr>
        <w:pStyle w:val="SingleTxtG"/>
        <w:ind w:left="1701"/>
      </w:pPr>
      <w:r w:rsidRPr="00BA030E">
        <w:lastRenderedPageBreak/>
        <w:t xml:space="preserve">A rear direction indicator of category 2a approved in accordance with </w:t>
      </w:r>
      <w:r w:rsidR="00950DAD">
        <w:t xml:space="preserve">UN </w:t>
      </w:r>
      <w:r w:rsidRPr="00BA030E">
        <w:t>Regulation No.</w:t>
      </w:r>
      <w:r w:rsidR="006E246B">
        <w:t xml:space="preserve"> </w:t>
      </w:r>
      <w:r w:rsidRPr="00BA030E">
        <w:t>6 in its original form;</w:t>
      </w:r>
    </w:p>
    <w:p w14:paraId="5A3E0D3C" w14:textId="77777777" w:rsidR="007E535D" w:rsidRPr="00BA030E" w:rsidRDefault="007E535D" w:rsidP="00A22A6F">
      <w:pPr>
        <w:pStyle w:val="SingleTxtG"/>
        <w:ind w:left="1701"/>
      </w:pPr>
      <w:r w:rsidRPr="00BA030E">
        <w:t xml:space="preserve">A red rear position lamp (R) approved in accordance with the 01 series of amendments to </w:t>
      </w:r>
      <w:r w:rsidR="00950DAD">
        <w:t xml:space="preserve">UN </w:t>
      </w:r>
      <w:r w:rsidRPr="00BA030E">
        <w:t>Regulation No. 7;</w:t>
      </w:r>
    </w:p>
    <w:p w14:paraId="198E8B52" w14:textId="77777777" w:rsidR="007E535D" w:rsidRPr="00BA030E" w:rsidRDefault="007E535D" w:rsidP="00A22A6F">
      <w:pPr>
        <w:pStyle w:val="SingleTxtG"/>
        <w:ind w:left="1701"/>
      </w:pPr>
      <w:r w:rsidRPr="00BA030E">
        <w:t xml:space="preserve">A rear fog lamp (F) approved in accordance with </w:t>
      </w:r>
      <w:r w:rsidR="00950DAD">
        <w:t xml:space="preserve">UN </w:t>
      </w:r>
      <w:r w:rsidRPr="00BA030E">
        <w:t>Regulation No.</w:t>
      </w:r>
      <w:r w:rsidR="006E246B">
        <w:t xml:space="preserve"> </w:t>
      </w:r>
      <w:r w:rsidRPr="00BA030E">
        <w:t>38 in its original form;</w:t>
      </w:r>
    </w:p>
    <w:p w14:paraId="0C837813" w14:textId="77777777" w:rsidR="007E535D" w:rsidRPr="00BA030E" w:rsidRDefault="007E535D" w:rsidP="00A22A6F">
      <w:pPr>
        <w:pStyle w:val="SingleTxtG"/>
        <w:ind w:left="1701"/>
      </w:pPr>
      <w:r w:rsidRPr="00BA030E">
        <w:t xml:space="preserve">A reversing lamp (AR) approved in accordance with </w:t>
      </w:r>
      <w:r w:rsidR="00950DAD">
        <w:t xml:space="preserve">UN </w:t>
      </w:r>
      <w:r w:rsidRPr="00BA030E">
        <w:t>Regulation No.</w:t>
      </w:r>
      <w:r w:rsidR="006E246B">
        <w:t xml:space="preserve"> </w:t>
      </w:r>
      <w:r w:rsidRPr="00BA030E">
        <w:t>23 in its original form;</w:t>
      </w:r>
    </w:p>
    <w:p w14:paraId="2AA2159E" w14:textId="77777777" w:rsidR="007E535D" w:rsidRPr="00BA030E" w:rsidRDefault="007E535D" w:rsidP="00A22A6F">
      <w:pPr>
        <w:pStyle w:val="SingleTxtG"/>
        <w:ind w:left="1701"/>
      </w:pPr>
      <w:r w:rsidRPr="00BA030E">
        <w:t xml:space="preserve">A stop lamp with two levels of illumination (S2) approved in accordance with the 01 series of amendments to </w:t>
      </w:r>
      <w:r w:rsidR="00950DAD">
        <w:t xml:space="preserve">UN </w:t>
      </w:r>
      <w:r w:rsidRPr="00BA030E">
        <w:t>Regulation No. 7.</w:t>
      </w:r>
    </w:p>
    <w:p w14:paraId="27242864" w14:textId="77777777" w:rsidR="00E34B65" w:rsidRPr="00BA030E" w:rsidRDefault="00E34B65" w:rsidP="00BA030E">
      <w:pPr>
        <w:pStyle w:val="SingleTxtG"/>
        <w:spacing w:before="240"/>
        <w:sectPr w:rsidR="00E34B65" w:rsidRPr="00BA030E" w:rsidSect="00A22A6F">
          <w:headerReference w:type="even" r:id="rId33"/>
          <w:headerReference w:type="default" r:id="rId34"/>
          <w:footnotePr>
            <w:numRestart w:val="eachSect"/>
          </w:footnotePr>
          <w:endnotePr>
            <w:numFmt w:val="decimal"/>
          </w:endnotePr>
          <w:pgSz w:w="11907" w:h="16840" w:code="9"/>
          <w:pgMar w:top="1418" w:right="1134" w:bottom="1134" w:left="1134" w:header="680" w:footer="567" w:gutter="0"/>
          <w:cols w:space="720"/>
          <w:docGrid w:linePitch="272"/>
        </w:sectPr>
      </w:pPr>
    </w:p>
    <w:p w14:paraId="312E3D93" w14:textId="77777777" w:rsidR="007E535D" w:rsidRPr="007E535D" w:rsidRDefault="007E535D" w:rsidP="00024F78">
      <w:pPr>
        <w:pStyle w:val="HChG"/>
      </w:pPr>
      <w:bookmarkStart w:id="33" w:name="_Toc369177375"/>
      <w:r w:rsidRPr="007E535D">
        <w:lastRenderedPageBreak/>
        <w:t>Annex 4</w:t>
      </w:r>
      <w:bookmarkEnd w:id="33"/>
    </w:p>
    <w:p w14:paraId="55FD018C" w14:textId="77777777" w:rsidR="007E535D" w:rsidRPr="007E535D" w:rsidRDefault="00024F78" w:rsidP="00024F78">
      <w:pPr>
        <w:pStyle w:val="HChG"/>
      </w:pPr>
      <w:r>
        <w:tab/>
      </w:r>
      <w:r>
        <w:tab/>
      </w:r>
      <w:bookmarkStart w:id="34" w:name="_Toc369177376"/>
      <w:r w:rsidRPr="007E535D">
        <w:t>Test procedure - Class IA and Class IIIA</w:t>
      </w:r>
      <w:bookmarkEnd w:id="34"/>
    </w:p>
    <w:p w14:paraId="66314D32" w14:textId="77777777" w:rsidR="007E535D" w:rsidRPr="0030794F" w:rsidRDefault="007E535D" w:rsidP="0030794F">
      <w:pPr>
        <w:pStyle w:val="Annex1"/>
      </w:pPr>
      <w:r w:rsidRPr="0030794F">
        <w:t>1.</w:t>
      </w:r>
      <w:r w:rsidRPr="0030794F">
        <w:tab/>
      </w:r>
      <w:r w:rsidR="0030794F">
        <w:tab/>
      </w:r>
      <w:r w:rsidRPr="0030794F">
        <w:t>The applicant shall submit for approval ten samples which shall be tested in the chronological order indicated in Annex</w:t>
      </w:r>
      <w:r w:rsidR="006E246B">
        <w:t xml:space="preserve"> </w:t>
      </w:r>
      <w:r w:rsidRPr="0030794F">
        <w:t>12.</w:t>
      </w:r>
    </w:p>
    <w:p w14:paraId="0C6B623D" w14:textId="77777777" w:rsidR="007E535D" w:rsidRPr="0030794F" w:rsidRDefault="007E535D" w:rsidP="0030794F">
      <w:pPr>
        <w:pStyle w:val="Annex1"/>
      </w:pPr>
      <w:r w:rsidRPr="0030794F">
        <w:t>2.</w:t>
      </w:r>
      <w:r w:rsidRPr="0030794F">
        <w:tab/>
      </w:r>
      <w:r w:rsidR="0030794F">
        <w:tab/>
      </w:r>
      <w:r w:rsidR="000C3D69" w:rsidRPr="000C3D69">
        <w:t>After verification of the general specifications (paragraph 6</w:t>
      </w:r>
      <w:r w:rsidR="00CE2523">
        <w:t>.</w:t>
      </w:r>
      <w:r w:rsidR="000C3D69" w:rsidRPr="000C3D69">
        <w:t xml:space="preserve"> of the Regulation) and the specifications of shape and dimensions (Annex 5), the ten samples shall be subjected to the heat resistance test described in Annex</w:t>
      </w:r>
      <w:r w:rsidR="00CE2523">
        <w:t> </w:t>
      </w:r>
      <w:r w:rsidR="000C3D69" w:rsidRPr="000C3D69">
        <w:t>10 and at least one hour after this test examined as to their colorimetric characteristics and CIL</w:t>
      </w:r>
      <w:r w:rsidRPr="0030794F">
        <w:t xml:space="preserve"> (Annex</w:t>
      </w:r>
      <w:r w:rsidR="006E246B">
        <w:t xml:space="preserve"> </w:t>
      </w:r>
      <w:r w:rsidRPr="0030794F">
        <w:t>7) for an angle of divergence of 20' and an illumination angle V</w:t>
      </w:r>
      <w:r w:rsidR="006E246B">
        <w:t xml:space="preserve"> </w:t>
      </w:r>
      <w:r w:rsidRPr="0030794F">
        <w:t>=</w:t>
      </w:r>
      <w:r w:rsidR="006E246B">
        <w:t xml:space="preserve"> </w:t>
      </w:r>
      <w:r w:rsidRPr="0030794F">
        <w:t>H</w:t>
      </w:r>
      <w:r w:rsidR="006E246B">
        <w:t xml:space="preserve"> </w:t>
      </w:r>
      <w:r w:rsidRPr="0030794F">
        <w:t>=</w:t>
      </w:r>
      <w:r w:rsidR="006E246B">
        <w:t xml:space="preserve"> </w:t>
      </w:r>
      <w:r w:rsidRPr="0030794F">
        <w:t>0° or if necessary, in the position defined in Annex</w:t>
      </w:r>
      <w:r w:rsidR="006E246B">
        <w:t xml:space="preserve"> </w:t>
      </w:r>
      <w:r w:rsidRPr="0030794F">
        <w:t>7, paragraphs</w:t>
      </w:r>
      <w:r w:rsidR="006E246B">
        <w:t xml:space="preserve"> </w:t>
      </w:r>
      <w:r w:rsidRPr="0030794F">
        <w:t>4. and 4.1.</w:t>
      </w:r>
      <w:r w:rsidR="00443DE6">
        <w:t xml:space="preserve"> </w:t>
      </w:r>
      <w:r w:rsidRPr="0030794F">
        <w:t>The two retro-reflecting devices giving the minimum and maximum values shall then be fully tested as shown in Annex</w:t>
      </w:r>
      <w:r w:rsidR="006E246B">
        <w:t xml:space="preserve"> </w:t>
      </w:r>
      <w:r w:rsidRPr="0030794F">
        <w:t>7.</w:t>
      </w:r>
      <w:r w:rsidR="00443DE6">
        <w:t xml:space="preserve"> </w:t>
      </w:r>
      <w:r w:rsidRPr="0030794F">
        <w:t>These two samples shall be kept by the laboratories for any further checks which may be found necessary.</w:t>
      </w:r>
      <w:r w:rsidR="00443DE6">
        <w:t xml:space="preserve"> </w:t>
      </w:r>
      <w:r w:rsidRPr="0030794F">
        <w:t>The other eight samples shall be divided into four groups of two:</w:t>
      </w:r>
    </w:p>
    <w:p w14:paraId="0EA4874B" w14:textId="77777777" w:rsidR="007E535D" w:rsidRPr="0030794F" w:rsidRDefault="007E535D" w:rsidP="0030794F">
      <w:pPr>
        <w:pStyle w:val="SingleTxtG"/>
        <w:ind w:left="3969" w:hanging="1701"/>
      </w:pPr>
      <w:r w:rsidRPr="0030794F">
        <w:t>First group:</w:t>
      </w:r>
      <w:r w:rsidRPr="0030794F">
        <w:tab/>
      </w:r>
      <w:r w:rsidR="0030794F">
        <w:tab/>
      </w:r>
      <w:r w:rsidRPr="0030794F">
        <w:t>The two samples shall be subjected successively to the water penetration test (Annex</w:t>
      </w:r>
      <w:r w:rsidR="006E246B">
        <w:t xml:space="preserve"> </w:t>
      </w:r>
      <w:r w:rsidRPr="0030794F">
        <w:t>8, paragraph</w:t>
      </w:r>
      <w:r w:rsidR="006E246B">
        <w:t xml:space="preserve"> </w:t>
      </w:r>
      <w:r w:rsidRPr="0030794F">
        <w:t>1.1.) and then, if this test is satisfactory, to the tests for resistance to fuels and lubricants (Annex</w:t>
      </w:r>
      <w:r w:rsidR="006E246B">
        <w:t xml:space="preserve"> </w:t>
      </w:r>
      <w:r w:rsidRPr="0030794F">
        <w:t>8, paragraphs</w:t>
      </w:r>
      <w:r w:rsidR="006E246B">
        <w:t xml:space="preserve"> </w:t>
      </w:r>
      <w:r w:rsidRPr="0030794F">
        <w:t>3. and 4.).</w:t>
      </w:r>
    </w:p>
    <w:p w14:paraId="58E70683" w14:textId="77777777" w:rsidR="007E535D" w:rsidRPr="0030794F" w:rsidRDefault="007E535D" w:rsidP="0030794F">
      <w:pPr>
        <w:pStyle w:val="SingleTxtG"/>
        <w:ind w:left="3969" w:hanging="1701"/>
      </w:pPr>
      <w:r w:rsidRPr="0030794F">
        <w:t>Second group:</w:t>
      </w:r>
      <w:r w:rsidRPr="0030794F">
        <w:tab/>
        <w:t>The two samples shall, if necessary, be subjected to the corrosion test (Annex</w:t>
      </w:r>
      <w:r w:rsidR="006E246B">
        <w:t xml:space="preserve"> </w:t>
      </w:r>
      <w:r w:rsidRPr="0030794F">
        <w:t>8, paragraph</w:t>
      </w:r>
      <w:r w:rsidR="006E246B">
        <w:t xml:space="preserve"> </w:t>
      </w:r>
      <w:r w:rsidRPr="0030794F">
        <w:t>2.), and then to the abrasive-strength test of the rear face of the retro-reflecting device (Annex</w:t>
      </w:r>
      <w:r w:rsidR="006E246B">
        <w:t xml:space="preserve"> </w:t>
      </w:r>
      <w:r w:rsidRPr="0030794F">
        <w:t>8, paragraph</w:t>
      </w:r>
      <w:r w:rsidR="006E246B">
        <w:t xml:space="preserve"> </w:t>
      </w:r>
      <w:r w:rsidRPr="0030794F">
        <w:t>5.).</w:t>
      </w:r>
    </w:p>
    <w:p w14:paraId="31F1A742" w14:textId="77777777" w:rsidR="007E535D" w:rsidRPr="0030794F" w:rsidRDefault="007E535D" w:rsidP="0030794F">
      <w:pPr>
        <w:pStyle w:val="SingleTxtG"/>
        <w:ind w:left="3969" w:hanging="1701"/>
      </w:pPr>
      <w:r w:rsidRPr="0030794F">
        <w:t>Third group:</w:t>
      </w:r>
      <w:r w:rsidR="0030794F">
        <w:tab/>
      </w:r>
      <w:r w:rsidRPr="0030794F">
        <w:tab/>
        <w:t>The two samples shall be subjected to the test for stability in time of the optical properties of retro-reflecting device (Annex</w:t>
      </w:r>
      <w:r w:rsidR="006E246B">
        <w:t xml:space="preserve"> </w:t>
      </w:r>
      <w:r w:rsidRPr="0030794F">
        <w:t>9).</w:t>
      </w:r>
    </w:p>
    <w:p w14:paraId="1EAA5663" w14:textId="77777777" w:rsidR="007E535D" w:rsidRPr="0030794F" w:rsidRDefault="007E535D" w:rsidP="0030794F">
      <w:pPr>
        <w:pStyle w:val="SingleTxtG"/>
        <w:ind w:left="3969" w:hanging="1701"/>
      </w:pPr>
      <w:r w:rsidRPr="0030794F">
        <w:t>Fourth group:</w:t>
      </w:r>
      <w:r w:rsidRPr="0030794F">
        <w:tab/>
      </w:r>
      <w:r w:rsidR="0030794F">
        <w:tab/>
      </w:r>
      <w:r w:rsidRPr="0030794F">
        <w:t>The two samples shall be subjected to the colour-fastness test (Annex</w:t>
      </w:r>
      <w:r w:rsidR="006E246B">
        <w:t xml:space="preserve"> </w:t>
      </w:r>
      <w:r w:rsidRPr="0030794F">
        <w:t>11).</w:t>
      </w:r>
    </w:p>
    <w:p w14:paraId="07C0CB6A" w14:textId="77777777" w:rsidR="007E535D" w:rsidRPr="0030794F" w:rsidRDefault="007E535D" w:rsidP="0030794F">
      <w:pPr>
        <w:pStyle w:val="Annex1"/>
      </w:pPr>
      <w:r w:rsidRPr="0030794F">
        <w:t>3.</w:t>
      </w:r>
      <w:r w:rsidRPr="0030794F">
        <w:tab/>
      </w:r>
      <w:r w:rsidR="0030794F">
        <w:tab/>
      </w:r>
      <w:r w:rsidRPr="0030794F">
        <w:t>After undergoing the tests referred to in the above paragraph, the retro-reflecting devices in each group must have:</w:t>
      </w:r>
    </w:p>
    <w:p w14:paraId="0A4864DF" w14:textId="77777777" w:rsidR="007E535D" w:rsidRPr="0030794F" w:rsidRDefault="007E535D" w:rsidP="0030794F">
      <w:pPr>
        <w:pStyle w:val="Annex1"/>
      </w:pPr>
      <w:r w:rsidRPr="0030794F">
        <w:t>3.1.</w:t>
      </w:r>
      <w:r w:rsidRPr="0030794F">
        <w:tab/>
      </w:r>
      <w:r w:rsidR="0030794F">
        <w:tab/>
      </w:r>
      <w:r w:rsidR="00F0505B">
        <w:t xml:space="preserve">A colour which satisfies the conditions laid down in Annex 6. This shall be </w:t>
      </w:r>
      <w:r w:rsidRPr="0030794F">
        <w:t>verified by a qualitative method and, in case of doubt, confirmed by a quantitative method.</w:t>
      </w:r>
    </w:p>
    <w:p w14:paraId="16527DCE" w14:textId="77777777" w:rsidR="007E535D" w:rsidRPr="0030794F" w:rsidRDefault="007E535D" w:rsidP="0030794F">
      <w:pPr>
        <w:pStyle w:val="Annex1"/>
      </w:pPr>
      <w:r w:rsidRPr="0030794F">
        <w:t>3.2.</w:t>
      </w:r>
      <w:r w:rsidRPr="0030794F">
        <w:tab/>
      </w:r>
      <w:r w:rsidR="0030794F">
        <w:tab/>
      </w:r>
      <w:r w:rsidR="00CE2523" w:rsidRPr="0030794F">
        <w:t>A</w:t>
      </w:r>
      <w:r w:rsidRPr="0030794F">
        <w:t xml:space="preserve"> CIL which satisfies the conditions laid down in Annex</w:t>
      </w:r>
      <w:r w:rsidR="006E246B">
        <w:t xml:space="preserve"> </w:t>
      </w:r>
      <w:r w:rsidRPr="0030794F">
        <w:t>7.</w:t>
      </w:r>
      <w:r w:rsidR="00443DE6">
        <w:t xml:space="preserve"> </w:t>
      </w:r>
      <w:r w:rsidRPr="0030794F">
        <w:t>The verification shall be performed only for an angle of divergence of 20' and an illumination angle of V</w:t>
      </w:r>
      <w:r w:rsidR="006E246B">
        <w:t xml:space="preserve"> </w:t>
      </w:r>
      <w:r w:rsidRPr="0030794F">
        <w:t>=</w:t>
      </w:r>
      <w:r w:rsidR="006E246B">
        <w:t xml:space="preserve"> </w:t>
      </w:r>
      <w:r w:rsidRPr="0030794F">
        <w:t>H</w:t>
      </w:r>
      <w:r w:rsidR="006E246B">
        <w:t xml:space="preserve"> </w:t>
      </w:r>
      <w:r w:rsidRPr="0030794F">
        <w:t>=</w:t>
      </w:r>
      <w:r w:rsidR="006E246B">
        <w:t xml:space="preserve"> </w:t>
      </w:r>
      <w:r w:rsidRPr="0030794F">
        <w:t>0° or, if necessary, in the position specified in Annex</w:t>
      </w:r>
      <w:r w:rsidR="006E246B">
        <w:t xml:space="preserve"> </w:t>
      </w:r>
      <w:r w:rsidRPr="0030794F">
        <w:t>7, paragraphs</w:t>
      </w:r>
      <w:r w:rsidR="006E246B">
        <w:t xml:space="preserve"> </w:t>
      </w:r>
      <w:r w:rsidRPr="0030794F">
        <w:t>4. and 4.1.</w:t>
      </w:r>
    </w:p>
    <w:p w14:paraId="75B1038D" w14:textId="77777777" w:rsidR="00FF77A6" w:rsidRPr="0030794F" w:rsidRDefault="00FF77A6" w:rsidP="0030794F">
      <w:pPr>
        <w:pStyle w:val="Annex1"/>
        <w:sectPr w:rsidR="00FF77A6" w:rsidRPr="0030794F" w:rsidSect="00A22A6F">
          <w:headerReference w:type="even" r:id="rId35"/>
          <w:headerReference w:type="default" r:id="rId36"/>
          <w:endnotePr>
            <w:numFmt w:val="decimal"/>
          </w:endnotePr>
          <w:pgSz w:w="11907" w:h="16840" w:code="9"/>
          <w:pgMar w:top="1418" w:right="1134" w:bottom="1134" w:left="1134" w:header="680" w:footer="567" w:gutter="0"/>
          <w:cols w:space="720"/>
          <w:docGrid w:linePitch="272"/>
        </w:sectPr>
      </w:pPr>
    </w:p>
    <w:p w14:paraId="22E22F83" w14:textId="77777777" w:rsidR="007E535D" w:rsidRPr="007E535D" w:rsidRDefault="007E535D" w:rsidP="00173755">
      <w:pPr>
        <w:pStyle w:val="HChG"/>
      </w:pPr>
      <w:bookmarkStart w:id="35" w:name="_Toc369177377"/>
      <w:r w:rsidRPr="007E535D">
        <w:lastRenderedPageBreak/>
        <w:t>Annex 5</w:t>
      </w:r>
      <w:bookmarkEnd w:id="35"/>
    </w:p>
    <w:p w14:paraId="5A456EA8" w14:textId="77777777" w:rsidR="007E535D" w:rsidRPr="007E535D" w:rsidRDefault="00173755" w:rsidP="00173755">
      <w:pPr>
        <w:pStyle w:val="HChG"/>
      </w:pPr>
      <w:r>
        <w:tab/>
      </w:r>
      <w:r>
        <w:tab/>
      </w:r>
      <w:bookmarkStart w:id="36" w:name="_Toc369177378"/>
      <w:r w:rsidRPr="007E535D">
        <w:t>Specifications of shape and dimensions</w:t>
      </w:r>
      <w:bookmarkEnd w:id="36"/>
    </w:p>
    <w:p w14:paraId="34B31A78" w14:textId="77777777" w:rsidR="003125F1" w:rsidRPr="003A58FD" w:rsidRDefault="003125F1" w:rsidP="003125F1">
      <w:pPr>
        <w:tabs>
          <w:tab w:val="left" w:pos="-867"/>
          <w:tab w:val="left" w:pos="-147"/>
        </w:tabs>
        <w:spacing w:after="120"/>
        <w:ind w:left="2268" w:right="1134" w:hanging="1134"/>
        <w:jc w:val="both"/>
      </w:pPr>
      <w:r w:rsidRPr="003A58FD">
        <w:t>1.</w:t>
      </w:r>
      <w:r w:rsidRPr="003A58FD">
        <w:tab/>
        <w:t xml:space="preserve">Shape and dimensions of retro-reflecting devices in </w:t>
      </w:r>
      <w:r>
        <w:t>C</w:t>
      </w:r>
      <w:r w:rsidRPr="003A58FD">
        <w:t>lass IA or IB</w:t>
      </w:r>
    </w:p>
    <w:p w14:paraId="560B3599" w14:textId="77777777" w:rsidR="003125F1" w:rsidRDefault="003125F1" w:rsidP="003125F1">
      <w:pPr>
        <w:pStyle w:val="Annex1"/>
      </w:pPr>
      <w:r w:rsidRPr="003A58FD">
        <w:t>1.1.</w:t>
      </w:r>
      <w:r w:rsidRPr="003A58FD">
        <w:tab/>
      </w:r>
      <w:r w:rsidRPr="003A58FD">
        <w:tab/>
        <w:t>The shape of the illuminating surfaces shall not be easily confused with a triangle at normal observation distances.</w:t>
      </w:r>
    </w:p>
    <w:p w14:paraId="07141DC8" w14:textId="77777777" w:rsidR="00173755" w:rsidRDefault="007E535D" w:rsidP="00173755">
      <w:pPr>
        <w:pStyle w:val="Annex1"/>
      </w:pPr>
      <w:r w:rsidRPr="00173755">
        <w:t>1.2.</w:t>
      </w:r>
      <w:r w:rsidRPr="00173755">
        <w:tab/>
      </w:r>
      <w:r w:rsidR="00173755">
        <w:tab/>
      </w:r>
      <w:r w:rsidRPr="00173755">
        <w:t>The preceding paragraph notwithstanding, a shape resembling the letters or digits of simple form O, I, U or 8 is permissible.</w:t>
      </w:r>
    </w:p>
    <w:p w14:paraId="29C7240D" w14:textId="77777777" w:rsidR="00173755" w:rsidRDefault="007E535D" w:rsidP="00173755">
      <w:pPr>
        <w:pStyle w:val="Annex1"/>
      </w:pPr>
      <w:r w:rsidRPr="00173755">
        <w:t>2.</w:t>
      </w:r>
      <w:r w:rsidRPr="00173755">
        <w:tab/>
      </w:r>
      <w:r w:rsidR="00173755">
        <w:tab/>
      </w:r>
      <w:r w:rsidR="00173755" w:rsidRPr="00173755">
        <w:t>Shape and dimensions of retro-reflecting devices in Classes</w:t>
      </w:r>
      <w:r w:rsidR="006E246B">
        <w:t xml:space="preserve"> </w:t>
      </w:r>
      <w:r w:rsidRPr="00173755">
        <w:t>IIIA and IIIB (see appendix to this annex)</w:t>
      </w:r>
    </w:p>
    <w:p w14:paraId="57BEC882" w14:textId="77777777" w:rsidR="00173755" w:rsidRDefault="007E535D" w:rsidP="00173755">
      <w:pPr>
        <w:pStyle w:val="Annex1"/>
      </w:pPr>
      <w:r w:rsidRPr="00173755">
        <w:t>2.1.</w:t>
      </w:r>
      <w:r w:rsidRPr="00173755">
        <w:tab/>
      </w:r>
      <w:r w:rsidR="00173755">
        <w:tab/>
      </w:r>
      <w:r w:rsidRPr="00173755">
        <w:t>The illuminating surfaces of retro-reflecting devices in Classes</w:t>
      </w:r>
      <w:r w:rsidR="006E246B">
        <w:t xml:space="preserve"> </w:t>
      </w:r>
      <w:r w:rsidRPr="00173755">
        <w:t>IIIA and IIIB must have the shape or an equilateral triangle.</w:t>
      </w:r>
      <w:r w:rsidR="00443DE6">
        <w:t xml:space="preserve"> </w:t>
      </w:r>
      <w:r w:rsidRPr="00173755">
        <w:t>If the word "TOP" is inscribed in one corner, the apex of that corner must be directed upwards.</w:t>
      </w:r>
    </w:p>
    <w:p w14:paraId="4D1F0F7F" w14:textId="77777777" w:rsidR="00173755" w:rsidRDefault="007E535D" w:rsidP="00173755">
      <w:pPr>
        <w:pStyle w:val="Annex1"/>
      </w:pPr>
      <w:r w:rsidRPr="00173755">
        <w:t>2.2.</w:t>
      </w:r>
      <w:r w:rsidRPr="00173755">
        <w:tab/>
      </w:r>
      <w:r w:rsidR="00173755">
        <w:tab/>
      </w:r>
      <w:r w:rsidRPr="00173755">
        <w:t>The illuminating surface may or may not have at its centre a triangular, non-retro-reflecting area, with sides parallel to those of the outer triangle.</w:t>
      </w:r>
    </w:p>
    <w:p w14:paraId="3BA26709" w14:textId="77777777" w:rsidR="00173755" w:rsidRDefault="007E535D" w:rsidP="00173755">
      <w:pPr>
        <w:pStyle w:val="Annex1"/>
      </w:pPr>
      <w:r w:rsidRPr="00173755">
        <w:t>2.3.</w:t>
      </w:r>
      <w:r w:rsidRPr="00173755">
        <w:tab/>
      </w:r>
      <w:r w:rsidR="00173755">
        <w:tab/>
      </w:r>
      <w:r w:rsidRPr="00173755">
        <w:t>The illuminating surface may or may not be continuous.</w:t>
      </w:r>
      <w:r w:rsidR="00443DE6">
        <w:t xml:space="preserve"> </w:t>
      </w:r>
      <w:r w:rsidRPr="00173755">
        <w:t>In any case, the shortest distance between two adjacent retro-reflecting optical units must not exceed 15</w:t>
      </w:r>
      <w:r w:rsidR="006E246B">
        <w:t xml:space="preserve"> </w:t>
      </w:r>
      <w:r w:rsidRPr="00173755">
        <w:t>mm.</w:t>
      </w:r>
    </w:p>
    <w:p w14:paraId="60578D53" w14:textId="77777777" w:rsidR="00173755" w:rsidRDefault="007E535D" w:rsidP="00173755">
      <w:pPr>
        <w:pStyle w:val="Annex1"/>
      </w:pPr>
      <w:r w:rsidRPr="00173755">
        <w:t>2.4.</w:t>
      </w:r>
      <w:r w:rsidRPr="00173755">
        <w:tab/>
      </w:r>
      <w:r w:rsidR="00173755">
        <w:tab/>
      </w:r>
      <w:r w:rsidRPr="00173755">
        <w:t xml:space="preserve">The illuminating surface of a retro-reflecting device shall </w:t>
      </w:r>
      <w:proofErr w:type="gramStart"/>
      <w:r w:rsidRPr="00173755">
        <w:t>be considered to be</w:t>
      </w:r>
      <w:proofErr w:type="gramEnd"/>
      <w:r w:rsidRPr="00173755">
        <w:t xml:space="preserve"> continuous if the edges of the illuminating surfaces of adjacent separate optical units are parallel and if the said optical units are evenly distributed over the whole solid surface of the triangle.</w:t>
      </w:r>
    </w:p>
    <w:p w14:paraId="19D586D1" w14:textId="77777777" w:rsidR="00173755" w:rsidRDefault="007E535D" w:rsidP="00173755">
      <w:pPr>
        <w:pStyle w:val="Annex1"/>
      </w:pPr>
      <w:r w:rsidRPr="00173755">
        <w:t>2.5.</w:t>
      </w:r>
      <w:r w:rsidRPr="00173755">
        <w:tab/>
      </w:r>
      <w:r w:rsidR="00173755">
        <w:tab/>
      </w:r>
      <w:r w:rsidRPr="00173755">
        <w:t>If the illuminated surface is not continuous, the number of separate retro-reflecting optical units including the corner units shall not be less than four on each side of the triangle.</w:t>
      </w:r>
    </w:p>
    <w:p w14:paraId="2FA1B55A" w14:textId="77777777" w:rsidR="00173755" w:rsidRDefault="007E535D" w:rsidP="00173755">
      <w:pPr>
        <w:pStyle w:val="Annex1"/>
      </w:pPr>
      <w:r w:rsidRPr="00173755">
        <w:t>2.5.1.</w:t>
      </w:r>
      <w:r w:rsidRPr="00173755">
        <w:tab/>
      </w:r>
      <w:r w:rsidR="00173755">
        <w:tab/>
      </w:r>
      <w:r w:rsidRPr="00173755">
        <w:t>The separate retro-reflecting optical units shall not be replaceable unless they consist of approved retro-reflecting devices in Class</w:t>
      </w:r>
      <w:r w:rsidR="006E246B">
        <w:t xml:space="preserve"> </w:t>
      </w:r>
      <w:r w:rsidRPr="00173755">
        <w:t>IA.</w:t>
      </w:r>
    </w:p>
    <w:p w14:paraId="69B704BA" w14:textId="77777777" w:rsidR="00173755" w:rsidRDefault="007E535D" w:rsidP="00173755">
      <w:pPr>
        <w:pStyle w:val="Annex1"/>
      </w:pPr>
      <w:r w:rsidRPr="00173755">
        <w:t>2.6.</w:t>
      </w:r>
      <w:r w:rsidRPr="00173755">
        <w:tab/>
      </w:r>
      <w:r w:rsidR="00173755">
        <w:tab/>
      </w:r>
      <w:r w:rsidRPr="00173755">
        <w:t>The outside edges of the illuminating surfaces of triangular retro-reflecting devices in Classes</w:t>
      </w:r>
      <w:r w:rsidR="006E246B">
        <w:t xml:space="preserve"> </w:t>
      </w:r>
      <w:r w:rsidRPr="00173755">
        <w:t>IIIA and IIIB shall be between 150 and 200</w:t>
      </w:r>
      <w:r w:rsidR="006E246B">
        <w:t xml:space="preserve"> </w:t>
      </w:r>
      <w:r w:rsidRPr="00173755">
        <w:t>mm long.</w:t>
      </w:r>
      <w:r w:rsidR="00443DE6">
        <w:t xml:space="preserve"> </w:t>
      </w:r>
      <w:r w:rsidRPr="00173755">
        <w:t>In the case of devices of hollow-triangle type, the width of the sides, measured at right angles to the latter, shall be equal to at least 20</w:t>
      </w:r>
      <w:r w:rsidR="006E246B">
        <w:t xml:space="preserve"> </w:t>
      </w:r>
      <w:r w:rsidRPr="00173755">
        <w:t>per cent of the effective length between the extremities of the illuminating surface.</w:t>
      </w:r>
    </w:p>
    <w:p w14:paraId="2D3D34E7" w14:textId="77777777" w:rsidR="00173755" w:rsidRDefault="007E535D" w:rsidP="00173755">
      <w:pPr>
        <w:pStyle w:val="Annex1"/>
      </w:pPr>
      <w:r w:rsidRPr="00173755">
        <w:t>3.</w:t>
      </w:r>
      <w:r w:rsidRPr="00173755">
        <w:tab/>
      </w:r>
      <w:r w:rsidR="00173755">
        <w:tab/>
      </w:r>
      <w:r w:rsidR="00173755" w:rsidRPr="00173755">
        <w:t>Shape and dimensions of retro-reflecting devices in Class</w:t>
      </w:r>
      <w:r w:rsidR="006E246B">
        <w:t xml:space="preserve"> </w:t>
      </w:r>
      <w:r w:rsidRPr="00173755">
        <w:t>IVA</w:t>
      </w:r>
    </w:p>
    <w:p w14:paraId="202359E3" w14:textId="77777777" w:rsidR="00461A9D" w:rsidRDefault="003125F1" w:rsidP="00461A9D">
      <w:pPr>
        <w:pStyle w:val="Annex1"/>
        <w:tabs>
          <w:tab w:val="clear" w:pos="1700"/>
        </w:tabs>
      </w:pPr>
      <w:r w:rsidRPr="003A58FD">
        <w:t>3.1.</w:t>
      </w:r>
      <w:r w:rsidRPr="003A58FD">
        <w:tab/>
        <w:t>The shape of the light emitting surfaces shall not be easily confused with a triangle at normal observation distances.</w:t>
      </w:r>
    </w:p>
    <w:p w14:paraId="073C1663" w14:textId="77777777" w:rsidR="00173755" w:rsidRDefault="007E535D" w:rsidP="00461A9D">
      <w:pPr>
        <w:pStyle w:val="Annex1"/>
        <w:tabs>
          <w:tab w:val="clear" w:pos="1700"/>
        </w:tabs>
      </w:pPr>
      <w:r w:rsidRPr="00173755">
        <w:t>3.2.</w:t>
      </w:r>
      <w:r w:rsidRPr="00173755">
        <w:tab/>
      </w:r>
      <w:r w:rsidR="00173755">
        <w:tab/>
      </w:r>
      <w:r w:rsidRPr="00173755">
        <w:t>The light emitting surface of the retro-reflecting device must be at least 25</w:t>
      </w:r>
      <w:r w:rsidR="001C2356">
        <w:t> </w:t>
      </w:r>
      <w:r w:rsidRPr="00173755">
        <w:t>cm</w:t>
      </w:r>
      <w:r w:rsidRPr="001C2356">
        <w:rPr>
          <w:vertAlign w:val="superscript"/>
        </w:rPr>
        <w:t>2</w:t>
      </w:r>
      <w:r w:rsidRPr="00173755">
        <w:t>.</w:t>
      </w:r>
    </w:p>
    <w:p w14:paraId="27337AEE" w14:textId="77777777" w:rsidR="007E535D" w:rsidRPr="00173755" w:rsidRDefault="007E535D" w:rsidP="00173755">
      <w:pPr>
        <w:pStyle w:val="Annex1"/>
      </w:pPr>
      <w:r w:rsidRPr="00173755">
        <w:t>4.</w:t>
      </w:r>
      <w:r w:rsidRPr="00173755">
        <w:tab/>
      </w:r>
      <w:r w:rsidR="00173755">
        <w:tab/>
      </w:r>
      <w:r w:rsidRPr="00173755">
        <w:t>Compliance with the above specifications shall be verified by visual inspection.</w:t>
      </w:r>
    </w:p>
    <w:p w14:paraId="7CFFC151" w14:textId="77777777" w:rsidR="007E535D" w:rsidRPr="007E535D" w:rsidRDefault="007E535D" w:rsidP="007E535D">
      <w:pPr>
        <w:tabs>
          <w:tab w:val="left" w:pos="-867"/>
          <w:tab w:val="left" w:pos="-147"/>
          <w:tab w:val="left" w:pos="1200"/>
          <w:tab w:val="left" w:pos="1800"/>
          <w:tab w:val="left" w:pos="2687"/>
          <w:tab w:val="left" w:pos="3407"/>
          <w:tab w:val="left" w:pos="4121"/>
          <w:tab w:val="left" w:pos="4841"/>
          <w:tab w:val="left" w:pos="5556"/>
          <w:tab w:val="left" w:pos="6276"/>
          <w:tab w:val="left" w:pos="6996"/>
          <w:tab w:val="left" w:pos="7710"/>
          <w:tab w:val="left" w:pos="8430"/>
          <w:tab w:val="left" w:pos="9150"/>
          <w:tab w:val="left" w:pos="9904"/>
          <w:tab w:val="left" w:pos="10624"/>
        </w:tabs>
        <w:spacing w:line="288" w:lineRule="atLeast"/>
        <w:jc w:val="both"/>
        <w:rPr>
          <w:sz w:val="24"/>
        </w:rPr>
      </w:pPr>
    </w:p>
    <w:p w14:paraId="7AA83DDA" w14:textId="77777777" w:rsidR="0039397A" w:rsidRDefault="0039397A" w:rsidP="007E535D">
      <w:pPr>
        <w:tabs>
          <w:tab w:val="center" w:pos="4734"/>
        </w:tabs>
        <w:spacing w:line="288" w:lineRule="atLeast"/>
        <w:rPr>
          <w:sz w:val="24"/>
        </w:rPr>
        <w:sectPr w:rsidR="0039397A" w:rsidSect="00A22A6F">
          <w:headerReference w:type="even" r:id="rId37"/>
          <w:headerReference w:type="default" r:id="rId38"/>
          <w:endnotePr>
            <w:numFmt w:val="decimal"/>
          </w:endnotePr>
          <w:pgSz w:w="11907" w:h="16840" w:code="9"/>
          <w:pgMar w:top="1418" w:right="1134" w:bottom="1134" w:left="1134" w:header="680" w:footer="567" w:gutter="0"/>
          <w:cols w:space="720"/>
          <w:docGrid w:linePitch="272"/>
        </w:sectPr>
      </w:pPr>
    </w:p>
    <w:p w14:paraId="2359D719" w14:textId="77777777" w:rsidR="007E535D" w:rsidRPr="007E535D" w:rsidRDefault="007E535D" w:rsidP="0065498E">
      <w:pPr>
        <w:pStyle w:val="HChG"/>
      </w:pPr>
      <w:bookmarkStart w:id="37" w:name="_Toc369177379"/>
      <w:r w:rsidRPr="007E535D">
        <w:lastRenderedPageBreak/>
        <w:t>Annex 5 - Appendix</w:t>
      </w:r>
      <w:bookmarkEnd w:id="37"/>
    </w:p>
    <w:p w14:paraId="489D9A25" w14:textId="77777777" w:rsidR="007E535D" w:rsidRPr="007E535D" w:rsidRDefault="0065498E" w:rsidP="0065498E">
      <w:pPr>
        <w:pStyle w:val="HChG"/>
      </w:pPr>
      <w:r>
        <w:tab/>
      </w:r>
      <w:r>
        <w:tab/>
      </w:r>
      <w:bookmarkStart w:id="38" w:name="_Toc369177380"/>
      <w:r w:rsidRPr="007E535D">
        <w:t xml:space="preserve">Retro-reflectors for trailers - Classes </w:t>
      </w:r>
      <w:r w:rsidR="007E535D" w:rsidRPr="007E535D">
        <w:t xml:space="preserve">IIIA </w:t>
      </w:r>
      <w:r w:rsidRPr="007E535D">
        <w:t xml:space="preserve">and </w:t>
      </w:r>
      <w:r w:rsidR="007E535D" w:rsidRPr="007E535D">
        <w:t>IIIB</w:t>
      </w:r>
      <w:bookmarkEnd w:id="38"/>
    </w:p>
    <w:p w14:paraId="612F62E5" w14:textId="77777777" w:rsidR="007E535D" w:rsidRPr="007E535D" w:rsidRDefault="000C13BA" w:rsidP="007E535D">
      <w:pPr>
        <w:tabs>
          <w:tab w:val="left" w:pos="-867"/>
          <w:tab w:val="left" w:pos="-147"/>
          <w:tab w:val="left" w:pos="1200"/>
          <w:tab w:val="left" w:pos="1800"/>
          <w:tab w:val="left" w:pos="2687"/>
          <w:tab w:val="left" w:pos="3407"/>
          <w:tab w:val="left" w:pos="4121"/>
          <w:tab w:val="left" w:pos="4841"/>
          <w:tab w:val="left" w:pos="5556"/>
          <w:tab w:val="left" w:pos="6276"/>
          <w:tab w:val="left" w:pos="6996"/>
          <w:tab w:val="left" w:pos="7710"/>
          <w:tab w:val="left" w:pos="8430"/>
          <w:tab w:val="left" w:pos="9150"/>
          <w:tab w:val="left" w:pos="9904"/>
          <w:tab w:val="left" w:pos="10624"/>
        </w:tabs>
        <w:spacing w:line="288" w:lineRule="atLeast"/>
        <w:jc w:val="center"/>
        <w:rPr>
          <w:sz w:val="24"/>
        </w:rPr>
      </w:pPr>
      <w:r>
        <w:rPr>
          <w:sz w:val="24"/>
          <w:szCs w:val="24"/>
        </w:rPr>
        <w:pict w14:anchorId="2100AD1C">
          <v:shape id="_x0000_i1034" type="#_x0000_t75" style="width:450.7pt;height:420.8pt">
            <v:imagedata r:id="rId39" o:title=""/>
          </v:shape>
        </w:pict>
      </w:r>
    </w:p>
    <w:p w14:paraId="71F1C2C8" w14:textId="77777777" w:rsidR="007E535D" w:rsidRPr="004C0C84" w:rsidRDefault="007E535D" w:rsidP="004C0C84">
      <w:pPr>
        <w:pStyle w:val="SingleTxtG"/>
        <w:spacing w:before="240"/>
      </w:pPr>
      <w:r w:rsidRPr="004C0C84">
        <w:rPr>
          <w:i/>
        </w:rPr>
        <w:t>Note</w:t>
      </w:r>
      <w:r w:rsidR="004C0C84">
        <w:t>:</w:t>
      </w:r>
      <w:r w:rsidR="004C0C84">
        <w:tab/>
      </w:r>
      <w:r w:rsidRPr="004C0C84">
        <w:t>These sketches are for illustration purposes only.</w:t>
      </w:r>
    </w:p>
    <w:p w14:paraId="62CA5975" w14:textId="77777777" w:rsidR="007E535D" w:rsidRDefault="007E535D" w:rsidP="007E535D">
      <w:pPr>
        <w:tabs>
          <w:tab w:val="left" w:pos="-867"/>
          <w:tab w:val="left" w:pos="-147"/>
          <w:tab w:val="left" w:pos="1200"/>
          <w:tab w:val="left" w:pos="1800"/>
          <w:tab w:val="left" w:pos="2687"/>
          <w:tab w:val="left" w:pos="3407"/>
          <w:tab w:val="left" w:pos="4121"/>
          <w:tab w:val="left" w:pos="4841"/>
          <w:tab w:val="left" w:pos="5556"/>
          <w:tab w:val="left" w:pos="6276"/>
          <w:tab w:val="left" w:pos="6996"/>
          <w:tab w:val="left" w:pos="7710"/>
          <w:tab w:val="left" w:pos="8430"/>
          <w:tab w:val="left" w:pos="9150"/>
          <w:tab w:val="left" w:pos="9904"/>
          <w:tab w:val="left" w:pos="10624"/>
        </w:tabs>
        <w:spacing w:line="288" w:lineRule="atLeast"/>
        <w:jc w:val="both"/>
        <w:rPr>
          <w:sz w:val="24"/>
        </w:rPr>
      </w:pPr>
    </w:p>
    <w:p w14:paraId="07D6BF70" w14:textId="77777777" w:rsidR="00C0375E" w:rsidRDefault="00C0375E" w:rsidP="007E535D">
      <w:pPr>
        <w:tabs>
          <w:tab w:val="left" w:pos="-867"/>
          <w:tab w:val="left" w:pos="-147"/>
          <w:tab w:val="left" w:pos="1200"/>
          <w:tab w:val="left" w:pos="1800"/>
          <w:tab w:val="left" w:pos="2687"/>
          <w:tab w:val="left" w:pos="3407"/>
          <w:tab w:val="left" w:pos="4121"/>
          <w:tab w:val="left" w:pos="4841"/>
          <w:tab w:val="left" w:pos="5556"/>
          <w:tab w:val="left" w:pos="6276"/>
          <w:tab w:val="left" w:pos="6996"/>
          <w:tab w:val="left" w:pos="7710"/>
          <w:tab w:val="left" w:pos="8430"/>
          <w:tab w:val="left" w:pos="9150"/>
          <w:tab w:val="left" w:pos="9904"/>
          <w:tab w:val="left" w:pos="10624"/>
        </w:tabs>
        <w:spacing w:line="288" w:lineRule="atLeast"/>
        <w:jc w:val="both"/>
        <w:rPr>
          <w:sz w:val="24"/>
        </w:rPr>
        <w:sectPr w:rsidR="00C0375E" w:rsidSect="00A22A6F">
          <w:headerReference w:type="even" r:id="rId40"/>
          <w:headerReference w:type="default" r:id="rId41"/>
          <w:endnotePr>
            <w:numFmt w:val="decimal"/>
          </w:endnotePr>
          <w:pgSz w:w="11907" w:h="16840" w:code="9"/>
          <w:pgMar w:top="1418" w:right="1134" w:bottom="1134" w:left="1134" w:header="680" w:footer="567" w:gutter="0"/>
          <w:cols w:space="720"/>
          <w:docGrid w:linePitch="272"/>
        </w:sectPr>
      </w:pPr>
    </w:p>
    <w:p w14:paraId="547AEEAC" w14:textId="77777777" w:rsidR="007E535D" w:rsidRPr="007E535D" w:rsidRDefault="007E535D" w:rsidP="00DB02CE">
      <w:pPr>
        <w:pStyle w:val="HChG"/>
      </w:pPr>
      <w:bookmarkStart w:id="39" w:name="_Toc369177381"/>
      <w:r w:rsidRPr="007E535D">
        <w:lastRenderedPageBreak/>
        <w:t>Annex 6</w:t>
      </w:r>
      <w:bookmarkEnd w:id="39"/>
    </w:p>
    <w:p w14:paraId="0B23252A" w14:textId="77777777" w:rsidR="007E535D" w:rsidRPr="007E535D" w:rsidRDefault="00DB02CE" w:rsidP="00DB02CE">
      <w:pPr>
        <w:pStyle w:val="HChG"/>
      </w:pPr>
      <w:r>
        <w:tab/>
      </w:r>
      <w:r>
        <w:tab/>
      </w:r>
      <w:bookmarkStart w:id="40" w:name="_Toc369177382"/>
      <w:r w:rsidRPr="007E535D">
        <w:t>Colorimetric specifications</w:t>
      </w:r>
      <w:bookmarkEnd w:id="40"/>
    </w:p>
    <w:p w14:paraId="5E556637" w14:textId="77777777" w:rsidR="007E535D" w:rsidRPr="00F62E32" w:rsidRDefault="007E535D" w:rsidP="00F62E32">
      <w:pPr>
        <w:pStyle w:val="Annex1"/>
      </w:pPr>
      <w:r w:rsidRPr="00F62E32">
        <w:t>1.</w:t>
      </w:r>
      <w:r w:rsidRPr="00F62E32">
        <w:tab/>
      </w:r>
      <w:r w:rsidR="00F62E32">
        <w:tab/>
      </w:r>
      <w:r w:rsidRPr="00F62E32">
        <w:t>These specifications shall apply only to clear, red or amber retro-reflecting devices.</w:t>
      </w:r>
    </w:p>
    <w:p w14:paraId="0D3F4166" w14:textId="77777777" w:rsidR="007E535D" w:rsidRPr="00F62E32" w:rsidRDefault="007E535D" w:rsidP="00F62E32">
      <w:pPr>
        <w:pStyle w:val="Annex1"/>
      </w:pPr>
      <w:r w:rsidRPr="00F62E32">
        <w:t>1.1.</w:t>
      </w:r>
      <w:r w:rsidRPr="00F62E32">
        <w:tab/>
      </w:r>
      <w:r w:rsidR="00F62E32">
        <w:tab/>
      </w:r>
      <w:r w:rsidRPr="00F62E32">
        <w:t>Retro-reflecting devices may consist of a combined retro-reflecting optical unit and filter, which must be so designed that they cannot be separated under normal conditions of use.</w:t>
      </w:r>
    </w:p>
    <w:p w14:paraId="4EBC8B5E" w14:textId="77777777" w:rsidR="007E535D" w:rsidRDefault="007E535D" w:rsidP="00F62E32">
      <w:pPr>
        <w:pStyle w:val="Annex1"/>
      </w:pPr>
      <w:r w:rsidRPr="007E535D">
        <w:t>1.2.</w:t>
      </w:r>
      <w:r w:rsidRPr="007E535D">
        <w:tab/>
      </w:r>
      <w:r w:rsidR="00F62E32">
        <w:tab/>
      </w:r>
      <w:r w:rsidRPr="007E535D">
        <w:t>The colouring of retro-reflecting optical units and filters by means of paint or varnish is not permitted.</w:t>
      </w:r>
    </w:p>
    <w:p w14:paraId="323B8086" w14:textId="77777777" w:rsidR="00733CD2" w:rsidRDefault="00733CD2" w:rsidP="00F62E32">
      <w:pPr>
        <w:pStyle w:val="Annex1"/>
      </w:pPr>
      <w:r>
        <w:rPr>
          <w:bCs/>
        </w:rPr>
        <w:t>2.</w:t>
      </w:r>
      <w:r>
        <w:rPr>
          <w:bCs/>
        </w:rPr>
        <w:tab/>
      </w:r>
      <w:r>
        <w:rPr>
          <w:bCs/>
        </w:rPr>
        <w:tab/>
        <w:t xml:space="preserve">When the retro-reflecting device is illuminated by CIE standard </w:t>
      </w:r>
      <w:proofErr w:type="spellStart"/>
      <w:r>
        <w:rPr>
          <w:bCs/>
        </w:rPr>
        <w:t>illuminant</w:t>
      </w:r>
      <w:proofErr w:type="spellEnd"/>
      <w:r>
        <w:rPr>
          <w:bCs/>
        </w:rPr>
        <w:t xml:space="preserve"> A, with an angle of divergence of 1/3 degrees and an illumination angle of V = H = 0 degree, or, if this produces a colourless surface reflection, an angle V = +/- 5 degrees, H = 0 degree, the trichromatic coordinates of the reflected luminous flux must be within the limits according to paragraph 2.30. of </w:t>
      </w:r>
      <w:r w:rsidR="001F0070">
        <w:rPr>
          <w:bCs/>
        </w:rPr>
        <w:t xml:space="preserve">UN </w:t>
      </w:r>
      <w:r>
        <w:rPr>
          <w:bCs/>
        </w:rPr>
        <w:t>Regulation No. 48.</w:t>
      </w:r>
    </w:p>
    <w:p w14:paraId="2FBE5352" w14:textId="77777777" w:rsidR="00E5312D" w:rsidRPr="00E5312D" w:rsidRDefault="00E5312D" w:rsidP="00E5312D">
      <w:pPr>
        <w:pStyle w:val="SingleTxtG"/>
        <w:tabs>
          <w:tab w:val="left" w:pos="7100"/>
          <w:tab w:val="left" w:pos="7800"/>
        </w:tabs>
        <w:ind w:left="2268" w:hanging="1134"/>
        <w:rPr>
          <w:bCs/>
        </w:rPr>
      </w:pPr>
      <w:r>
        <w:rPr>
          <w:bCs/>
        </w:rPr>
        <w:t>3.</w:t>
      </w:r>
      <w:r>
        <w:rPr>
          <w:bCs/>
        </w:rPr>
        <w:tab/>
        <w:t xml:space="preserve">Clear retro-reflecting devices must not produce a selective reflection, that is to say, the trichromatic coordinates "x" and "y" of the standard </w:t>
      </w:r>
      <w:proofErr w:type="spellStart"/>
      <w:r>
        <w:rPr>
          <w:bCs/>
        </w:rPr>
        <w:t>illuminant</w:t>
      </w:r>
      <w:proofErr w:type="spellEnd"/>
      <w:r>
        <w:rPr>
          <w:bCs/>
        </w:rPr>
        <w:t xml:space="preserve"> "A" used to illuminate the retro-reflecting device must not undergo a change of more than 0.01 after reflection by the retro-reflecting device.</w:t>
      </w:r>
    </w:p>
    <w:p w14:paraId="338F44EF" w14:textId="77777777" w:rsidR="00F62E32" w:rsidRDefault="00F62E32" w:rsidP="00F62E32">
      <w:pPr>
        <w:pStyle w:val="Annex1"/>
      </w:pPr>
    </w:p>
    <w:p w14:paraId="1A545DFE" w14:textId="77777777" w:rsidR="00A22A6F" w:rsidRDefault="00A22A6F" w:rsidP="00F62E32">
      <w:pPr>
        <w:pStyle w:val="Annex1"/>
        <w:sectPr w:rsidR="00A22A6F" w:rsidSect="00A22A6F">
          <w:headerReference w:type="even" r:id="rId42"/>
          <w:headerReference w:type="default" r:id="rId43"/>
          <w:endnotePr>
            <w:numFmt w:val="decimal"/>
          </w:endnotePr>
          <w:pgSz w:w="11907" w:h="16840" w:code="9"/>
          <w:pgMar w:top="1418" w:right="1134" w:bottom="1134" w:left="1134" w:header="680" w:footer="567" w:gutter="0"/>
          <w:cols w:space="720"/>
          <w:docGrid w:linePitch="272"/>
        </w:sectPr>
      </w:pPr>
    </w:p>
    <w:p w14:paraId="31A69298" w14:textId="77777777" w:rsidR="007E535D" w:rsidRPr="007E535D" w:rsidRDefault="007E535D" w:rsidP="00F62E32">
      <w:pPr>
        <w:pStyle w:val="HChG"/>
      </w:pPr>
      <w:bookmarkStart w:id="41" w:name="_Toc369177383"/>
      <w:r w:rsidRPr="007E535D">
        <w:lastRenderedPageBreak/>
        <w:t>Annex 7</w:t>
      </w:r>
      <w:bookmarkEnd w:id="41"/>
    </w:p>
    <w:p w14:paraId="5E52A955" w14:textId="77777777" w:rsidR="007E535D" w:rsidRPr="007E535D" w:rsidRDefault="00F62E32" w:rsidP="00F62E32">
      <w:pPr>
        <w:pStyle w:val="HChG"/>
      </w:pPr>
      <w:r>
        <w:tab/>
      </w:r>
      <w:r>
        <w:tab/>
      </w:r>
      <w:bookmarkStart w:id="42" w:name="_Toc369177384"/>
      <w:r w:rsidRPr="007E535D">
        <w:t>Photometric specifications</w:t>
      </w:r>
      <w:bookmarkEnd w:id="42"/>
    </w:p>
    <w:p w14:paraId="24371319" w14:textId="77777777" w:rsidR="007E535D" w:rsidRPr="007E535D" w:rsidRDefault="007E535D" w:rsidP="00614E41">
      <w:pPr>
        <w:pStyle w:val="Annex1"/>
      </w:pPr>
      <w:r w:rsidRPr="007E535D">
        <w:t>1.</w:t>
      </w:r>
      <w:r w:rsidRPr="007E535D">
        <w:tab/>
      </w:r>
      <w:r w:rsidR="006A1CDD">
        <w:tab/>
      </w:r>
      <w:r w:rsidRPr="007E535D">
        <w:t>When applying for approval, the applicant shall specify one or more or a range of axis of reference, corresponding to the illumination angle V</w:t>
      </w:r>
      <w:r w:rsidR="00330B6E" w:rsidRPr="00C209FA">
        <w:t> </w:t>
      </w:r>
      <w:r w:rsidRPr="007E535D">
        <w:t>=</w:t>
      </w:r>
      <w:r w:rsidR="00330B6E" w:rsidRPr="00C209FA">
        <w:t> </w:t>
      </w:r>
      <w:r w:rsidRPr="007E535D">
        <w:t>H</w:t>
      </w:r>
      <w:r w:rsidR="00330B6E" w:rsidRPr="00C209FA">
        <w:t> </w:t>
      </w:r>
      <w:r w:rsidRPr="007E535D">
        <w:t>=</w:t>
      </w:r>
      <w:r w:rsidR="00330B6E" w:rsidRPr="00C209FA">
        <w:t> </w:t>
      </w:r>
      <w:r w:rsidRPr="007E535D">
        <w:t>0° in the table of coefficients of luminous intensity (CIL).</w:t>
      </w:r>
    </w:p>
    <w:p w14:paraId="6FE46B2A" w14:textId="77777777" w:rsidR="007E535D" w:rsidRPr="007E535D" w:rsidRDefault="00C209FA" w:rsidP="00614E41">
      <w:pPr>
        <w:pStyle w:val="Annex1"/>
      </w:pPr>
      <w:r>
        <w:tab/>
      </w:r>
      <w:r w:rsidR="006A1CDD">
        <w:tab/>
      </w:r>
      <w:r w:rsidR="007E535D" w:rsidRPr="007E535D">
        <w:t xml:space="preserve">In the case where more than one or a range of different axis of reference are specified by the manufacturer, the photometric measurements shall be repeated </w:t>
      </w:r>
      <w:proofErr w:type="gramStart"/>
      <w:r w:rsidR="007E535D" w:rsidRPr="007E535D">
        <w:t>making reference</w:t>
      </w:r>
      <w:proofErr w:type="gramEnd"/>
      <w:r w:rsidR="007E535D" w:rsidRPr="007E535D">
        <w:t xml:space="preserve"> each time to a different axis of reference or to the extreme axis of reference of the range specified by the manufacturer.</w:t>
      </w:r>
    </w:p>
    <w:p w14:paraId="28F0163B" w14:textId="77777777" w:rsidR="007E535D" w:rsidRPr="00C209FA" w:rsidRDefault="007E535D" w:rsidP="00614E41">
      <w:pPr>
        <w:pStyle w:val="Annex1"/>
      </w:pPr>
      <w:r w:rsidRPr="00C209FA">
        <w:t>2.</w:t>
      </w:r>
      <w:r w:rsidRPr="00C209FA">
        <w:tab/>
      </w:r>
      <w:r w:rsidR="006A1CDD">
        <w:tab/>
      </w:r>
      <w:r w:rsidRPr="00C209FA">
        <w:t>For photometric measurements, only the illuminating surface defined by the planes contiguous to the outermost parts of the optical system of the retro-reflecting device as indicated by the manufacturer and contained within a circle of 200</w:t>
      </w:r>
      <w:r w:rsidR="006E246B">
        <w:t xml:space="preserve"> </w:t>
      </w:r>
      <w:r w:rsidRPr="00C209FA">
        <w:t>mm diameter for Class</w:t>
      </w:r>
      <w:r w:rsidR="006E246B">
        <w:t xml:space="preserve"> </w:t>
      </w:r>
      <w:r w:rsidRPr="00C209FA">
        <w:t>IA or IB shall be considered, and the illuminating surface itself shall be limited to 100</w:t>
      </w:r>
      <w:r w:rsidR="006E246B">
        <w:t xml:space="preserve"> </w:t>
      </w:r>
      <w:r w:rsidRPr="00C209FA">
        <w:t>cm</w:t>
      </w:r>
      <w:r w:rsidRPr="00FD3AAB">
        <w:rPr>
          <w:vertAlign w:val="superscript"/>
        </w:rPr>
        <w:t>2</w:t>
      </w:r>
      <w:r w:rsidRPr="00C209FA">
        <w:t xml:space="preserve"> though the surfaces of the retro-reflecting optical units need not necessarily attain this area.</w:t>
      </w:r>
      <w:r w:rsidR="00443DE6">
        <w:t xml:space="preserve"> </w:t>
      </w:r>
      <w:r w:rsidRPr="00C209FA">
        <w:t>The manufacturer shall specify the perimeter of the area to be used.</w:t>
      </w:r>
      <w:r w:rsidR="00443DE6">
        <w:t xml:space="preserve"> </w:t>
      </w:r>
      <w:r w:rsidRPr="00C209FA">
        <w:t>In the case of Class</w:t>
      </w:r>
      <w:r w:rsidR="006E246B">
        <w:t xml:space="preserve"> </w:t>
      </w:r>
      <w:r w:rsidRPr="00C209FA">
        <w:t>IIIA, Class IIIB and Class</w:t>
      </w:r>
      <w:r w:rsidR="006E246B">
        <w:t xml:space="preserve"> </w:t>
      </w:r>
      <w:r w:rsidRPr="00C209FA">
        <w:t>IVA, the whole of the illuminating surfaces shall be considered without limitation as to size.</w:t>
      </w:r>
    </w:p>
    <w:p w14:paraId="1D91A589" w14:textId="77777777" w:rsidR="007E535D" w:rsidRPr="007E535D" w:rsidRDefault="007E535D" w:rsidP="006A1CDD">
      <w:pPr>
        <w:pStyle w:val="Annex1"/>
      </w:pPr>
      <w:r w:rsidRPr="007E535D">
        <w:t>3.</w:t>
      </w:r>
      <w:r w:rsidRPr="007E535D">
        <w:tab/>
      </w:r>
      <w:r w:rsidR="006A1CDD">
        <w:tab/>
      </w:r>
      <w:r w:rsidRPr="007E535D">
        <w:t xml:space="preserve">CIL </w:t>
      </w:r>
      <w:r w:rsidRPr="00C209FA">
        <w:rPr>
          <w:rFonts w:cs="Courier New"/>
          <w:szCs w:val="24"/>
        </w:rPr>
        <w:t>values</w:t>
      </w:r>
    </w:p>
    <w:p w14:paraId="778832E9" w14:textId="77777777" w:rsidR="007E535D" w:rsidRPr="00C209FA" w:rsidRDefault="007E535D" w:rsidP="00614E41">
      <w:pPr>
        <w:pStyle w:val="Annex1"/>
        <w:rPr>
          <w:rFonts w:cs="Courier New"/>
          <w:szCs w:val="24"/>
        </w:rPr>
      </w:pPr>
      <w:r w:rsidRPr="00C209FA">
        <w:rPr>
          <w:rFonts w:cs="Courier New"/>
          <w:szCs w:val="24"/>
        </w:rPr>
        <w:t>3.1.</w:t>
      </w:r>
      <w:r w:rsidRPr="00C209FA">
        <w:rPr>
          <w:rFonts w:cs="Courier New"/>
          <w:szCs w:val="24"/>
        </w:rPr>
        <w:tab/>
      </w:r>
      <w:r w:rsidR="006A1CDD">
        <w:rPr>
          <w:rFonts w:cs="Courier New"/>
          <w:szCs w:val="24"/>
        </w:rPr>
        <w:tab/>
      </w:r>
      <w:r w:rsidRPr="00614E41">
        <w:t>Class</w:t>
      </w:r>
      <w:r w:rsidRPr="00C209FA">
        <w:rPr>
          <w:rFonts w:cs="Courier New"/>
          <w:szCs w:val="24"/>
        </w:rPr>
        <w:t xml:space="preserve"> IA, Class IB, Class IIIA and Class IIIB</w:t>
      </w:r>
    </w:p>
    <w:p w14:paraId="3F16130D" w14:textId="77777777" w:rsidR="007E535D" w:rsidRPr="00C209FA" w:rsidRDefault="007E535D" w:rsidP="00614E41">
      <w:pPr>
        <w:pStyle w:val="Annex1"/>
        <w:rPr>
          <w:rFonts w:cs="Courier New"/>
          <w:szCs w:val="24"/>
        </w:rPr>
      </w:pPr>
      <w:r w:rsidRPr="00C209FA">
        <w:rPr>
          <w:rFonts w:cs="Courier New"/>
          <w:szCs w:val="24"/>
        </w:rPr>
        <w:t>3.1.1.</w:t>
      </w:r>
      <w:r w:rsidRPr="00C209FA">
        <w:rPr>
          <w:rFonts w:cs="Courier New"/>
          <w:szCs w:val="24"/>
        </w:rPr>
        <w:tab/>
      </w:r>
      <w:r w:rsidR="006A1CDD">
        <w:rPr>
          <w:rFonts w:cs="Courier New"/>
          <w:szCs w:val="24"/>
        </w:rPr>
        <w:tab/>
      </w:r>
      <w:r w:rsidRPr="00C209FA">
        <w:rPr>
          <w:rFonts w:cs="Courier New"/>
          <w:szCs w:val="24"/>
        </w:rPr>
        <w:t xml:space="preserve">The CIL values for red retro-reflecting devices must be at least equal to those in the table </w:t>
      </w:r>
      <w:r w:rsidRPr="00614E41">
        <w:t>below</w:t>
      </w:r>
      <w:r w:rsidRPr="00C209FA">
        <w:rPr>
          <w:rFonts w:cs="Courier New"/>
          <w:szCs w:val="24"/>
        </w:rPr>
        <w:t>, expressed in millicandelas per lux, for the angles of divergence and illumination shown.</w:t>
      </w:r>
    </w:p>
    <w:tbl>
      <w:tblPr>
        <w:tblW w:w="7370" w:type="dxa"/>
        <w:tblInd w:w="113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1227"/>
        <w:gridCol w:w="1442"/>
        <w:gridCol w:w="1550"/>
        <w:gridCol w:w="1015"/>
        <w:gridCol w:w="1015"/>
        <w:gridCol w:w="1121"/>
      </w:tblGrid>
      <w:tr w:rsidR="00FD3AAB" w:rsidRPr="00FD3AAB" w14:paraId="4796C234" w14:textId="77777777" w:rsidTr="00CE2523">
        <w:trPr>
          <w:trHeight w:hRule="exact" w:val="594"/>
          <w:tblHeader/>
        </w:trPr>
        <w:tc>
          <w:tcPr>
            <w:tcW w:w="1227" w:type="dxa"/>
            <w:tcBorders>
              <w:bottom w:val="nil"/>
            </w:tcBorders>
            <w:shd w:val="clear" w:color="auto" w:fill="auto"/>
          </w:tcPr>
          <w:p w14:paraId="4CE59DAF" w14:textId="77777777" w:rsidR="007E535D" w:rsidRPr="00621C1A" w:rsidRDefault="007E535D" w:rsidP="00CE2523">
            <w:pPr>
              <w:suppressAutoHyphens w:val="0"/>
              <w:spacing w:before="80" w:after="80" w:line="200" w:lineRule="exact"/>
              <w:ind w:left="145" w:right="113"/>
              <w:rPr>
                <w:i/>
                <w:sz w:val="16"/>
                <w:szCs w:val="16"/>
              </w:rPr>
            </w:pPr>
            <w:r w:rsidRPr="00621C1A">
              <w:rPr>
                <w:i/>
                <w:sz w:val="16"/>
                <w:szCs w:val="16"/>
              </w:rPr>
              <w:t>Class</w:t>
            </w:r>
          </w:p>
        </w:tc>
        <w:tc>
          <w:tcPr>
            <w:tcW w:w="1442" w:type="dxa"/>
            <w:tcBorders>
              <w:bottom w:val="nil"/>
            </w:tcBorders>
            <w:shd w:val="clear" w:color="auto" w:fill="auto"/>
          </w:tcPr>
          <w:p w14:paraId="1FDF12C0" w14:textId="77777777" w:rsidR="007E535D" w:rsidRPr="00621C1A" w:rsidRDefault="007E535D" w:rsidP="004A5C47">
            <w:pPr>
              <w:suppressAutoHyphens w:val="0"/>
              <w:spacing w:before="80" w:after="80" w:line="200" w:lineRule="exact"/>
              <w:ind w:right="113"/>
              <w:jc w:val="center"/>
              <w:rPr>
                <w:i/>
                <w:sz w:val="16"/>
                <w:szCs w:val="16"/>
              </w:rPr>
            </w:pPr>
            <w:r w:rsidRPr="00621C1A">
              <w:rPr>
                <w:i/>
                <w:sz w:val="16"/>
                <w:szCs w:val="16"/>
              </w:rPr>
              <w:t>Angle of divergence</w:t>
            </w:r>
            <w:r w:rsidRPr="00621C1A">
              <w:rPr>
                <w:i/>
                <w:sz w:val="16"/>
                <w:szCs w:val="16"/>
              </w:rPr>
              <w:br/>
              <w:t>α</w:t>
            </w:r>
          </w:p>
        </w:tc>
        <w:tc>
          <w:tcPr>
            <w:tcW w:w="4701" w:type="dxa"/>
            <w:gridSpan w:val="4"/>
            <w:shd w:val="clear" w:color="auto" w:fill="auto"/>
          </w:tcPr>
          <w:p w14:paraId="4BDF10DD" w14:textId="77777777" w:rsidR="007E535D" w:rsidRPr="00621C1A" w:rsidRDefault="007E535D" w:rsidP="004A5C47">
            <w:pPr>
              <w:suppressAutoHyphens w:val="0"/>
              <w:spacing w:before="80" w:after="80" w:line="200" w:lineRule="exact"/>
              <w:ind w:right="113"/>
              <w:jc w:val="center"/>
              <w:rPr>
                <w:i/>
                <w:sz w:val="16"/>
                <w:szCs w:val="16"/>
              </w:rPr>
            </w:pPr>
            <w:r w:rsidRPr="00621C1A">
              <w:rPr>
                <w:i/>
                <w:sz w:val="16"/>
                <w:szCs w:val="16"/>
              </w:rPr>
              <w:t>Illumination angles (in degrees)</w:t>
            </w:r>
          </w:p>
        </w:tc>
      </w:tr>
      <w:tr w:rsidR="00FD3AAB" w:rsidRPr="00FD3AAB" w14:paraId="016193F8" w14:textId="77777777" w:rsidTr="00CE2523">
        <w:tc>
          <w:tcPr>
            <w:tcW w:w="1227" w:type="dxa"/>
            <w:tcBorders>
              <w:top w:val="nil"/>
              <w:bottom w:val="single" w:sz="12" w:space="0" w:color="auto"/>
            </w:tcBorders>
            <w:shd w:val="clear" w:color="auto" w:fill="auto"/>
          </w:tcPr>
          <w:p w14:paraId="7DA52F83" w14:textId="77777777" w:rsidR="007E535D" w:rsidRPr="00FD3AAB" w:rsidRDefault="007E535D" w:rsidP="00CE2523">
            <w:pPr>
              <w:suppressAutoHyphens w:val="0"/>
              <w:spacing w:before="40" w:after="40" w:line="220" w:lineRule="exact"/>
              <w:ind w:left="145" w:right="113"/>
              <w:rPr>
                <w:sz w:val="18"/>
              </w:rPr>
            </w:pPr>
          </w:p>
        </w:tc>
        <w:tc>
          <w:tcPr>
            <w:tcW w:w="1442" w:type="dxa"/>
            <w:tcBorders>
              <w:top w:val="nil"/>
              <w:bottom w:val="single" w:sz="12" w:space="0" w:color="auto"/>
            </w:tcBorders>
            <w:shd w:val="clear" w:color="auto" w:fill="auto"/>
            <w:vAlign w:val="bottom"/>
          </w:tcPr>
          <w:p w14:paraId="451CA0A3" w14:textId="77777777" w:rsidR="007E535D" w:rsidRPr="00FD3AAB" w:rsidRDefault="007E535D" w:rsidP="00FD3AAB">
            <w:pPr>
              <w:suppressAutoHyphens w:val="0"/>
              <w:spacing w:before="40" w:after="40" w:line="220" w:lineRule="exact"/>
              <w:ind w:right="113"/>
              <w:jc w:val="center"/>
              <w:rPr>
                <w:sz w:val="18"/>
              </w:rPr>
            </w:pPr>
          </w:p>
        </w:tc>
        <w:tc>
          <w:tcPr>
            <w:tcW w:w="1550" w:type="dxa"/>
            <w:tcBorders>
              <w:bottom w:val="single" w:sz="12" w:space="0" w:color="auto"/>
            </w:tcBorders>
            <w:shd w:val="clear" w:color="auto" w:fill="auto"/>
            <w:vAlign w:val="bottom"/>
          </w:tcPr>
          <w:p w14:paraId="764B645A" w14:textId="77777777" w:rsidR="007E535D" w:rsidRPr="00CE2523" w:rsidRDefault="007E535D" w:rsidP="00CE2523">
            <w:pPr>
              <w:tabs>
                <w:tab w:val="left" w:pos="1009"/>
              </w:tabs>
              <w:suppressAutoHyphens w:val="0"/>
              <w:spacing w:before="40" w:after="40" w:line="220" w:lineRule="exact"/>
              <w:ind w:left="169" w:right="113"/>
              <w:rPr>
                <w:i/>
                <w:sz w:val="16"/>
                <w:szCs w:val="16"/>
              </w:rPr>
            </w:pPr>
            <w:r w:rsidRPr="00CE2523">
              <w:rPr>
                <w:i/>
                <w:sz w:val="16"/>
                <w:szCs w:val="16"/>
              </w:rPr>
              <w:t>Vertical</w:t>
            </w:r>
            <w:r w:rsidR="00D50DAA" w:rsidRPr="00CE2523">
              <w:rPr>
                <w:i/>
                <w:sz w:val="16"/>
                <w:szCs w:val="16"/>
              </w:rPr>
              <w:tab/>
            </w:r>
            <w:r w:rsidRPr="00CE2523">
              <w:rPr>
                <w:i/>
                <w:sz w:val="16"/>
                <w:szCs w:val="16"/>
              </w:rPr>
              <w:t>V</w:t>
            </w:r>
          </w:p>
          <w:p w14:paraId="4555DA6A" w14:textId="77777777" w:rsidR="007E535D" w:rsidRPr="00CE2523" w:rsidRDefault="00D50DAA" w:rsidP="00CE2523">
            <w:pPr>
              <w:tabs>
                <w:tab w:val="left" w:pos="1009"/>
              </w:tabs>
              <w:suppressAutoHyphens w:val="0"/>
              <w:spacing w:before="40" w:after="40" w:line="220" w:lineRule="exact"/>
              <w:ind w:left="169" w:right="113"/>
              <w:rPr>
                <w:i/>
                <w:sz w:val="16"/>
                <w:szCs w:val="16"/>
              </w:rPr>
            </w:pPr>
            <w:r w:rsidRPr="00CE2523">
              <w:rPr>
                <w:i/>
                <w:sz w:val="16"/>
                <w:szCs w:val="16"/>
              </w:rPr>
              <w:t>Horizontal</w:t>
            </w:r>
            <w:r w:rsidRPr="00CE2523">
              <w:rPr>
                <w:i/>
                <w:sz w:val="16"/>
                <w:szCs w:val="16"/>
              </w:rPr>
              <w:tab/>
            </w:r>
            <w:r w:rsidR="007E535D" w:rsidRPr="00CE2523">
              <w:rPr>
                <w:i/>
                <w:sz w:val="16"/>
                <w:szCs w:val="16"/>
              </w:rPr>
              <w:t>H</w:t>
            </w:r>
          </w:p>
        </w:tc>
        <w:tc>
          <w:tcPr>
            <w:tcW w:w="1015" w:type="dxa"/>
            <w:tcBorders>
              <w:bottom w:val="single" w:sz="12" w:space="0" w:color="auto"/>
            </w:tcBorders>
            <w:shd w:val="clear" w:color="auto" w:fill="auto"/>
            <w:vAlign w:val="bottom"/>
          </w:tcPr>
          <w:p w14:paraId="09A8E8F5" w14:textId="77777777" w:rsidR="007E535D" w:rsidRPr="00CE2523" w:rsidRDefault="007E535D" w:rsidP="00FD3AAB">
            <w:pPr>
              <w:suppressAutoHyphens w:val="0"/>
              <w:spacing w:before="40" w:after="40" w:line="220" w:lineRule="exact"/>
              <w:ind w:right="113"/>
              <w:jc w:val="center"/>
              <w:rPr>
                <w:i/>
                <w:sz w:val="16"/>
                <w:szCs w:val="16"/>
              </w:rPr>
            </w:pPr>
            <w:r w:rsidRPr="00CE2523">
              <w:rPr>
                <w:i/>
                <w:sz w:val="16"/>
                <w:szCs w:val="16"/>
              </w:rPr>
              <w:t>0°</w:t>
            </w:r>
          </w:p>
          <w:p w14:paraId="2FFDA751" w14:textId="77777777" w:rsidR="007E535D" w:rsidRPr="00CE2523" w:rsidRDefault="007E535D" w:rsidP="00FD3AAB">
            <w:pPr>
              <w:suppressAutoHyphens w:val="0"/>
              <w:spacing w:before="40" w:after="40" w:line="220" w:lineRule="exact"/>
              <w:ind w:right="113"/>
              <w:jc w:val="center"/>
              <w:rPr>
                <w:i/>
                <w:sz w:val="16"/>
                <w:szCs w:val="16"/>
              </w:rPr>
            </w:pPr>
            <w:r w:rsidRPr="00CE2523">
              <w:rPr>
                <w:i/>
                <w:sz w:val="16"/>
                <w:szCs w:val="16"/>
              </w:rPr>
              <w:t>0°</w:t>
            </w:r>
          </w:p>
        </w:tc>
        <w:tc>
          <w:tcPr>
            <w:tcW w:w="1015" w:type="dxa"/>
            <w:tcBorders>
              <w:bottom w:val="single" w:sz="12" w:space="0" w:color="auto"/>
            </w:tcBorders>
            <w:shd w:val="clear" w:color="auto" w:fill="auto"/>
            <w:vAlign w:val="bottom"/>
          </w:tcPr>
          <w:p w14:paraId="31089DA0" w14:textId="77777777" w:rsidR="007E535D" w:rsidRPr="00CE2523" w:rsidRDefault="001D0846" w:rsidP="00FD3AAB">
            <w:pPr>
              <w:suppressAutoHyphens w:val="0"/>
              <w:spacing w:before="40" w:after="40" w:line="220" w:lineRule="exact"/>
              <w:ind w:right="113"/>
              <w:jc w:val="center"/>
              <w:rPr>
                <w:i/>
                <w:sz w:val="16"/>
                <w:szCs w:val="16"/>
              </w:rPr>
            </w:pPr>
            <w:r w:rsidRPr="00CE2523">
              <w:rPr>
                <w:i/>
                <w:sz w:val="16"/>
                <w:szCs w:val="16"/>
              </w:rPr>
              <w:t>±</w:t>
            </w:r>
            <w:r w:rsidR="007E535D" w:rsidRPr="00CE2523">
              <w:rPr>
                <w:i/>
                <w:sz w:val="16"/>
                <w:szCs w:val="16"/>
              </w:rPr>
              <w:t>10°</w:t>
            </w:r>
          </w:p>
          <w:p w14:paraId="3293DCBE" w14:textId="77777777" w:rsidR="007E535D" w:rsidRPr="00CE2523" w:rsidRDefault="007E535D" w:rsidP="00FD3AAB">
            <w:pPr>
              <w:suppressAutoHyphens w:val="0"/>
              <w:spacing w:before="40" w:after="40" w:line="220" w:lineRule="exact"/>
              <w:ind w:right="113"/>
              <w:jc w:val="center"/>
              <w:rPr>
                <w:i/>
                <w:sz w:val="16"/>
                <w:szCs w:val="16"/>
              </w:rPr>
            </w:pPr>
            <w:r w:rsidRPr="00CE2523">
              <w:rPr>
                <w:i/>
                <w:sz w:val="16"/>
                <w:szCs w:val="16"/>
              </w:rPr>
              <w:t>0°</w:t>
            </w:r>
          </w:p>
        </w:tc>
        <w:tc>
          <w:tcPr>
            <w:tcW w:w="1121" w:type="dxa"/>
            <w:tcBorders>
              <w:bottom w:val="single" w:sz="12" w:space="0" w:color="auto"/>
            </w:tcBorders>
            <w:shd w:val="clear" w:color="auto" w:fill="auto"/>
            <w:vAlign w:val="bottom"/>
          </w:tcPr>
          <w:p w14:paraId="6D8821CA" w14:textId="77777777" w:rsidR="007E535D" w:rsidRPr="00CE2523" w:rsidRDefault="001D0846" w:rsidP="00FD3AAB">
            <w:pPr>
              <w:suppressAutoHyphens w:val="0"/>
              <w:spacing w:before="40" w:after="40" w:line="220" w:lineRule="exact"/>
              <w:ind w:right="113"/>
              <w:jc w:val="center"/>
              <w:rPr>
                <w:i/>
                <w:sz w:val="16"/>
                <w:szCs w:val="16"/>
              </w:rPr>
            </w:pPr>
            <w:r w:rsidRPr="00CE2523">
              <w:rPr>
                <w:i/>
                <w:sz w:val="16"/>
                <w:szCs w:val="16"/>
              </w:rPr>
              <w:t>±</w:t>
            </w:r>
            <w:r w:rsidR="007E535D" w:rsidRPr="00CE2523">
              <w:rPr>
                <w:i/>
                <w:sz w:val="16"/>
                <w:szCs w:val="16"/>
              </w:rPr>
              <w:t>5°</w:t>
            </w:r>
          </w:p>
          <w:p w14:paraId="1A852823" w14:textId="77777777" w:rsidR="007E535D" w:rsidRPr="00CE2523" w:rsidRDefault="001D0846" w:rsidP="00FD3AAB">
            <w:pPr>
              <w:suppressAutoHyphens w:val="0"/>
              <w:spacing w:before="40" w:after="40" w:line="220" w:lineRule="exact"/>
              <w:ind w:right="113"/>
              <w:jc w:val="center"/>
              <w:rPr>
                <w:i/>
                <w:sz w:val="16"/>
                <w:szCs w:val="16"/>
              </w:rPr>
            </w:pPr>
            <w:r w:rsidRPr="00CE2523">
              <w:rPr>
                <w:i/>
                <w:sz w:val="16"/>
                <w:szCs w:val="16"/>
              </w:rPr>
              <w:t>±</w:t>
            </w:r>
            <w:r w:rsidR="007E535D" w:rsidRPr="00CE2523">
              <w:rPr>
                <w:i/>
                <w:sz w:val="16"/>
                <w:szCs w:val="16"/>
              </w:rPr>
              <w:t>20°</w:t>
            </w:r>
          </w:p>
        </w:tc>
      </w:tr>
      <w:tr w:rsidR="00FD3AAB" w:rsidRPr="00FD3AAB" w14:paraId="4DAD128D" w14:textId="77777777" w:rsidTr="00CE2523">
        <w:tc>
          <w:tcPr>
            <w:tcW w:w="1227" w:type="dxa"/>
            <w:tcBorders>
              <w:top w:val="single" w:sz="12" w:space="0" w:color="auto"/>
            </w:tcBorders>
            <w:shd w:val="clear" w:color="auto" w:fill="auto"/>
          </w:tcPr>
          <w:p w14:paraId="17764EFD" w14:textId="77777777" w:rsidR="007E535D" w:rsidRPr="00FD3AAB" w:rsidRDefault="007E535D" w:rsidP="00CE2523">
            <w:pPr>
              <w:suppressAutoHyphens w:val="0"/>
              <w:spacing w:before="40" w:after="40" w:line="220" w:lineRule="exact"/>
              <w:ind w:left="145" w:right="113"/>
              <w:rPr>
                <w:sz w:val="18"/>
              </w:rPr>
            </w:pPr>
            <w:r w:rsidRPr="00FD3AAB">
              <w:rPr>
                <w:sz w:val="18"/>
              </w:rPr>
              <w:t>IA, IB</w:t>
            </w:r>
          </w:p>
        </w:tc>
        <w:tc>
          <w:tcPr>
            <w:tcW w:w="1442" w:type="dxa"/>
            <w:tcBorders>
              <w:top w:val="single" w:sz="12" w:space="0" w:color="auto"/>
            </w:tcBorders>
            <w:shd w:val="clear" w:color="auto" w:fill="auto"/>
            <w:vAlign w:val="bottom"/>
          </w:tcPr>
          <w:p w14:paraId="30C0F4BD" w14:textId="77777777" w:rsidR="007E535D" w:rsidRPr="00FD3AAB" w:rsidRDefault="007E535D" w:rsidP="00FD3AAB">
            <w:pPr>
              <w:suppressAutoHyphens w:val="0"/>
              <w:spacing w:before="40" w:after="40" w:line="220" w:lineRule="exact"/>
              <w:ind w:right="113"/>
              <w:jc w:val="center"/>
              <w:rPr>
                <w:sz w:val="18"/>
              </w:rPr>
            </w:pPr>
            <w:r w:rsidRPr="00FD3AAB">
              <w:rPr>
                <w:sz w:val="18"/>
              </w:rPr>
              <w:t>20'</w:t>
            </w:r>
          </w:p>
          <w:p w14:paraId="7579B7CF" w14:textId="77777777" w:rsidR="007E535D" w:rsidRPr="00FD3AAB" w:rsidRDefault="007E535D" w:rsidP="00FD3AAB">
            <w:pPr>
              <w:suppressAutoHyphens w:val="0"/>
              <w:spacing w:before="40" w:after="40" w:line="220" w:lineRule="exact"/>
              <w:ind w:right="113"/>
              <w:jc w:val="center"/>
              <w:rPr>
                <w:sz w:val="18"/>
              </w:rPr>
            </w:pPr>
            <w:r w:rsidRPr="00FD3AAB">
              <w:rPr>
                <w:sz w:val="18"/>
              </w:rPr>
              <w:t>1°30'</w:t>
            </w:r>
          </w:p>
        </w:tc>
        <w:tc>
          <w:tcPr>
            <w:tcW w:w="1550" w:type="dxa"/>
            <w:tcBorders>
              <w:top w:val="single" w:sz="12" w:space="0" w:color="auto"/>
            </w:tcBorders>
            <w:shd w:val="clear" w:color="auto" w:fill="auto"/>
            <w:vAlign w:val="bottom"/>
          </w:tcPr>
          <w:p w14:paraId="598D6AC9" w14:textId="77777777" w:rsidR="007E535D" w:rsidRPr="00FD3AAB" w:rsidRDefault="007E535D" w:rsidP="00FD3AAB">
            <w:pPr>
              <w:suppressAutoHyphens w:val="0"/>
              <w:spacing w:before="40" w:after="40" w:line="220" w:lineRule="exact"/>
              <w:ind w:right="113"/>
              <w:jc w:val="center"/>
              <w:rPr>
                <w:sz w:val="18"/>
              </w:rPr>
            </w:pPr>
          </w:p>
        </w:tc>
        <w:tc>
          <w:tcPr>
            <w:tcW w:w="1015" w:type="dxa"/>
            <w:tcBorders>
              <w:top w:val="single" w:sz="12" w:space="0" w:color="auto"/>
            </w:tcBorders>
            <w:shd w:val="clear" w:color="auto" w:fill="auto"/>
            <w:vAlign w:val="bottom"/>
          </w:tcPr>
          <w:p w14:paraId="21467684" w14:textId="77777777" w:rsidR="007E535D" w:rsidRPr="00FD3AAB" w:rsidRDefault="007E535D" w:rsidP="00FD3AAB">
            <w:pPr>
              <w:suppressAutoHyphens w:val="0"/>
              <w:spacing w:before="40" w:after="40" w:line="220" w:lineRule="exact"/>
              <w:ind w:right="113"/>
              <w:jc w:val="center"/>
              <w:rPr>
                <w:sz w:val="18"/>
              </w:rPr>
            </w:pPr>
            <w:r w:rsidRPr="00FD3AAB">
              <w:rPr>
                <w:sz w:val="18"/>
              </w:rPr>
              <w:t>300</w:t>
            </w:r>
          </w:p>
          <w:p w14:paraId="273D6319" w14:textId="77777777" w:rsidR="007E535D" w:rsidRPr="00FD3AAB" w:rsidRDefault="007E535D" w:rsidP="00FD3AAB">
            <w:pPr>
              <w:suppressAutoHyphens w:val="0"/>
              <w:spacing w:before="40" w:after="40" w:line="220" w:lineRule="exact"/>
              <w:ind w:right="113"/>
              <w:jc w:val="center"/>
              <w:rPr>
                <w:sz w:val="18"/>
              </w:rPr>
            </w:pPr>
            <w:r w:rsidRPr="00FD3AAB">
              <w:rPr>
                <w:sz w:val="18"/>
              </w:rPr>
              <w:t>5</w:t>
            </w:r>
          </w:p>
        </w:tc>
        <w:tc>
          <w:tcPr>
            <w:tcW w:w="1015" w:type="dxa"/>
            <w:tcBorders>
              <w:top w:val="single" w:sz="12" w:space="0" w:color="auto"/>
            </w:tcBorders>
            <w:shd w:val="clear" w:color="auto" w:fill="auto"/>
            <w:vAlign w:val="bottom"/>
          </w:tcPr>
          <w:p w14:paraId="790F71F2" w14:textId="77777777" w:rsidR="007E535D" w:rsidRPr="00FD3AAB" w:rsidRDefault="007E535D" w:rsidP="00FD3AAB">
            <w:pPr>
              <w:suppressAutoHyphens w:val="0"/>
              <w:spacing w:before="40" w:after="40" w:line="220" w:lineRule="exact"/>
              <w:ind w:right="113"/>
              <w:jc w:val="center"/>
              <w:rPr>
                <w:sz w:val="18"/>
              </w:rPr>
            </w:pPr>
            <w:r w:rsidRPr="00FD3AAB">
              <w:rPr>
                <w:sz w:val="18"/>
              </w:rPr>
              <w:t>200</w:t>
            </w:r>
          </w:p>
          <w:p w14:paraId="60935623" w14:textId="77777777" w:rsidR="007E535D" w:rsidRPr="00FD3AAB" w:rsidRDefault="007E535D" w:rsidP="00FD3AAB">
            <w:pPr>
              <w:suppressAutoHyphens w:val="0"/>
              <w:spacing w:before="40" w:after="40" w:line="220" w:lineRule="exact"/>
              <w:ind w:right="113"/>
              <w:jc w:val="center"/>
              <w:rPr>
                <w:sz w:val="18"/>
              </w:rPr>
            </w:pPr>
            <w:r w:rsidRPr="00FD3AAB">
              <w:rPr>
                <w:sz w:val="18"/>
              </w:rPr>
              <w:t>2.8</w:t>
            </w:r>
          </w:p>
        </w:tc>
        <w:tc>
          <w:tcPr>
            <w:tcW w:w="1121" w:type="dxa"/>
            <w:tcBorders>
              <w:top w:val="single" w:sz="12" w:space="0" w:color="auto"/>
            </w:tcBorders>
            <w:shd w:val="clear" w:color="auto" w:fill="auto"/>
            <w:vAlign w:val="bottom"/>
          </w:tcPr>
          <w:p w14:paraId="0F5C550F" w14:textId="77777777" w:rsidR="007E535D" w:rsidRPr="00FD3AAB" w:rsidRDefault="007E535D" w:rsidP="00FD3AAB">
            <w:pPr>
              <w:suppressAutoHyphens w:val="0"/>
              <w:spacing w:before="40" w:after="40" w:line="220" w:lineRule="exact"/>
              <w:ind w:right="113"/>
              <w:jc w:val="center"/>
              <w:rPr>
                <w:sz w:val="18"/>
              </w:rPr>
            </w:pPr>
            <w:r w:rsidRPr="00FD3AAB">
              <w:rPr>
                <w:sz w:val="18"/>
              </w:rPr>
              <w:t>100</w:t>
            </w:r>
          </w:p>
          <w:p w14:paraId="6437D9D8" w14:textId="77777777" w:rsidR="007E535D" w:rsidRPr="00FD3AAB" w:rsidRDefault="007E535D" w:rsidP="00FD3AAB">
            <w:pPr>
              <w:suppressAutoHyphens w:val="0"/>
              <w:spacing w:before="40" w:after="40" w:line="220" w:lineRule="exact"/>
              <w:ind w:right="113"/>
              <w:jc w:val="center"/>
              <w:rPr>
                <w:sz w:val="18"/>
              </w:rPr>
            </w:pPr>
            <w:r w:rsidRPr="00FD3AAB">
              <w:rPr>
                <w:sz w:val="18"/>
              </w:rPr>
              <w:t>2.5</w:t>
            </w:r>
          </w:p>
        </w:tc>
      </w:tr>
      <w:tr w:rsidR="00FD3AAB" w:rsidRPr="00FD3AAB" w14:paraId="4E6FD2DE" w14:textId="77777777" w:rsidTr="00CE2523">
        <w:tc>
          <w:tcPr>
            <w:tcW w:w="1227" w:type="dxa"/>
            <w:tcBorders>
              <w:bottom w:val="single" w:sz="12" w:space="0" w:color="auto"/>
            </w:tcBorders>
            <w:shd w:val="clear" w:color="auto" w:fill="auto"/>
          </w:tcPr>
          <w:p w14:paraId="03AD9852" w14:textId="77777777" w:rsidR="007E535D" w:rsidRPr="00FD3AAB" w:rsidRDefault="007E535D" w:rsidP="00CE2523">
            <w:pPr>
              <w:suppressAutoHyphens w:val="0"/>
              <w:spacing w:before="40" w:after="40" w:line="220" w:lineRule="exact"/>
              <w:ind w:left="145" w:right="113"/>
              <w:rPr>
                <w:sz w:val="18"/>
              </w:rPr>
            </w:pPr>
            <w:r w:rsidRPr="00FD3AAB">
              <w:rPr>
                <w:sz w:val="18"/>
              </w:rPr>
              <w:t>IIIA, IIIB</w:t>
            </w:r>
          </w:p>
        </w:tc>
        <w:tc>
          <w:tcPr>
            <w:tcW w:w="1442" w:type="dxa"/>
            <w:tcBorders>
              <w:bottom w:val="single" w:sz="12" w:space="0" w:color="auto"/>
            </w:tcBorders>
            <w:shd w:val="clear" w:color="auto" w:fill="auto"/>
            <w:vAlign w:val="bottom"/>
          </w:tcPr>
          <w:p w14:paraId="35B94740" w14:textId="77777777" w:rsidR="007E535D" w:rsidRPr="00FD3AAB" w:rsidRDefault="007E535D" w:rsidP="00FD3AAB">
            <w:pPr>
              <w:suppressAutoHyphens w:val="0"/>
              <w:spacing w:before="40" w:after="40" w:line="220" w:lineRule="exact"/>
              <w:ind w:right="113"/>
              <w:jc w:val="center"/>
              <w:rPr>
                <w:sz w:val="18"/>
              </w:rPr>
            </w:pPr>
            <w:r w:rsidRPr="00FD3AAB">
              <w:rPr>
                <w:sz w:val="18"/>
              </w:rPr>
              <w:t>20'</w:t>
            </w:r>
          </w:p>
          <w:p w14:paraId="1FEF2457" w14:textId="77777777" w:rsidR="007E535D" w:rsidRPr="00FD3AAB" w:rsidRDefault="007E535D" w:rsidP="00FD3AAB">
            <w:pPr>
              <w:suppressAutoHyphens w:val="0"/>
              <w:spacing w:before="40" w:after="40" w:line="220" w:lineRule="exact"/>
              <w:ind w:right="113"/>
              <w:jc w:val="center"/>
              <w:rPr>
                <w:sz w:val="18"/>
              </w:rPr>
            </w:pPr>
            <w:r w:rsidRPr="00FD3AAB">
              <w:rPr>
                <w:sz w:val="18"/>
              </w:rPr>
              <w:t>1°30'</w:t>
            </w:r>
          </w:p>
        </w:tc>
        <w:tc>
          <w:tcPr>
            <w:tcW w:w="1550" w:type="dxa"/>
            <w:tcBorders>
              <w:bottom w:val="single" w:sz="12" w:space="0" w:color="auto"/>
            </w:tcBorders>
            <w:shd w:val="clear" w:color="auto" w:fill="auto"/>
            <w:vAlign w:val="bottom"/>
          </w:tcPr>
          <w:p w14:paraId="3451D906" w14:textId="77777777" w:rsidR="007E535D" w:rsidRPr="00FD3AAB" w:rsidRDefault="007E535D" w:rsidP="00FD3AAB">
            <w:pPr>
              <w:suppressAutoHyphens w:val="0"/>
              <w:spacing w:before="40" w:after="40" w:line="220" w:lineRule="exact"/>
              <w:ind w:right="113"/>
              <w:jc w:val="center"/>
              <w:rPr>
                <w:sz w:val="18"/>
              </w:rPr>
            </w:pPr>
          </w:p>
        </w:tc>
        <w:tc>
          <w:tcPr>
            <w:tcW w:w="1015" w:type="dxa"/>
            <w:tcBorders>
              <w:bottom w:val="single" w:sz="12" w:space="0" w:color="auto"/>
            </w:tcBorders>
            <w:shd w:val="clear" w:color="auto" w:fill="auto"/>
            <w:vAlign w:val="bottom"/>
          </w:tcPr>
          <w:p w14:paraId="42FF9698" w14:textId="77777777" w:rsidR="007E535D" w:rsidRPr="00FD3AAB" w:rsidRDefault="007E535D" w:rsidP="00FD3AAB">
            <w:pPr>
              <w:suppressAutoHyphens w:val="0"/>
              <w:spacing w:before="40" w:after="40" w:line="220" w:lineRule="exact"/>
              <w:ind w:right="113"/>
              <w:jc w:val="center"/>
              <w:rPr>
                <w:sz w:val="18"/>
              </w:rPr>
            </w:pPr>
            <w:r w:rsidRPr="00FD3AAB">
              <w:rPr>
                <w:sz w:val="18"/>
              </w:rPr>
              <w:t>450</w:t>
            </w:r>
          </w:p>
          <w:p w14:paraId="62410FC5" w14:textId="77777777" w:rsidR="007E535D" w:rsidRPr="00FD3AAB" w:rsidRDefault="007E535D" w:rsidP="00FD3AAB">
            <w:pPr>
              <w:suppressAutoHyphens w:val="0"/>
              <w:spacing w:before="40" w:after="40" w:line="220" w:lineRule="exact"/>
              <w:ind w:right="113"/>
              <w:jc w:val="center"/>
              <w:rPr>
                <w:sz w:val="18"/>
              </w:rPr>
            </w:pPr>
            <w:r w:rsidRPr="00FD3AAB">
              <w:rPr>
                <w:sz w:val="18"/>
              </w:rPr>
              <w:t>12</w:t>
            </w:r>
          </w:p>
        </w:tc>
        <w:tc>
          <w:tcPr>
            <w:tcW w:w="1015" w:type="dxa"/>
            <w:tcBorders>
              <w:bottom w:val="single" w:sz="12" w:space="0" w:color="auto"/>
            </w:tcBorders>
            <w:shd w:val="clear" w:color="auto" w:fill="auto"/>
            <w:vAlign w:val="bottom"/>
          </w:tcPr>
          <w:p w14:paraId="7506EE80" w14:textId="77777777" w:rsidR="007E535D" w:rsidRPr="00FD3AAB" w:rsidRDefault="007E535D" w:rsidP="00FD3AAB">
            <w:pPr>
              <w:suppressAutoHyphens w:val="0"/>
              <w:spacing w:before="40" w:after="40" w:line="220" w:lineRule="exact"/>
              <w:ind w:right="113"/>
              <w:jc w:val="center"/>
              <w:rPr>
                <w:sz w:val="18"/>
              </w:rPr>
            </w:pPr>
            <w:r w:rsidRPr="00FD3AAB">
              <w:rPr>
                <w:sz w:val="18"/>
              </w:rPr>
              <w:t>200</w:t>
            </w:r>
          </w:p>
          <w:p w14:paraId="25F8A0F5" w14:textId="77777777" w:rsidR="007E535D" w:rsidRPr="00FD3AAB" w:rsidRDefault="007E535D" w:rsidP="00FD3AAB">
            <w:pPr>
              <w:suppressAutoHyphens w:val="0"/>
              <w:spacing w:before="40" w:after="40" w:line="220" w:lineRule="exact"/>
              <w:ind w:right="113"/>
              <w:jc w:val="center"/>
              <w:rPr>
                <w:sz w:val="18"/>
              </w:rPr>
            </w:pPr>
            <w:r w:rsidRPr="00FD3AAB">
              <w:rPr>
                <w:sz w:val="18"/>
              </w:rPr>
              <w:t>8</w:t>
            </w:r>
          </w:p>
        </w:tc>
        <w:tc>
          <w:tcPr>
            <w:tcW w:w="1121" w:type="dxa"/>
            <w:tcBorders>
              <w:bottom w:val="single" w:sz="12" w:space="0" w:color="auto"/>
            </w:tcBorders>
            <w:shd w:val="clear" w:color="auto" w:fill="auto"/>
            <w:vAlign w:val="bottom"/>
          </w:tcPr>
          <w:p w14:paraId="4E43A59A" w14:textId="77777777" w:rsidR="007E535D" w:rsidRPr="00FD3AAB" w:rsidRDefault="007E535D" w:rsidP="00FD3AAB">
            <w:pPr>
              <w:suppressAutoHyphens w:val="0"/>
              <w:spacing w:before="40" w:after="40" w:line="220" w:lineRule="exact"/>
              <w:ind w:right="113"/>
              <w:jc w:val="center"/>
              <w:rPr>
                <w:sz w:val="18"/>
              </w:rPr>
            </w:pPr>
            <w:r w:rsidRPr="00FD3AAB">
              <w:rPr>
                <w:sz w:val="18"/>
              </w:rPr>
              <w:t>150</w:t>
            </w:r>
          </w:p>
          <w:p w14:paraId="1434F38B" w14:textId="77777777" w:rsidR="007E535D" w:rsidRPr="00FD3AAB" w:rsidRDefault="007E535D" w:rsidP="00FD3AAB">
            <w:pPr>
              <w:suppressAutoHyphens w:val="0"/>
              <w:spacing w:before="40" w:after="40" w:line="220" w:lineRule="exact"/>
              <w:ind w:right="113"/>
              <w:jc w:val="center"/>
              <w:rPr>
                <w:sz w:val="18"/>
              </w:rPr>
            </w:pPr>
            <w:r w:rsidRPr="00FD3AAB">
              <w:rPr>
                <w:sz w:val="18"/>
              </w:rPr>
              <w:t>8</w:t>
            </w:r>
          </w:p>
        </w:tc>
      </w:tr>
    </w:tbl>
    <w:p w14:paraId="32F97168" w14:textId="77777777" w:rsidR="007E535D" w:rsidRPr="006A1CDD" w:rsidRDefault="007E535D" w:rsidP="001D0846">
      <w:pPr>
        <w:pStyle w:val="Annex1"/>
        <w:spacing w:before="240"/>
      </w:pPr>
      <w:r w:rsidRPr="006A1CDD">
        <w:tab/>
      </w:r>
      <w:r w:rsidR="00396242">
        <w:tab/>
      </w:r>
      <w:r w:rsidRPr="006A1CDD">
        <w:t xml:space="preserve">CIL values lower than those shown in the last two columns of the above table are not permissible within the </w:t>
      </w:r>
      <w:r w:rsidRPr="00614E41">
        <w:t>solid</w:t>
      </w:r>
      <w:r w:rsidRPr="006A1CDD">
        <w:t xml:space="preserve"> angle having the reference centre as its apex and bounded by the planes intersecting along the following lines:</w:t>
      </w:r>
    </w:p>
    <w:p w14:paraId="268065B2" w14:textId="77777777" w:rsidR="007E535D" w:rsidRPr="001D0846" w:rsidRDefault="007E535D" w:rsidP="001D0846">
      <w:pPr>
        <w:pStyle w:val="SingleTxtG"/>
      </w:pPr>
      <w:r w:rsidRPr="001D0846">
        <w:tab/>
      </w:r>
      <w:r w:rsidR="001D0846">
        <w:tab/>
      </w:r>
      <w:r w:rsidRPr="001D0846">
        <w:t xml:space="preserve">(V </w:t>
      </w:r>
      <w:proofErr w:type="gramStart"/>
      <w:r w:rsidR="00D50DAA" w:rsidRPr="001D0846">
        <w:t>=</w:t>
      </w:r>
      <w:r w:rsidR="00D50DAA">
        <w:t xml:space="preserve"> </w:t>
      </w:r>
      <w:r w:rsidR="00D50DAA" w:rsidRPr="001D0846">
        <w:t xml:space="preserve"> </w:t>
      </w:r>
      <w:r w:rsidR="00D50DAA">
        <w:t>±</w:t>
      </w:r>
      <w:proofErr w:type="gramEnd"/>
      <w:r w:rsidRPr="001D0846">
        <w:t>10°, H = 0°)</w:t>
      </w:r>
      <w:r w:rsidR="001D0846">
        <w:tab/>
      </w:r>
      <w:r w:rsidR="001D0846">
        <w:tab/>
      </w:r>
      <w:r w:rsidR="001D0846">
        <w:tab/>
      </w:r>
      <w:r w:rsidR="004F2090">
        <w:t>(V = ±</w:t>
      </w:r>
      <w:r w:rsidRPr="001D0846">
        <w:t xml:space="preserve">5°, H = </w:t>
      </w:r>
      <w:r w:rsidR="004F2090">
        <w:t>±</w:t>
      </w:r>
      <w:r w:rsidRPr="001D0846">
        <w:t>20°).</w:t>
      </w:r>
    </w:p>
    <w:p w14:paraId="26CA1902" w14:textId="77777777" w:rsidR="007E535D" w:rsidRPr="00614E41" w:rsidRDefault="007E535D" w:rsidP="00614E41">
      <w:pPr>
        <w:pStyle w:val="Annex1"/>
      </w:pPr>
      <w:r w:rsidRPr="00614E41">
        <w:t>3.1.2.</w:t>
      </w:r>
      <w:r w:rsidRPr="00614E41">
        <w:tab/>
      </w:r>
      <w:r w:rsidR="001F5684">
        <w:tab/>
      </w:r>
      <w:r w:rsidRPr="00614E41">
        <w:t>CIL values for amber retro-reflecting devices in Class IA or IB must be at least equal to those in the table of paragraph</w:t>
      </w:r>
      <w:r w:rsidR="006E246B">
        <w:t xml:space="preserve"> </w:t>
      </w:r>
      <w:r w:rsidRPr="00614E41">
        <w:t>3.1.1. above multiplied by the coefficient 2.5.</w:t>
      </w:r>
    </w:p>
    <w:p w14:paraId="322E362C" w14:textId="77777777" w:rsidR="007E535D" w:rsidRDefault="007E535D" w:rsidP="00614E41">
      <w:pPr>
        <w:pStyle w:val="Annex1"/>
      </w:pPr>
      <w:r w:rsidRPr="00614E41">
        <w:t>3.1.3.</w:t>
      </w:r>
      <w:r w:rsidRPr="00614E41">
        <w:tab/>
      </w:r>
      <w:r w:rsidR="001F5684">
        <w:tab/>
      </w:r>
      <w:r w:rsidRPr="00614E41">
        <w:t>CIL values for colourless retro-reflecting devices in Class IA or IB must be at least equal to those in the table of paragraph</w:t>
      </w:r>
      <w:r w:rsidR="006E246B">
        <w:t xml:space="preserve"> </w:t>
      </w:r>
      <w:r w:rsidRPr="00614E41">
        <w:t>3.1.1. above multiplied by the coefficient 4.</w:t>
      </w:r>
    </w:p>
    <w:p w14:paraId="31E104A9" w14:textId="77777777" w:rsidR="00666B8A" w:rsidRPr="00614E41" w:rsidRDefault="00666B8A" w:rsidP="00666B8A">
      <w:pPr>
        <w:suppressAutoHyphens w:val="0"/>
        <w:spacing w:after="120"/>
        <w:ind w:left="2268" w:right="1134" w:hanging="1134"/>
        <w:jc w:val="both"/>
      </w:pPr>
      <w:r>
        <w:rPr>
          <w:lang w:val="en-US" w:eastAsia="it-IT"/>
        </w:rPr>
        <w:t>3.2.</w:t>
      </w:r>
      <w:r>
        <w:rPr>
          <w:lang w:val="en-US" w:eastAsia="it-IT"/>
        </w:rPr>
        <w:tab/>
        <w:t>However, in the case where a retro-reflecting device of Class IA, Class IB, Class IIIA or Class IIIB is intended to be installed with its H plane at a mounting height less than 750 mm above the ground, the CIL values are verified only up to an angle of 5° downwards.</w:t>
      </w:r>
    </w:p>
    <w:p w14:paraId="207C9699" w14:textId="77777777" w:rsidR="007E535D" w:rsidRPr="00614E41" w:rsidRDefault="007E535D" w:rsidP="00614E41">
      <w:pPr>
        <w:pStyle w:val="Annex1"/>
      </w:pPr>
      <w:r w:rsidRPr="00614E41">
        <w:lastRenderedPageBreak/>
        <w:t>3.</w:t>
      </w:r>
      <w:r w:rsidR="00666B8A">
        <w:t>3</w:t>
      </w:r>
      <w:r w:rsidRPr="00614E41">
        <w:t>.</w:t>
      </w:r>
      <w:r w:rsidRPr="00614E41">
        <w:tab/>
      </w:r>
      <w:r w:rsidR="001F5684">
        <w:tab/>
      </w:r>
      <w:r w:rsidRPr="00614E41">
        <w:t xml:space="preserve">For devices of Class </w:t>
      </w:r>
      <w:proofErr w:type="gramStart"/>
      <w:r w:rsidRPr="00614E41">
        <w:t>IVA</w:t>
      </w:r>
      <w:proofErr w:type="gramEnd"/>
      <w:r w:rsidRPr="00614E41">
        <w:t xml:space="preserve"> the CIL values must be at least equal to those in the table below, expressed in millicandelas per lux, for the angles of divergence and illumination shown.</w:t>
      </w:r>
    </w:p>
    <w:tbl>
      <w:tblPr>
        <w:tblW w:w="737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819"/>
        <w:gridCol w:w="1191"/>
        <w:gridCol w:w="1376"/>
        <w:gridCol w:w="731"/>
        <w:gridCol w:w="725"/>
        <w:gridCol w:w="632"/>
        <w:gridCol w:w="632"/>
        <w:gridCol w:w="632"/>
        <w:gridCol w:w="632"/>
      </w:tblGrid>
      <w:tr w:rsidR="003A34E2" w:rsidRPr="003A34E2" w14:paraId="033B9E4A" w14:textId="77777777" w:rsidTr="00A67F61">
        <w:trPr>
          <w:trHeight w:hRule="exact" w:val="774"/>
          <w:tblHeader/>
          <w:jc w:val="center"/>
        </w:trPr>
        <w:tc>
          <w:tcPr>
            <w:tcW w:w="819" w:type="dxa"/>
            <w:tcBorders>
              <w:bottom w:val="nil"/>
            </w:tcBorders>
            <w:shd w:val="clear" w:color="auto" w:fill="auto"/>
          </w:tcPr>
          <w:p w14:paraId="66AA1ED5" w14:textId="77777777" w:rsidR="007E535D" w:rsidRPr="006D7153" w:rsidRDefault="007E535D" w:rsidP="00A67F61">
            <w:pPr>
              <w:suppressAutoHyphens w:val="0"/>
              <w:spacing w:before="80" w:after="80" w:line="200" w:lineRule="exact"/>
              <w:ind w:left="113" w:right="113"/>
              <w:rPr>
                <w:i/>
                <w:sz w:val="16"/>
                <w:szCs w:val="16"/>
              </w:rPr>
            </w:pPr>
            <w:r w:rsidRPr="006D7153">
              <w:rPr>
                <w:i/>
                <w:sz w:val="16"/>
                <w:szCs w:val="16"/>
              </w:rPr>
              <w:t>Colour</w:t>
            </w:r>
          </w:p>
        </w:tc>
        <w:tc>
          <w:tcPr>
            <w:tcW w:w="1191" w:type="dxa"/>
            <w:tcBorders>
              <w:bottom w:val="nil"/>
            </w:tcBorders>
            <w:shd w:val="clear" w:color="auto" w:fill="auto"/>
          </w:tcPr>
          <w:p w14:paraId="276DB483" w14:textId="77777777" w:rsidR="007E535D" w:rsidRPr="006D7153" w:rsidRDefault="007E535D" w:rsidP="006D7153">
            <w:pPr>
              <w:suppressAutoHyphens w:val="0"/>
              <w:spacing w:before="80" w:after="80" w:line="200" w:lineRule="exact"/>
              <w:ind w:right="113"/>
              <w:jc w:val="center"/>
              <w:rPr>
                <w:i/>
                <w:sz w:val="16"/>
                <w:szCs w:val="16"/>
              </w:rPr>
            </w:pPr>
            <w:r w:rsidRPr="006D7153">
              <w:rPr>
                <w:i/>
                <w:sz w:val="16"/>
                <w:szCs w:val="16"/>
              </w:rPr>
              <w:t>Angle of divergence</w:t>
            </w:r>
            <w:r w:rsidR="006D7153">
              <w:rPr>
                <w:i/>
                <w:sz w:val="16"/>
                <w:szCs w:val="16"/>
              </w:rPr>
              <w:br/>
            </w:r>
            <w:r w:rsidRPr="006D7153">
              <w:rPr>
                <w:i/>
                <w:sz w:val="16"/>
                <w:szCs w:val="16"/>
              </w:rPr>
              <w:t>α</w:t>
            </w:r>
          </w:p>
        </w:tc>
        <w:tc>
          <w:tcPr>
            <w:tcW w:w="5360" w:type="dxa"/>
            <w:gridSpan w:val="7"/>
            <w:shd w:val="clear" w:color="auto" w:fill="auto"/>
          </w:tcPr>
          <w:p w14:paraId="36B2C4FB" w14:textId="77777777" w:rsidR="007E535D" w:rsidRPr="006D7153" w:rsidRDefault="007E535D" w:rsidP="00B54DC8">
            <w:pPr>
              <w:suppressAutoHyphens w:val="0"/>
              <w:spacing w:before="80" w:after="80" w:line="200" w:lineRule="exact"/>
              <w:ind w:right="113"/>
              <w:jc w:val="center"/>
              <w:rPr>
                <w:i/>
                <w:sz w:val="16"/>
                <w:szCs w:val="16"/>
              </w:rPr>
            </w:pPr>
            <w:r w:rsidRPr="006D7153">
              <w:rPr>
                <w:i/>
                <w:sz w:val="16"/>
                <w:szCs w:val="16"/>
              </w:rPr>
              <w:t>Illumination angles (in degrees)</w:t>
            </w:r>
          </w:p>
        </w:tc>
      </w:tr>
      <w:tr w:rsidR="003A34E2" w:rsidRPr="003A34E2" w14:paraId="4EC574E7" w14:textId="77777777" w:rsidTr="00CE2523">
        <w:trPr>
          <w:jc w:val="center"/>
        </w:trPr>
        <w:tc>
          <w:tcPr>
            <w:tcW w:w="819" w:type="dxa"/>
            <w:tcBorders>
              <w:top w:val="nil"/>
              <w:bottom w:val="single" w:sz="12" w:space="0" w:color="auto"/>
            </w:tcBorders>
            <w:shd w:val="clear" w:color="auto" w:fill="auto"/>
          </w:tcPr>
          <w:p w14:paraId="21342CD7" w14:textId="77777777" w:rsidR="007E535D" w:rsidRPr="003A34E2" w:rsidRDefault="007E535D" w:rsidP="00A67F61">
            <w:pPr>
              <w:suppressAutoHyphens w:val="0"/>
              <w:spacing w:before="40" w:after="40" w:line="220" w:lineRule="exact"/>
              <w:ind w:left="113" w:right="113"/>
              <w:rPr>
                <w:sz w:val="18"/>
              </w:rPr>
            </w:pPr>
          </w:p>
        </w:tc>
        <w:tc>
          <w:tcPr>
            <w:tcW w:w="1191" w:type="dxa"/>
            <w:tcBorders>
              <w:top w:val="nil"/>
              <w:bottom w:val="single" w:sz="12" w:space="0" w:color="auto"/>
            </w:tcBorders>
            <w:shd w:val="clear" w:color="auto" w:fill="auto"/>
            <w:vAlign w:val="bottom"/>
          </w:tcPr>
          <w:p w14:paraId="69A8F12C" w14:textId="77777777" w:rsidR="007E535D" w:rsidRPr="003A34E2" w:rsidRDefault="007E535D" w:rsidP="00E269C8">
            <w:pPr>
              <w:suppressAutoHyphens w:val="0"/>
              <w:spacing w:before="40" w:after="40" w:line="220" w:lineRule="exact"/>
              <w:ind w:right="113"/>
              <w:jc w:val="center"/>
              <w:rPr>
                <w:sz w:val="18"/>
              </w:rPr>
            </w:pPr>
          </w:p>
        </w:tc>
        <w:tc>
          <w:tcPr>
            <w:tcW w:w="1376" w:type="dxa"/>
            <w:tcBorders>
              <w:bottom w:val="single" w:sz="12" w:space="0" w:color="auto"/>
            </w:tcBorders>
            <w:shd w:val="clear" w:color="auto" w:fill="auto"/>
            <w:vAlign w:val="bottom"/>
          </w:tcPr>
          <w:p w14:paraId="11391741" w14:textId="77777777" w:rsidR="007E535D" w:rsidRPr="00CE2523" w:rsidRDefault="007E535D" w:rsidP="00E269C8">
            <w:pPr>
              <w:suppressAutoHyphens w:val="0"/>
              <w:spacing w:before="40" w:after="40" w:line="220" w:lineRule="exact"/>
              <w:ind w:right="113"/>
              <w:jc w:val="center"/>
              <w:rPr>
                <w:i/>
                <w:sz w:val="16"/>
                <w:szCs w:val="16"/>
              </w:rPr>
            </w:pPr>
            <w:r w:rsidRPr="00CE2523">
              <w:rPr>
                <w:i/>
                <w:sz w:val="16"/>
                <w:szCs w:val="16"/>
              </w:rPr>
              <w:t>Vertical      V</w:t>
            </w:r>
          </w:p>
          <w:p w14:paraId="563DCC2A" w14:textId="77777777" w:rsidR="007E535D" w:rsidRPr="00CE2523" w:rsidRDefault="007E535D" w:rsidP="00E269C8">
            <w:pPr>
              <w:suppressAutoHyphens w:val="0"/>
              <w:spacing w:before="40" w:after="40" w:line="220" w:lineRule="exact"/>
              <w:ind w:right="113"/>
              <w:jc w:val="center"/>
              <w:rPr>
                <w:i/>
                <w:sz w:val="16"/>
                <w:szCs w:val="16"/>
              </w:rPr>
            </w:pPr>
            <w:r w:rsidRPr="00CE2523">
              <w:rPr>
                <w:i/>
                <w:sz w:val="16"/>
                <w:szCs w:val="16"/>
              </w:rPr>
              <w:t>Horizontal H</w:t>
            </w:r>
          </w:p>
        </w:tc>
        <w:tc>
          <w:tcPr>
            <w:tcW w:w="731" w:type="dxa"/>
            <w:tcBorders>
              <w:bottom w:val="single" w:sz="12" w:space="0" w:color="auto"/>
            </w:tcBorders>
            <w:shd w:val="clear" w:color="auto" w:fill="auto"/>
            <w:vAlign w:val="bottom"/>
          </w:tcPr>
          <w:p w14:paraId="1BCE3FE7" w14:textId="77777777" w:rsidR="007E535D" w:rsidRPr="00CE2523" w:rsidRDefault="007E535D" w:rsidP="00E269C8">
            <w:pPr>
              <w:suppressAutoHyphens w:val="0"/>
              <w:spacing w:before="40" w:after="40" w:line="220" w:lineRule="exact"/>
              <w:ind w:right="113"/>
              <w:jc w:val="center"/>
              <w:rPr>
                <w:i/>
                <w:sz w:val="16"/>
                <w:szCs w:val="16"/>
              </w:rPr>
            </w:pPr>
            <w:r w:rsidRPr="00CE2523">
              <w:rPr>
                <w:i/>
                <w:sz w:val="16"/>
                <w:szCs w:val="16"/>
              </w:rPr>
              <w:t>0</w:t>
            </w:r>
          </w:p>
          <w:p w14:paraId="52762FD3" w14:textId="77777777" w:rsidR="007E535D" w:rsidRPr="00CE2523" w:rsidRDefault="007E535D" w:rsidP="00E269C8">
            <w:pPr>
              <w:suppressAutoHyphens w:val="0"/>
              <w:spacing w:before="40" w:after="40" w:line="220" w:lineRule="exact"/>
              <w:ind w:right="113"/>
              <w:jc w:val="center"/>
              <w:rPr>
                <w:i/>
                <w:sz w:val="16"/>
                <w:szCs w:val="16"/>
              </w:rPr>
            </w:pPr>
            <w:r w:rsidRPr="00CE2523">
              <w:rPr>
                <w:i/>
                <w:sz w:val="16"/>
                <w:szCs w:val="16"/>
              </w:rPr>
              <w:t>0</w:t>
            </w:r>
          </w:p>
        </w:tc>
        <w:tc>
          <w:tcPr>
            <w:tcW w:w="725" w:type="dxa"/>
            <w:tcBorders>
              <w:bottom w:val="single" w:sz="12" w:space="0" w:color="auto"/>
            </w:tcBorders>
            <w:shd w:val="clear" w:color="auto" w:fill="auto"/>
            <w:vAlign w:val="bottom"/>
          </w:tcPr>
          <w:p w14:paraId="1B158041" w14:textId="77777777" w:rsidR="007E535D" w:rsidRPr="00CE2523" w:rsidRDefault="00E269C8" w:rsidP="00E269C8">
            <w:pPr>
              <w:suppressAutoHyphens w:val="0"/>
              <w:spacing w:before="40" w:after="40" w:line="220" w:lineRule="exact"/>
              <w:ind w:right="113"/>
              <w:jc w:val="center"/>
              <w:rPr>
                <w:i/>
                <w:sz w:val="16"/>
                <w:szCs w:val="16"/>
              </w:rPr>
            </w:pPr>
            <w:r w:rsidRPr="00CE2523">
              <w:rPr>
                <w:i/>
                <w:sz w:val="16"/>
                <w:szCs w:val="16"/>
              </w:rPr>
              <w:t>±</w:t>
            </w:r>
            <w:r w:rsidR="007E535D" w:rsidRPr="00CE2523">
              <w:rPr>
                <w:i/>
                <w:sz w:val="16"/>
                <w:szCs w:val="16"/>
              </w:rPr>
              <w:t>10</w:t>
            </w:r>
          </w:p>
          <w:p w14:paraId="22E605D9" w14:textId="77777777" w:rsidR="007E535D" w:rsidRPr="00CE2523" w:rsidRDefault="007E535D" w:rsidP="00E269C8">
            <w:pPr>
              <w:suppressAutoHyphens w:val="0"/>
              <w:spacing w:before="40" w:after="40" w:line="220" w:lineRule="exact"/>
              <w:ind w:right="113"/>
              <w:jc w:val="center"/>
              <w:rPr>
                <w:i/>
                <w:sz w:val="16"/>
                <w:szCs w:val="16"/>
              </w:rPr>
            </w:pPr>
            <w:r w:rsidRPr="00CE2523">
              <w:rPr>
                <w:i/>
                <w:sz w:val="16"/>
                <w:szCs w:val="16"/>
              </w:rPr>
              <w:t>0</w:t>
            </w:r>
          </w:p>
        </w:tc>
        <w:tc>
          <w:tcPr>
            <w:tcW w:w="632" w:type="dxa"/>
            <w:tcBorders>
              <w:bottom w:val="single" w:sz="12" w:space="0" w:color="auto"/>
            </w:tcBorders>
            <w:shd w:val="clear" w:color="auto" w:fill="auto"/>
            <w:vAlign w:val="bottom"/>
          </w:tcPr>
          <w:p w14:paraId="6D7B0D34" w14:textId="77777777" w:rsidR="007E535D" w:rsidRPr="00CE2523" w:rsidRDefault="007E535D" w:rsidP="00E269C8">
            <w:pPr>
              <w:suppressAutoHyphens w:val="0"/>
              <w:spacing w:before="40" w:after="40" w:line="220" w:lineRule="exact"/>
              <w:ind w:right="113"/>
              <w:jc w:val="center"/>
              <w:rPr>
                <w:i/>
                <w:sz w:val="16"/>
                <w:szCs w:val="16"/>
              </w:rPr>
            </w:pPr>
            <w:r w:rsidRPr="00CE2523">
              <w:rPr>
                <w:i/>
                <w:sz w:val="16"/>
                <w:szCs w:val="16"/>
              </w:rPr>
              <w:t>0</w:t>
            </w:r>
          </w:p>
          <w:p w14:paraId="24B666A6" w14:textId="77777777" w:rsidR="007E535D" w:rsidRPr="00CE2523" w:rsidRDefault="00E269C8" w:rsidP="00E269C8">
            <w:pPr>
              <w:suppressAutoHyphens w:val="0"/>
              <w:spacing w:before="40" w:after="40" w:line="220" w:lineRule="exact"/>
              <w:ind w:right="113"/>
              <w:jc w:val="center"/>
              <w:rPr>
                <w:i/>
                <w:sz w:val="16"/>
                <w:szCs w:val="16"/>
              </w:rPr>
            </w:pPr>
            <w:r w:rsidRPr="00CE2523">
              <w:rPr>
                <w:i/>
                <w:sz w:val="16"/>
                <w:szCs w:val="16"/>
              </w:rPr>
              <w:t>±</w:t>
            </w:r>
            <w:r w:rsidR="007E535D" w:rsidRPr="00CE2523">
              <w:rPr>
                <w:i/>
                <w:sz w:val="16"/>
                <w:szCs w:val="16"/>
              </w:rPr>
              <w:t>20</w:t>
            </w:r>
          </w:p>
        </w:tc>
        <w:tc>
          <w:tcPr>
            <w:tcW w:w="632" w:type="dxa"/>
            <w:tcBorders>
              <w:bottom w:val="single" w:sz="12" w:space="0" w:color="auto"/>
            </w:tcBorders>
            <w:shd w:val="clear" w:color="auto" w:fill="auto"/>
            <w:vAlign w:val="bottom"/>
          </w:tcPr>
          <w:p w14:paraId="048CB15F" w14:textId="77777777" w:rsidR="007E535D" w:rsidRPr="00CE2523" w:rsidRDefault="007E535D" w:rsidP="00E269C8">
            <w:pPr>
              <w:suppressAutoHyphens w:val="0"/>
              <w:spacing w:before="40" w:after="40" w:line="220" w:lineRule="exact"/>
              <w:ind w:right="113"/>
              <w:jc w:val="center"/>
              <w:rPr>
                <w:i/>
                <w:sz w:val="16"/>
                <w:szCs w:val="16"/>
              </w:rPr>
            </w:pPr>
            <w:r w:rsidRPr="00CE2523">
              <w:rPr>
                <w:i/>
                <w:sz w:val="16"/>
                <w:szCs w:val="16"/>
              </w:rPr>
              <w:t>0</w:t>
            </w:r>
          </w:p>
          <w:p w14:paraId="247D2C6E" w14:textId="77777777" w:rsidR="007E535D" w:rsidRPr="00CE2523" w:rsidRDefault="00E269C8" w:rsidP="00E269C8">
            <w:pPr>
              <w:suppressAutoHyphens w:val="0"/>
              <w:spacing w:before="40" w:after="40" w:line="220" w:lineRule="exact"/>
              <w:ind w:right="113"/>
              <w:jc w:val="center"/>
              <w:rPr>
                <w:i/>
                <w:sz w:val="16"/>
                <w:szCs w:val="16"/>
              </w:rPr>
            </w:pPr>
            <w:r w:rsidRPr="00CE2523">
              <w:rPr>
                <w:i/>
                <w:sz w:val="16"/>
                <w:szCs w:val="16"/>
              </w:rPr>
              <w:t>±</w:t>
            </w:r>
            <w:r w:rsidR="007E535D" w:rsidRPr="00CE2523">
              <w:rPr>
                <w:i/>
                <w:sz w:val="16"/>
                <w:szCs w:val="16"/>
              </w:rPr>
              <w:t>30</w:t>
            </w:r>
          </w:p>
        </w:tc>
        <w:tc>
          <w:tcPr>
            <w:tcW w:w="632" w:type="dxa"/>
            <w:tcBorders>
              <w:bottom w:val="single" w:sz="12" w:space="0" w:color="auto"/>
            </w:tcBorders>
            <w:shd w:val="clear" w:color="auto" w:fill="auto"/>
            <w:vAlign w:val="bottom"/>
          </w:tcPr>
          <w:p w14:paraId="711E4429" w14:textId="77777777" w:rsidR="007E535D" w:rsidRPr="00CE2523" w:rsidRDefault="007E535D" w:rsidP="00E269C8">
            <w:pPr>
              <w:suppressAutoHyphens w:val="0"/>
              <w:spacing w:before="40" w:after="40" w:line="220" w:lineRule="exact"/>
              <w:ind w:right="113"/>
              <w:jc w:val="center"/>
              <w:rPr>
                <w:i/>
                <w:sz w:val="16"/>
                <w:szCs w:val="16"/>
              </w:rPr>
            </w:pPr>
            <w:r w:rsidRPr="00CE2523">
              <w:rPr>
                <w:i/>
                <w:sz w:val="16"/>
                <w:szCs w:val="16"/>
              </w:rPr>
              <w:t>0</w:t>
            </w:r>
          </w:p>
          <w:p w14:paraId="3129CEAF" w14:textId="77777777" w:rsidR="007E535D" w:rsidRPr="00CE2523" w:rsidRDefault="00E269C8" w:rsidP="00E269C8">
            <w:pPr>
              <w:suppressAutoHyphens w:val="0"/>
              <w:spacing w:before="40" w:after="40" w:line="220" w:lineRule="exact"/>
              <w:ind w:right="113"/>
              <w:jc w:val="center"/>
              <w:rPr>
                <w:i/>
                <w:sz w:val="16"/>
                <w:szCs w:val="16"/>
              </w:rPr>
            </w:pPr>
            <w:r w:rsidRPr="00CE2523">
              <w:rPr>
                <w:i/>
                <w:sz w:val="16"/>
                <w:szCs w:val="16"/>
              </w:rPr>
              <w:t>±</w:t>
            </w:r>
            <w:r w:rsidR="007E535D" w:rsidRPr="00CE2523">
              <w:rPr>
                <w:i/>
                <w:sz w:val="16"/>
                <w:szCs w:val="16"/>
              </w:rPr>
              <w:t>40</w:t>
            </w:r>
          </w:p>
        </w:tc>
        <w:tc>
          <w:tcPr>
            <w:tcW w:w="632" w:type="dxa"/>
            <w:tcBorders>
              <w:bottom w:val="single" w:sz="12" w:space="0" w:color="auto"/>
            </w:tcBorders>
            <w:shd w:val="clear" w:color="auto" w:fill="auto"/>
            <w:vAlign w:val="bottom"/>
          </w:tcPr>
          <w:p w14:paraId="2BEAD7BB" w14:textId="77777777" w:rsidR="007E535D" w:rsidRPr="00CE2523" w:rsidRDefault="007E535D" w:rsidP="00E269C8">
            <w:pPr>
              <w:suppressAutoHyphens w:val="0"/>
              <w:spacing w:before="40" w:after="40" w:line="220" w:lineRule="exact"/>
              <w:ind w:right="113"/>
              <w:jc w:val="center"/>
              <w:rPr>
                <w:i/>
                <w:sz w:val="16"/>
                <w:szCs w:val="16"/>
              </w:rPr>
            </w:pPr>
            <w:r w:rsidRPr="00CE2523">
              <w:rPr>
                <w:i/>
                <w:sz w:val="16"/>
                <w:szCs w:val="16"/>
              </w:rPr>
              <w:t>0</w:t>
            </w:r>
          </w:p>
          <w:p w14:paraId="6B62F7B3" w14:textId="77777777" w:rsidR="007E535D" w:rsidRPr="00CE2523" w:rsidRDefault="00E269C8" w:rsidP="00E269C8">
            <w:pPr>
              <w:suppressAutoHyphens w:val="0"/>
              <w:spacing w:before="40" w:after="40" w:line="220" w:lineRule="exact"/>
              <w:ind w:right="113"/>
              <w:jc w:val="center"/>
              <w:rPr>
                <w:i/>
                <w:sz w:val="16"/>
                <w:szCs w:val="16"/>
              </w:rPr>
            </w:pPr>
            <w:r w:rsidRPr="00CE2523">
              <w:rPr>
                <w:i/>
                <w:sz w:val="16"/>
                <w:szCs w:val="16"/>
              </w:rPr>
              <w:t>±</w:t>
            </w:r>
            <w:r w:rsidR="007E535D" w:rsidRPr="00CE2523">
              <w:rPr>
                <w:i/>
                <w:sz w:val="16"/>
                <w:szCs w:val="16"/>
              </w:rPr>
              <w:t>50</w:t>
            </w:r>
          </w:p>
        </w:tc>
      </w:tr>
      <w:tr w:rsidR="003A34E2" w:rsidRPr="003A34E2" w14:paraId="0CE6EC9C" w14:textId="77777777" w:rsidTr="00CE2523">
        <w:trPr>
          <w:jc w:val="center"/>
        </w:trPr>
        <w:tc>
          <w:tcPr>
            <w:tcW w:w="819" w:type="dxa"/>
            <w:tcBorders>
              <w:top w:val="single" w:sz="12" w:space="0" w:color="auto"/>
            </w:tcBorders>
            <w:shd w:val="clear" w:color="auto" w:fill="auto"/>
          </w:tcPr>
          <w:p w14:paraId="0822AAE5" w14:textId="77777777" w:rsidR="007E535D" w:rsidRPr="003A34E2" w:rsidRDefault="007E535D" w:rsidP="00A67F61">
            <w:pPr>
              <w:suppressAutoHyphens w:val="0"/>
              <w:spacing w:before="40" w:after="40" w:line="220" w:lineRule="exact"/>
              <w:ind w:left="113" w:right="113"/>
              <w:rPr>
                <w:sz w:val="18"/>
              </w:rPr>
            </w:pPr>
            <w:r w:rsidRPr="003A34E2">
              <w:rPr>
                <w:sz w:val="18"/>
              </w:rPr>
              <w:t>White</w:t>
            </w:r>
          </w:p>
        </w:tc>
        <w:tc>
          <w:tcPr>
            <w:tcW w:w="1191" w:type="dxa"/>
            <w:tcBorders>
              <w:top w:val="single" w:sz="12" w:space="0" w:color="auto"/>
            </w:tcBorders>
            <w:shd w:val="clear" w:color="auto" w:fill="auto"/>
            <w:vAlign w:val="bottom"/>
          </w:tcPr>
          <w:p w14:paraId="3502D907" w14:textId="77777777" w:rsidR="007E535D" w:rsidRPr="003A34E2" w:rsidRDefault="007E535D" w:rsidP="00E269C8">
            <w:pPr>
              <w:suppressAutoHyphens w:val="0"/>
              <w:spacing w:before="40" w:after="40" w:line="220" w:lineRule="exact"/>
              <w:ind w:right="113"/>
              <w:jc w:val="center"/>
              <w:rPr>
                <w:sz w:val="18"/>
              </w:rPr>
            </w:pPr>
            <w:r w:rsidRPr="003A34E2">
              <w:rPr>
                <w:sz w:val="18"/>
              </w:rPr>
              <w:t>20'</w:t>
            </w:r>
          </w:p>
          <w:p w14:paraId="494CA01C" w14:textId="77777777" w:rsidR="007E535D" w:rsidRPr="003A34E2" w:rsidRDefault="007E535D" w:rsidP="00E269C8">
            <w:pPr>
              <w:suppressAutoHyphens w:val="0"/>
              <w:spacing w:before="40" w:after="40" w:line="220" w:lineRule="exact"/>
              <w:ind w:right="113"/>
              <w:jc w:val="center"/>
              <w:rPr>
                <w:sz w:val="18"/>
              </w:rPr>
            </w:pPr>
            <w:r w:rsidRPr="003A34E2">
              <w:rPr>
                <w:sz w:val="18"/>
              </w:rPr>
              <w:t>1°30'</w:t>
            </w:r>
          </w:p>
        </w:tc>
        <w:tc>
          <w:tcPr>
            <w:tcW w:w="1376" w:type="dxa"/>
            <w:tcBorders>
              <w:top w:val="single" w:sz="12" w:space="0" w:color="auto"/>
            </w:tcBorders>
            <w:shd w:val="clear" w:color="auto" w:fill="auto"/>
            <w:vAlign w:val="bottom"/>
          </w:tcPr>
          <w:p w14:paraId="1BA71F5A" w14:textId="77777777" w:rsidR="007E535D" w:rsidRPr="003A34E2" w:rsidRDefault="007E535D" w:rsidP="00E269C8">
            <w:pPr>
              <w:suppressAutoHyphens w:val="0"/>
              <w:spacing w:before="40" w:after="40" w:line="220" w:lineRule="exact"/>
              <w:ind w:right="113"/>
              <w:jc w:val="center"/>
              <w:rPr>
                <w:sz w:val="18"/>
              </w:rPr>
            </w:pPr>
          </w:p>
        </w:tc>
        <w:tc>
          <w:tcPr>
            <w:tcW w:w="731" w:type="dxa"/>
            <w:tcBorders>
              <w:top w:val="single" w:sz="12" w:space="0" w:color="auto"/>
            </w:tcBorders>
            <w:shd w:val="clear" w:color="auto" w:fill="auto"/>
            <w:vAlign w:val="bottom"/>
          </w:tcPr>
          <w:p w14:paraId="756A769D" w14:textId="77777777" w:rsidR="007E535D" w:rsidRPr="003A34E2" w:rsidRDefault="007E535D" w:rsidP="00E269C8">
            <w:pPr>
              <w:suppressAutoHyphens w:val="0"/>
              <w:spacing w:before="40" w:after="40" w:line="220" w:lineRule="exact"/>
              <w:ind w:right="113"/>
              <w:jc w:val="center"/>
              <w:rPr>
                <w:sz w:val="18"/>
              </w:rPr>
            </w:pPr>
            <w:r w:rsidRPr="003A34E2">
              <w:rPr>
                <w:sz w:val="18"/>
              </w:rPr>
              <w:t>1,800</w:t>
            </w:r>
          </w:p>
          <w:p w14:paraId="10556AB6" w14:textId="77777777" w:rsidR="007E535D" w:rsidRPr="003A34E2" w:rsidRDefault="007E535D" w:rsidP="00E269C8">
            <w:pPr>
              <w:suppressAutoHyphens w:val="0"/>
              <w:spacing w:before="40" w:after="40" w:line="220" w:lineRule="exact"/>
              <w:ind w:right="113"/>
              <w:jc w:val="center"/>
              <w:rPr>
                <w:sz w:val="18"/>
              </w:rPr>
            </w:pPr>
            <w:r w:rsidRPr="003A34E2">
              <w:rPr>
                <w:sz w:val="18"/>
              </w:rPr>
              <w:t>34</w:t>
            </w:r>
          </w:p>
        </w:tc>
        <w:tc>
          <w:tcPr>
            <w:tcW w:w="725" w:type="dxa"/>
            <w:tcBorders>
              <w:top w:val="single" w:sz="12" w:space="0" w:color="auto"/>
            </w:tcBorders>
            <w:shd w:val="clear" w:color="auto" w:fill="auto"/>
            <w:vAlign w:val="bottom"/>
          </w:tcPr>
          <w:p w14:paraId="37EB7D64" w14:textId="77777777" w:rsidR="007E535D" w:rsidRPr="003A34E2" w:rsidRDefault="007E535D" w:rsidP="00E269C8">
            <w:pPr>
              <w:suppressAutoHyphens w:val="0"/>
              <w:spacing w:before="40" w:after="40" w:line="220" w:lineRule="exact"/>
              <w:ind w:right="113"/>
              <w:jc w:val="center"/>
              <w:rPr>
                <w:sz w:val="18"/>
              </w:rPr>
            </w:pPr>
            <w:r w:rsidRPr="003A34E2">
              <w:rPr>
                <w:sz w:val="18"/>
              </w:rPr>
              <w:t>1,200</w:t>
            </w:r>
          </w:p>
          <w:p w14:paraId="603644C9" w14:textId="77777777" w:rsidR="007E535D" w:rsidRPr="003A34E2" w:rsidRDefault="007E535D" w:rsidP="00E269C8">
            <w:pPr>
              <w:suppressAutoHyphens w:val="0"/>
              <w:spacing w:before="40" w:after="40" w:line="220" w:lineRule="exact"/>
              <w:ind w:right="113"/>
              <w:jc w:val="center"/>
              <w:rPr>
                <w:sz w:val="18"/>
              </w:rPr>
            </w:pPr>
            <w:r w:rsidRPr="003A34E2">
              <w:rPr>
                <w:sz w:val="18"/>
              </w:rPr>
              <w:t>24</w:t>
            </w:r>
          </w:p>
        </w:tc>
        <w:tc>
          <w:tcPr>
            <w:tcW w:w="632" w:type="dxa"/>
            <w:tcBorders>
              <w:top w:val="single" w:sz="12" w:space="0" w:color="auto"/>
            </w:tcBorders>
            <w:shd w:val="clear" w:color="auto" w:fill="auto"/>
            <w:vAlign w:val="bottom"/>
          </w:tcPr>
          <w:p w14:paraId="1CF9BC99" w14:textId="77777777" w:rsidR="007E535D" w:rsidRPr="003A34E2" w:rsidRDefault="007E535D" w:rsidP="00E269C8">
            <w:pPr>
              <w:suppressAutoHyphens w:val="0"/>
              <w:spacing w:before="40" w:after="40" w:line="220" w:lineRule="exact"/>
              <w:ind w:right="113"/>
              <w:jc w:val="center"/>
              <w:rPr>
                <w:sz w:val="18"/>
              </w:rPr>
            </w:pPr>
            <w:r w:rsidRPr="003A34E2">
              <w:rPr>
                <w:sz w:val="18"/>
              </w:rPr>
              <w:t>610</w:t>
            </w:r>
          </w:p>
          <w:p w14:paraId="33C4EA70" w14:textId="77777777" w:rsidR="007E535D" w:rsidRPr="003A34E2" w:rsidRDefault="007E535D" w:rsidP="00E269C8">
            <w:pPr>
              <w:suppressAutoHyphens w:val="0"/>
              <w:spacing w:before="40" w:after="40" w:line="220" w:lineRule="exact"/>
              <w:ind w:right="113"/>
              <w:jc w:val="center"/>
              <w:rPr>
                <w:sz w:val="18"/>
              </w:rPr>
            </w:pPr>
            <w:r w:rsidRPr="003A34E2">
              <w:rPr>
                <w:sz w:val="18"/>
              </w:rPr>
              <w:t>15</w:t>
            </w:r>
          </w:p>
        </w:tc>
        <w:tc>
          <w:tcPr>
            <w:tcW w:w="632" w:type="dxa"/>
            <w:tcBorders>
              <w:top w:val="single" w:sz="12" w:space="0" w:color="auto"/>
            </w:tcBorders>
            <w:shd w:val="clear" w:color="auto" w:fill="auto"/>
            <w:vAlign w:val="bottom"/>
          </w:tcPr>
          <w:p w14:paraId="24628EA6" w14:textId="77777777" w:rsidR="007E535D" w:rsidRPr="003A34E2" w:rsidRDefault="007E535D" w:rsidP="00E269C8">
            <w:pPr>
              <w:suppressAutoHyphens w:val="0"/>
              <w:spacing w:before="40" w:after="40" w:line="220" w:lineRule="exact"/>
              <w:ind w:right="113"/>
              <w:jc w:val="center"/>
              <w:rPr>
                <w:sz w:val="18"/>
              </w:rPr>
            </w:pPr>
            <w:r w:rsidRPr="003A34E2">
              <w:rPr>
                <w:sz w:val="18"/>
              </w:rPr>
              <w:t>540</w:t>
            </w:r>
          </w:p>
          <w:p w14:paraId="7407467A" w14:textId="77777777" w:rsidR="007E535D" w:rsidRPr="003A34E2" w:rsidRDefault="007E535D" w:rsidP="00E269C8">
            <w:pPr>
              <w:suppressAutoHyphens w:val="0"/>
              <w:spacing w:before="40" w:after="40" w:line="220" w:lineRule="exact"/>
              <w:ind w:right="113"/>
              <w:jc w:val="center"/>
              <w:rPr>
                <w:sz w:val="18"/>
              </w:rPr>
            </w:pPr>
            <w:r w:rsidRPr="003A34E2">
              <w:rPr>
                <w:sz w:val="18"/>
              </w:rPr>
              <w:t>15</w:t>
            </w:r>
          </w:p>
        </w:tc>
        <w:tc>
          <w:tcPr>
            <w:tcW w:w="632" w:type="dxa"/>
            <w:tcBorders>
              <w:top w:val="single" w:sz="12" w:space="0" w:color="auto"/>
            </w:tcBorders>
            <w:shd w:val="clear" w:color="auto" w:fill="auto"/>
            <w:vAlign w:val="bottom"/>
          </w:tcPr>
          <w:p w14:paraId="56279DCC" w14:textId="77777777" w:rsidR="007E535D" w:rsidRPr="003A34E2" w:rsidRDefault="007E535D" w:rsidP="00E269C8">
            <w:pPr>
              <w:suppressAutoHyphens w:val="0"/>
              <w:spacing w:before="40" w:after="40" w:line="220" w:lineRule="exact"/>
              <w:ind w:right="113"/>
              <w:jc w:val="center"/>
              <w:rPr>
                <w:sz w:val="18"/>
              </w:rPr>
            </w:pPr>
            <w:r w:rsidRPr="003A34E2">
              <w:rPr>
                <w:sz w:val="18"/>
              </w:rPr>
              <w:t>470</w:t>
            </w:r>
          </w:p>
          <w:p w14:paraId="48DD6F1B" w14:textId="77777777" w:rsidR="007E535D" w:rsidRPr="003A34E2" w:rsidRDefault="007E535D" w:rsidP="00E269C8">
            <w:pPr>
              <w:suppressAutoHyphens w:val="0"/>
              <w:spacing w:before="40" w:after="40" w:line="220" w:lineRule="exact"/>
              <w:ind w:right="113"/>
              <w:jc w:val="center"/>
              <w:rPr>
                <w:sz w:val="18"/>
              </w:rPr>
            </w:pPr>
            <w:r w:rsidRPr="003A34E2">
              <w:rPr>
                <w:sz w:val="18"/>
              </w:rPr>
              <w:t>15</w:t>
            </w:r>
          </w:p>
        </w:tc>
        <w:tc>
          <w:tcPr>
            <w:tcW w:w="632" w:type="dxa"/>
            <w:tcBorders>
              <w:top w:val="single" w:sz="12" w:space="0" w:color="auto"/>
            </w:tcBorders>
            <w:shd w:val="clear" w:color="auto" w:fill="auto"/>
            <w:vAlign w:val="bottom"/>
          </w:tcPr>
          <w:p w14:paraId="71FC2A09" w14:textId="77777777" w:rsidR="007E535D" w:rsidRPr="003A34E2" w:rsidRDefault="007E535D" w:rsidP="00E269C8">
            <w:pPr>
              <w:suppressAutoHyphens w:val="0"/>
              <w:spacing w:before="40" w:after="40" w:line="220" w:lineRule="exact"/>
              <w:ind w:right="113"/>
              <w:jc w:val="center"/>
              <w:rPr>
                <w:sz w:val="18"/>
              </w:rPr>
            </w:pPr>
            <w:r w:rsidRPr="003A34E2">
              <w:rPr>
                <w:sz w:val="18"/>
              </w:rPr>
              <w:t>400</w:t>
            </w:r>
          </w:p>
          <w:p w14:paraId="71E58331" w14:textId="77777777" w:rsidR="007E535D" w:rsidRPr="003A34E2" w:rsidRDefault="007E535D" w:rsidP="00E269C8">
            <w:pPr>
              <w:suppressAutoHyphens w:val="0"/>
              <w:spacing w:before="40" w:after="40" w:line="220" w:lineRule="exact"/>
              <w:ind w:right="113"/>
              <w:jc w:val="center"/>
              <w:rPr>
                <w:sz w:val="18"/>
              </w:rPr>
            </w:pPr>
            <w:r w:rsidRPr="003A34E2">
              <w:rPr>
                <w:sz w:val="18"/>
              </w:rPr>
              <w:t>15</w:t>
            </w:r>
          </w:p>
        </w:tc>
      </w:tr>
      <w:tr w:rsidR="003A34E2" w:rsidRPr="003A34E2" w14:paraId="6B788572" w14:textId="77777777" w:rsidTr="00E269C8">
        <w:trPr>
          <w:jc w:val="center"/>
        </w:trPr>
        <w:tc>
          <w:tcPr>
            <w:tcW w:w="819" w:type="dxa"/>
            <w:shd w:val="clear" w:color="auto" w:fill="auto"/>
          </w:tcPr>
          <w:p w14:paraId="120FCF40" w14:textId="77777777" w:rsidR="007E535D" w:rsidRPr="003A34E2" w:rsidRDefault="007E535D" w:rsidP="00A67F61">
            <w:pPr>
              <w:suppressAutoHyphens w:val="0"/>
              <w:spacing w:before="40" w:after="40" w:line="220" w:lineRule="exact"/>
              <w:ind w:left="113" w:right="113"/>
              <w:rPr>
                <w:sz w:val="18"/>
              </w:rPr>
            </w:pPr>
            <w:r w:rsidRPr="003A34E2">
              <w:rPr>
                <w:sz w:val="18"/>
              </w:rPr>
              <w:t>Amber</w:t>
            </w:r>
          </w:p>
        </w:tc>
        <w:tc>
          <w:tcPr>
            <w:tcW w:w="1191" w:type="dxa"/>
            <w:shd w:val="clear" w:color="auto" w:fill="auto"/>
            <w:vAlign w:val="bottom"/>
          </w:tcPr>
          <w:p w14:paraId="038E9508" w14:textId="77777777" w:rsidR="007E535D" w:rsidRPr="003A34E2" w:rsidRDefault="007E535D" w:rsidP="00E269C8">
            <w:pPr>
              <w:suppressAutoHyphens w:val="0"/>
              <w:spacing w:before="40" w:after="40" w:line="220" w:lineRule="exact"/>
              <w:ind w:right="113"/>
              <w:jc w:val="center"/>
              <w:rPr>
                <w:sz w:val="18"/>
              </w:rPr>
            </w:pPr>
            <w:r w:rsidRPr="003A34E2">
              <w:rPr>
                <w:sz w:val="18"/>
              </w:rPr>
              <w:t>20'</w:t>
            </w:r>
          </w:p>
          <w:p w14:paraId="0FF81206" w14:textId="77777777" w:rsidR="007E535D" w:rsidRPr="003A34E2" w:rsidRDefault="007E535D" w:rsidP="00E269C8">
            <w:pPr>
              <w:suppressAutoHyphens w:val="0"/>
              <w:spacing w:before="40" w:after="40" w:line="220" w:lineRule="exact"/>
              <w:ind w:right="113"/>
              <w:jc w:val="center"/>
              <w:rPr>
                <w:sz w:val="18"/>
              </w:rPr>
            </w:pPr>
            <w:r w:rsidRPr="003A34E2">
              <w:rPr>
                <w:sz w:val="18"/>
              </w:rPr>
              <w:t>1°30'</w:t>
            </w:r>
          </w:p>
        </w:tc>
        <w:tc>
          <w:tcPr>
            <w:tcW w:w="1376" w:type="dxa"/>
            <w:shd w:val="clear" w:color="auto" w:fill="auto"/>
            <w:vAlign w:val="bottom"/>
          </w:tcPr>
          <w:p w14:paraId="3AD839E9" w14:textId="77777777" w:rsidR="007E535D" w:rsidRPr="003A34E2" w:rsidRDefault="007E535D" w:rsidP="00E269C8">
            <w:pPr>
              <w:suppressAutoHyphens w:val="0"/>
              <w:spacing w:before="40" w:after="40" w:line="220" w:lineRule="exact"/>
              <w:ind w:right="113"/>
              <w:jc w:val="center"/>
              <w:rPr>
                <w:sz w:val="18"/>
              </w:rPr>
            </w:pPr>
          </w:p>
        </w:tc>
        <w:tc>
          <w:tcPr>
            <w:tcW w:w="731" w:type="dxa"/>
            <w:shd w:val="clear" w:color="auto" w:fill="auto"/>
            <w:vAlign w:val="bottom"/>
          </w:tcPr>
          <w:p w14:paraId="14326F4C" w14:textId="77777777" w:rsidR="007E535D" w:rsidRPr="003A34E2" w:rsidRDefault="007E535D" w:rsidP="00E269C8">
            <w:pPr>
              <w:suppressAutoHyphens w:val="0"/>
              <w:spacing w:before="40" w:after="40" w:line="220" w:lineRule="exact"/>
              <w:ind w:right="113"/>
              <w:jc w:val="center"/>
              <w:rPr>
                <w:sz w:val="18"/>
              </w:rPr>
            </w:pPr>
            <w:r w:rsidRPr="003A34E2">
              <w:rPr>
                <w:sz w:val="18"/>
              </w:rPr>
              <w:t>1,125</w:t>
            </w:r>
          </w:p>
          <w:p w14:paraId="6DE46D4E" w14:textId="77777777" w:rsidR="007E535D" w:rsidRPr="003A34E2" w:rsidRDefault="007E535D" w:rsidP="00E269C8">
            <w:pPr>
              <w:suppressAutoHyphens w:val="0"/>
              <w:spacing w:before="40" w:after="40" w:line="220" w:lineRule="exact"/>
              <w:ind w:right="113"/>
              <w:jc w:val="center"/>
              <w:rPr>
                <w:sz w:val="18"/>
              </w:rPr>
            </w:pPr>
            <w:r w:rsidRPr="003A34E2">
              <w:rPr>
                <w:sz w:val="18"/>
              </w:rPr>
              <w:t>21</w:t>
            </w:r>
          </w:p>
        </w:tc>
        <w:tc>
          <w:tcPr>
            <w:tcW w:w="725" w:type="dxa"/>
            <w:shd w:val="clear" w:color="auto" w:fill="auto"/>
            <w:vAlign w:val="bottom"/>
          </w:tcPr>
          <w:p w14:paraId="6F423A1A" w14:textId="77777777" w:rsidR="007E535D" w:rsidRPr="003A34E2" w:rsidRDefault="007E535D" w:rsidP="00E269C8">
            <w:pPr>
              <w:suppressAutoHyphens w:val="0"/>
              <w:spacing w:before="40" w:after="40" w:line="220" w:lineRule="exact"/>
              <w:ind w:right="113"/>
              <w:jc w:val="center"/>
              <w:rPr>
                <w:sz w:val="18"/>
              </w:rPr>
            </w:pPr>
            <w:r w:rsidRPr="003A34E2">
              <w:rPr>
                <w:sz w:val="18"/>
              </w:rPr>
              <w:t>750</w:t>
            </w:r>
          </w:p>
          <w:p w14:paraId="5ABBDF85" w14:textId="77777777" w:rsidR="007E535D" w:rsidRPr="003A34E2" w:rsidRDefault="007E535D" w:rsidP="00E269C8">
            <w:pPr>
              <w:suppressAutoHyphens w:val="0"/>
              <w:spacing w:before="40" w:after="40" w:line="220" w:lineRule="exact"/>
              <w:ind w:right="113"/>
              <w:jc w:val="center"/>
              <w:rPr>
                <w:sz w:val="18"/>
              </w:rPr>
            </w:pPr>
            <w:r w:rsidRPr="003A34E2">
              <w:rPr>
                <w:sz w:val="18"/>
              </w:rPr>
              <w:t>15</w:t>
            </w:r>
          </w:p>
        </w:tc>
        <w:tc>
          <w:tcPr>
            <w:tcW w:w="632" w:type="dxa"/>
            <w:shd w:val="clear" w:color="auto" w:fill="auto"/>
            <w:vAlign w:val="bottom"/>
          </w:tcPr>
          <w:p w14:paraId="747AD6B1" w14:textId="77777777" w:rsidR="007E535D" w:rsidRPr="003A34E2" w:rsidRDefault="007E535D" w:rsidP="00E269C8">
            <w:pPr>
              <w:suppressAutoHyphens w:val="0"/>
              <w:spacing w:before="40" w:after="40" w:line="220" w:lineRule="exact"/>
              <w:ind w:right="113"/>
              <w:jc w:val="center"/>
              <w:rPr>
                <w:sz w:val="18"/>
              </w:rPr>
            </w:pPr>
            <w:r w:rsidRPr="003A34E2">
              <w:rPr>
                <w:sz w:val="18"/>
              </w:rPr>
              <w:t>380</w:t>
            </w:r>
          </w:p>
          <w:p w14:paraId="278B3B4A" w14:textId="77777777" w:rsidR="007E535D" w:rsidRPr="003A34E2" w:rsidRDefault="007E535D" w:rsidP="00E269C8">
            <w:pPr>
              <w:suppressAutoHyphens w:val="0"/>
              <w:spacing w:before="40" w:after="40" w:line="220" w:lineRule="exact"/>
              <w:ind w:right="113"/>
              <w:jc w:val="center"/>
              <w:rPr>
                <w:sz w:val="18"/>
              </w:rPr>
            </w:pPr>
            <w:r w:rsidRPr="003A34E2">
              <w:rPr>
                <w:sz w:val="18"/>
              </w:rPr>
              <w:t>10</w:t>
            </w:r>
          </w:p>
        </w:tc>
        <w:tc>
          <w:tcPr>
            <w:tcW w:w="632" w:type="dxa"/>
            <w:shd w:val="clear" w:color="auto" w:fill="auto"/>
            <w:vAlign w:val="bottom"/>
          </w:tcPr>
          <w:p w14:paraId="236E4A72" w14:textId="77777777" w:rsidR="007E535D" w:rsidRPr="003A34E2" w:rsidRDefault="007E535D" w:rsidP="00E269C8">
            <w:pPr>
              <w:suppressAutoHyphens w:val="0"/>
              <w:spacing w:before="40" w:after="40" w:line="220" w:lineRule="exact"/>
              <w:ind w:right="113"/>
              <w:jc w:val="center"/>
              <w:rPr>
                <w:sz w:val="18"/>
              </w:rPr>
            </w:pPr>
            <w:r w:rsidRPr="003A34E2">
              <w:rPr>
                <w:sz w:val="18"/>
              </w:rPr>
              <w:t>335</w:t>
            </w:r>
          </w:p>
          <w:p w14:paraId="592AB29B" w14:textId="77777777" w:rsidR="007E535D" w:rsidRPr="003A34E2" w:rsidRDefault="007E535D" w:rsidP="00E269C8">
            <w:pPr>
              <w:suppressAutoHyphens w:val="0"/>
              <w:spacing w:before="40" w:after="40" w:line="220" w:lineRule="exact"/>
              <w:ind w:right="113"/>
              <w:jc w:val="center"/>
              <w:rPr>
                <w:sz w:val="18"/>
              </w:rPr>
            </w:pPr>
            <w:r w:rsidRPr="003A34E2">
              <w:rPr>
                <w:sz w:val="18"/>
              </w:rPr>
              <w:t>10</w:t>
            </w:r>
          </w:p>
        </w:tc>
        <w:tc>
          <w:tcPr>
            <w:tcW w:w="632" w:type="dxa"/>
            <w:shd w:val="clear" w:color="auto" w:fill="auto"/>
            <w:vAlign w:val="bottom"/>
          </w:tcPr>
          <w:p w14:paraId="5612D12E" w14:textId="77777777" w:rsidR="007E535D" w:rsidRPr="003A34E2" w:rsidRDefault="007E535D" w:rsidP="00E269C8">
            <w:pPr>
              <w:suppressAutoHyphens w:val="0"/>
              <w:spacing w:before="40" w:after="40" w:line="220" w:lineRule="exact"/>
              <w:ind w:right="113"/>
              <w:jc w:val="center"/>
              <w:rPr>
                <w:sz w:val="18"/>
              </w:rPr>
            </w:pPr>
            <w:r w:rsidRPr="003A34E2">
              <w:rPr>
                <w:sz w:val="18"/>
              </w:rPr>
              <w:t>290</w:t>
            </w:r>
          </w:p>
          <w:p w14:paraId="2AEFA8A1" w14:textId="77777777" w:rsidR="007E535D" w:rsidRPr="003A34E2" w:rsidRDefault="007E535D" w:rsidP="00E269C8">
            <w:pPr>
              <w:suppressAutoHyphens w:val="0"/>
              <w:spacing w:before="40" w:after="40" w:line="220" w:lineRule="exact"/>
              <w:ind w:right="113"/>
              <w:jc w:val="center"/>
              <w:rPr>
                <w:sz w:val="18"/>
              </w:rPr>
            </w:pPr>
            <w:r w:rsidRPr="003A34E2">
              <w:rPr>
                <w:sz w:val="18"/>
              </w:rPr>
              <w:t>10</w:t>
            </w:r>
          </w:p>
        </w:tc>
        <w:tc>
          <w:tcPr>
            <w:tcW w:w="632" w:type="dxa"/>
            <w:shd w:val="clear" w:color="auto" w:fill="auto"/>
            <w:vAlign w:val="bottom"/>
          </w:tcPr>
          <w:p w14:paraId="4724F6F0" w14:textId="77777777" w:rsidR="007E535D" w:rsidRPr="003A34E2" w:rsidRDefault="007E535D" w:rsidP="00E269C8">
            <w:pPr>
              <w:suppressAutoHyphens w:val="0"/>
              <w:spacing w:before="40" w:after="40" w:line="220" w:lineRule="exact"/>
              <w:ind w:right="113"/>
              <w:jc w:val="center"/>
              <w:rPr>
                <w:sz w:val="18"/>
              </w:rPr>
            </w:pPr>
            <w:r w:rsidRPr="003A34E2">
              <w:rPr>
                <w:sz w:val="18"/>
              </w:rPr>
              <w:t>250</w:t>
            </w:r>
          </w:p>
          <w:p w14:paraId="702235D8" w14:textId="77777777" w:rsidR="007E535D" w:rsidRPr="003A34E2" w:rsidRDefault="007E535D" w:rsidP="00E269C8">
            <w:pPr>
              <w:suppressAutoHyphens w:val="0"/>
              <w:spacing w:before="40" w:after="40" w:line="220" w:lineRule="exact"/>
              <w:ind w:right="113"/>
              <w:jc w:val="center"/>
              <w:rPr>
                <w:sz w:val="18"/>
              </w:rPr>
            </w:pPr>
            <w:r w:rsidRPr="003A34E2">
              <w:rPr>
                <w:sz w:val="18"/>
              </w:rPr>
              <w:t>10</w:t>
            </w:r>
          </w:p>
        </w:tc>
      </w:tr>
      <w:tr w:rsidR="003A34E2" w:rsidRPr="003A34E2" w14:paraId="225407EA" w14:textId="77777777" w:rsidTr="00CE2523">
        <w:trPr>
          <w:jc w:val="center"/>
        </w:trPr>
        <w:tc>
          <w:tcPr>
            <w:tcW w:w="819" w:type="dxa"/>
            <w:tcBorders>
              <w:bottom w:val="single" w:sz="12" w:space="0" w:color="auto"/>
            </w:tcBorders>
            <w:shd w:val="clear" w:color="auto" w:fill="auto"/>
          </w:tcPr>
          <w:p w14:paraId="09A44880" w14:textId="77777777" w:rsidR="007E535D" w:rsidRPr="003A34E2" w:rsidRDefault="007E535D" w:rsidP="00A67F61">
            <w:pPr>
              <w:suppressAutoHyphens w:val="0"/>
              <w:spacing w:before="40" w:after="40" w:line="220" w:lineRule="exact"/>
              <w:ind w:left="113" w:right="113"/>
              <w:rPr>
                <w:sz w:val="18"/>
              </w:rPr>
            </w:pPr>
            <w:r w:rsidRPr="003A34E2">
              <w:rPr>
                <w:sz w:val="18"/>
              </w:rPr>
              <w:t>Red</w:t>
            </w:r>
          </w:p>
        </w:tc>
        <w:tc>
          <w:tcPr>
            <w:tcW w:w="1191" w:type="dxa"/>
            <w:tcBorders>
              <w:bottom w:val="single" w:sz="12" w:space="0" w:color="auto"/>
            </w:tcBorders>
            <w:shd w:val="clear" w:color="auto" w:fill="auto"/>
            <w:vAlign w:val="bottom"/>
          </w:tcPr>
          <w:p w14:paraId="7E7E0121" w14:textId="77777777" w:rsidR="007E535D" w:rsidRPr="003A34E2" w:rsidRDefault="007E535D" w:rsidP="00E269C8">
            <w:pPr>
              <w:suppressAutoHyphens w:val="0"/>
              <w:spacing w:before="40" w:after="40" w:line="220" w:lineRule="exact"/>
              <w:ind w:right="113"/>
              <w:jc w:val="center"/>
              <w:rPr>
                <w:sz w:val="18"/>
              </w:rPr>
            </w:pPr>
            <w:r w:rsidRPr="003A34E2">
              <w:rPr>
                <w:sz w:val="18"/>
              </w:rPr>
              <w:t>20'</w:t>
            </w:r>
          </w:p>
          <w:p w14:paraId="42FE5CC1" w14:textId="77777777" w:rsidR="007E535D" w:rsidRPr="003A34E2" w:rsidRDefault="007E535D" w:rsidP="00E269C8">
            <w:pPr>
              <w:suppressAutoHyphens w:val="0"/>
              <w:spacing w:before="40" w:after="40" w:line="220" w:lineRule="exact"/>
              <w:ind w:right="113"/>
              <w:jc w:val="center"/>
              <w:rPr>
                <w:sz w:val="18"/>
              </w:rPr>
            </w:pPr>
            <w:r w:rsidRPr="003A34E2">
              <w:rPr>
                <w:sz w:val="18"/>
              </w:rPr>
              <w:t>1°30'</w:t>
            </w:r>
          </w:p>
        </w:tc>
        <w:tc>
          <w:tcPr>
            <w:tcW w:w="1376" w:type="dxa"/>
            <w:tcBorders>
              <w:bottom w:val="single" w:sz="12" w:space="0" w:color="auto"/>
            </w:tcBorders>
            <w:shd w:val="clear" w:color="auto" w:fill="auto"/>
            <w:vAlign w:val="bottom"/>
          </w:tcPr>
          <w:p w14:paraId="33392511" w14:textId="77777777" w:rsidR="007E535D" w:rsidRPr="003A34E2" w:rsidRDefault="007E535D" w:rsidP="00E269C8">
            <w:pPr>
              <w:suppressAutoHyphens w:val="0"/>
              <w:spacing w:before="40" w:after="40" w:line="220" w:lineRule="exact"/>
              <w:ind w:right="113"/>
              <w:jc w:val="center"/>
              <w:rPr>
                <w:sz w:val="18"/>
              </w:rPr>
            </w:pPr>
          </w:p>
        </w:tc>
        <w:tc>
          <w:tcPr>
            <w:tcW w:w="731" w:type="dxa"/>
            <w:tcBorders>
              <w:bottom w:val="single" w:sz="12" w:space="0" w:color="auto"/>
            </w:tcBorders>
            <w:shd w:val="clear" w:color="auto" w:fill="auto"/>
            <w:vAlign w:val="bottom"/>
          </w:tcPr>
          <w:p w14:paraId="324FC58F" w14:textId="77777777" w:rsidR="007E535D" w:rsidRPr="003A34E2" w:rsidRDefault="007E535D" w:rsidP="00E269C8">
            <w:pPr>
              <w:suppressAutoHyphens w:val="0"/>
              <w:spacing w:before="40" w:after="40" w:line="220" w:lineRule="exact"/>
              <w:ind w:right="113"/>
              <w:jc w:val="center"/>
              <w:rPr>
                <w:sz w:val="18"/>
              </w:rPr>
            </w:pPr>
            <w:r w:rsidRPr="003A34E2">
              <w:rPr>
                <w:sz w:val="18"/>
              </w:rPr>
              <w:t>450</w:t>
            </w:r>
          </w:p>
          <w:p w14:paraId="395AC442" w14:textId="77777777" w:rsidR="007E535D" w:rsidRPr="003A34E2" w:rsidRDefault="007E535D" w:rsidP="00E269C8">
            <w:pPr>
              <w:suppressAutoHyphens w:val="0"/>
              <w:spacing w:before="40" w:after="40" w:line="220" w:lineRule="exact"/>
              <w:ind w:right="113"/>
              <w:jc w:val="center"/>
              <w:rPr>
                <w:sz w:val="18"/>
              </w:rPr>
            </w:pPr>
            <w:r w:rsidRPr="003A34E2">
              <w:rPr>
                <w:sz w:val="18"/>
              </w:rPr>
              <w:t>9</w:t>
            </w:r>
          </w:p>
        </w:tc>
        <w:tc>
          <w:tcPr>
            <w:tcW w:w="725" w:type="dxa"/>
            <w:tcBorders>
              <w:bottom w:val="single" w:sz="12" w:space="0" w:color="auto"/>
            </w:tcBorders>
            <w:shd w:val="clear" w:color="auto" w:fill="auto"/>
            <w:vAlign w:val="bottom"/>
          </w:tcPr>
          <w:p w14:paraId="6A27F27D" w14:textId="77777777" w:rsidR="007E535D" w:rsidRPr="003A34E2" w:rsidRDefault="007E535D" w:rsidP="00E269C8">
            <w:pPr>
              <w:suppressAutoHyphens w:val="0"/>
              <w:spacing w:before="40" w:after="40" w:line="220" w:lineRule="exact"/>
              <w:ind w:right="113"/>
              <w:jc w:val="center"/>
              <w:rPr>
                <w:sz w:val="18"/>
              </w:rPr>
            </w:pPr>
            <w:r w:rsidRPr="003A34E2">
              <w:rPr>
                <w:sz w:val="18"/>
              </w:rPr>
              <w:t>300</w:t>
            </w:r>
          </w:p>
          <w:p w14:paraId="198E8F70" w14:textId="77777777" w:rsidR="007E535D" w:rsidRPr="003A34E2" w:rsidRDefault="007E535D" w:rsidP="00E269C8">
            <w:pPr>
              <w:suppressAutoHyphens w:val="0"/>
              <w:spacing w:before="40" w:after="40" w:line="220" w:lineRule="exact"/>
              <w:ind w:right="113"/>
              <w:jc w:val="center"/>
              <w:rPr>
                <w:sz w:val="18"/>
              </w:rPr>
            </w:pPr>
            <w:r w:rsidRPr="003A34E2">
              <w:rPr>
                <w:sz w:val="18"/>
              </w:rPr>
              <w:t>6</w:t>
            </w:r>
          </w:p>
        </w:tc>
        <w:tc>
          <w:tcPr>
            <w:tcW w:w="632" w:type="dxa"/>
            <w:tcBorders>
              <w:bottom w:val="single" w:sz="12" w:space="0" w:color="auto"/>
            </w:tcBorders>
            <w:shd w:val="clear" w:color="auto" w:fill="auto"/>
            <w:vAlign w:val="bottom"/>
          </w:tcPr>
          <w:p w14:paraId="0D216FFE" w14:textId="77777777" w:rsidR="007E535D" w:rsidRPr="003A34E2" w:rsidRDefault="007E535D" w:rsidP="00E269C8">
            <w:pPr>
              <w:suppressAutoHyphens w:val="0"/>
              <w:spacing w:before="40" w:after="40" w:line="220" w:lineRule="exact"/>
              <w:ind w:right="113"/>
              <w:jc w:val="center"/>
              <w:rPr>
                <w:sz w:val="18"/>
              </w:rPr>
            </w:pPr>
            <w:r w:rsidRPr="003A34E2">
              <w:rPr>
                <w:sz w:val="18"/>
              </w:rPr>
              <w:t>150</w:t>
            </w:r>
          </w:p>
          <w:p w14:paraId="56D20E82" w14:textId="77777777" w:rsidR="007E535D" w:rsidRPr="003A34E2" w:rsidRDefault="007E535D" w:rsidP="00E269C8">
            <w:pPr>
              <w:suppressAutoHyphens w:val="0"/>
              <w:spacing w:before="40" w:after="40" w:line="220" w:lineRule="exact"/>
              <w:ind w:right="113"/>
              <w:jc w:val="center"/>
              <w:rPr>
                <w:sz w:val="18"/>
              </w:rPr>
            </w:pPr>
            <w:r w:rsidRPr="003A34E2">
              <w:rPr>
                <w:sz w:val="18"/>
              </w:rPr>
              <w:t>4</w:t>
            </w:r>
          </w:p>
        </w:tc>
        <w:tc>
          <w:tcPr>
            <w:tcW w:w="632" w:type="dxa"/>
            <w:tcBorders>
              <w:bottom w:val="single" w:sz="12" w:space="0" w:color="auto"/>
            </w:tcBorders>
            <w:shd w:val="clear" w:color="auto" w:fill="auto"/>
            <w:vAlign w:val="bottom"/>
          </w:tcPr>
          <w:p w14:paraId="538363A6" w14:textId="77777777" w:rsidR="007E535D" w:rsidRPr="003A34E2" w:rsidRDefault="007E535D" w:rsidP="00E269C8">
            <w:pPr>
              <w:suppressAutoHyphens w:val="0"/>
              <w:spacing w:before="40" w:after="40" w:line="220" w:lineRule="exact"/>
              <w:ind w:right="113"/>
              <w:jc w:val="center"/>
              <w:rPr>
                <w:sz w:val="18"/>
              </w:rPr>
            </w:pPr>
            <w:r w:rsidRPr="003A34E2">
              <w:rPr>
                <w:sz w:val="18"/>
              </w:rPr>
              <w:t>135</w:t>
            </w:r>
          </w:p>
          <w:p w14:paraId="7292A9A6" w14:textId="77777777" w:rsidR="007E535D" w:rsidRPr="003A34E2" w:rsidRDefault="007E535D" w:rsidP="00E269C8">
            <w:pPr>
              <w:suppressAutoHyphens w:val="0"/>
              <w:spacing w:before="40" w:after="40" w:line="220" w:lineRule="exact"/>
              <w:ind w:right="113"/>
              <w:jc w:val="center"/>
              <w:rPr>
                <w:sz w:val="18"/>
              </w:rPr>
            </w:pPr>
            <w:r w:rsidRPr="003A34E2">
              <w:rPr>
                <w:sz w:val="18"/>
              </w:rPr>
              <w:t>4</w:t>
            </w:r>
          </w:p>
        </w:tc>
        <w:tc>
          <w:tcPr>
            <w:tcW w:w="632" w:type="dxa"/>
            <w:tcBorders>
              <w:bottom w:val="single" w:sz="12" w:space="0" w:color="auto"/>
            </w:tcBorders>
            <w:shd w:val="clear" w:color="auto" w:fill="auto"/>
            <w:vAlign w:val="bottom"/>
          </w:tcPr>
          <w:p w14:paraId="7F83370B" w14:textId="77777777" w:rsidR="007E535D" w:rsidRPr="003A34E2" w:rsidRDefault="007E535D" w:rsidP="00E269C8">
            <w:pPr>
              <w:suppressAutoHyphens w:val="0"/>
              <w:spacing w:before="40" w:after="40" w:line="220" w:lineRule="exact"/>
              <w:ind w:right="113"/>
              <w:jc w:val="center"/>
              <w:rPr>
                <w:sz w:val="18"/>
              </w:rPr>
            </w:pPr>
            <w:r w:rsidRPr="003A34E2">
              <w:rPr>
                <w:sz w:val="18"/>
              </w:rPr>
              <w:t>115</w:t>
            </w:r>
          </w:p>
          <w:p w14:paraId="67E39702" w14:textId="77777777" w:rsidR="007E535D" w:rsidRPr="003A34E2" w:rsidRDefault="007E535D" w:rsidP="00E269C8">
            <w:pPr>
              <w:suppressAutoHyphens w:val="0"/>
              <w:spacing w:before="40" w:after="40" w:line="220" w:lineRule="exact"/>
              <w:ind w:right="113"/>
              <w:jc w:val="center"/>
              <w:rPr>
                <w:sz w:val="18"/>
              </w:rPr>
            </w:pPr>
            <w:r w:rsidRPr="003A34E2">
              <w:rPr>
                <w:sz w:val="18"/>
              </w:rPr>
              <w:t>4</w:t>
            </w:r>
          </w:p>
        </w:tc>
        <w:tc>
          <w:tcPr>
            <w:tcW w:w="632" w:type="dxa"/>
            <w:tcBorders>
              <w:bottom w:val="single" w:sz="12" w:space="0" w:color="auto"/>
            </w:tcBorders>
            <w:shd w:val="clear" w:color="auto" w:fill="auto"/>
            <w:vAlign w:val="bottom"/>
          </w:tcPr>
          <w:p w14:paraId="212504DD" w14:textId="77777777" w:rsidR="007E535D" w:rsidRPr="003A34E2" w:rsidRDefault="007E535D" w:rsidP="00E269C8">
            <w:pPr>
              <w:suppressAutoHyphens w:val="0"/>
              <w:spacing w:before="40" w:after="40" w:line="220" w:lineRule="exact"/>
              <w:ind w:right="113"/>
              <w:jc w:val="center"/>
              <w:rPr>
                <w:sz w:val="18"/>
              </w:rPr>
            </w:pPr>
            <w:r w:rsidRPr="003A34E2">
              <w:rPr>
                <w:sz w:val="18"/>
              </w:rPr>
              <w:t>100</w:t>
            </w:r>
          </w:p>
          <w:p w14:paraId="243863A9" w14:textId="77777777" w:rsidR="007E535D" w:rsidRPr="003A34E2" w:rsidRDefault="007E535D" w:rsidP="00E269C8">
            <w:pPr>
              <w:suppressAutoHyphens w:val="0"/>
              <w:spacing w:before="40" w:after="40" w:line="220" w:lineRule="exact"/>
              <w:ind w:right="113"/>
              <w:jc w:val="center"/>
              <w:rPr>
                <w:sz w:val="18"/>
              </w:rPr>
            </w:pPr>
            <w:r w:rsidRPr="003A34E2">
              <w:rPr>
                <w:sz w:val="18"/>
              </w:rPr>
              <w:t>4</w:t>
            </w:r>
          </w:p>
        </w:tc>
      </w:tr>
    </w:tbl>
    <w:p w14:paraId="0CC0545B" w14:textId="77777777" w:rsidR="00C43E9A" w:rsidRDefault="00C43E9A" w:rsidP="00C43E9A">
      <w:pPr>
        <w:spacing w:before="240" w:after="120"/>
        <w:ind w:left="2257" w:right="1134" w:hanging="1123"/>
        <w:jc w:val="both"/>
      </w:pPr>
      <w:r>
        <w:rPr>
          <w:lang w:val="en-US"/>
        </w:rPr>
        <w:t>3.4.</w:t>
      </w:r>
      <w:r>
        <w:rPr>
          <w:lang w:val="en-US"/>
        </w:rPr>
        <w:tab/>
        <w:t>However, in the case where a retro-reflecting device of Class IVA is intended to be installed with its H plane at a mounting height less than 750 mm above the ground, the CIL values are verified only up to an angle of 5° downwards.</w:t>
      </w:r>
    </w:p>
    <w:p w14:paraId="4970F150" w14:textId="77777777" w:rsidR="007E535D" w:rsidRPr="00614E41" w:rsidRDefault="007E535D" w:rsidP="00C43E9A">
      <w:pPr>
        <w:pStyle w:val="Annex1"/>
      </w:pPr>
      <w:r w:rsidRPr="00614E41">
        <w:t>4.</w:t>
      </w:r>
      <w:r w:rsidRPr="00614E41">
        <w:tab/>
      </w:r>
      <w:r w:rsidR="00E269C8">
        <w:tab/>
      </w:r>
      <w:r w:rsidRPr="00614E41">
        <w:t>When the CIL of a retro-reflecting device is measured for an angle β of V = H = 0°, it shall be ascertained whether any mirror effect is produced by slightly turning the device.</w:t>
      </w:r>
      <w:r w:rsidR="00D50DAA">
        <w:t xml:space="preserve"> </w:t>
      </w:r>
      <w:r w:rsidRPr="00614E41">
        <w:t>If there is any such effect, a reading shall be taken with an angle β</w:t>
      </w:r>
      <w:r w:rsidR="00E82F4C">
        <w:t xml:space="preserve"> </w:t>
      </w:r>
      <w:r w:rsidRPr="00614E41">
        <w:t>of V</w:t>
      </w:r>
      <w:r w:rsidR="006E246B">
        <w:t xml:space="preserve"> </w:t>
      </w:r>
      <w:r w:rsidRPr="00614E41">
        <w:t xml:space="preserve">= </w:t>
      </w:r>
      <w:r w:rsidR="00E82F4C">
        <w:t>±</w:t>
      </w:r>
      <w:r w:rsidRPr="00614E41">
        <w:t>5°, H</w:t>
      </w:r>
      <w:r w:rsidR="006E246B">
        <w:t xml:space="preserve"> </w:t>
      </w:r>
      <w:r w:rsidRPr="00614E41">
        <w:t>=</w:t>
      </w:r>
      <w:r w:rsidR="006E246B">
        <w:t xml:space="preserve"> </w:t>
      </w:r>
      <w:r w:rsidRPr="00614E41">
        <w:t>0°.</w:t>
      </w:r>
      <w:r w:rsidR="00D50DAA">
        <w:t xml:space="preserve"> </w:t>
      </w:r>
      <w:r w:rsidRPr="00614E41">
        <w:t>The position adopted shall be that corresponding to the minimum CIL for one of these positions.</w:t>
      </w:r>
    </w:p>
    <w:p w14:paraId="0CE66421" w14:textId="77777777" w:rsidR="007E535D" w:rsidRPr="00614E41" w:rsidRDefault="007E535D" w:rsidP="00614E41">
      <w:pPr>
        <w:pStyle w:val="Annex1"/>
      </w:pPr>
      <w:r w:rsidRPr="00614E41">
        <w:t>4.1.</w:t>
      </w:r>
      <w:r w:rsidRPr="00614E41">
        <w:tab/>
      </w:r>
      <w:r w:rsidR="00BF0B58">
        <w:tab/>
      </w:r>
      <w:r w:rsidRPr="00614E41">
        <w:t>With an illumination angle β of V</w:t>
      </w:r>
      <w:r w:rsidR="006E246B">
        <w:t xml:space="preserve"> </w:t>
      </w:r>
      <w:r w:rsidRPr="00614E41">
        <w:t>=</w:t>
      </w:r>
      <w:r w:rsidR="006E246B">
        <w:t xml:space="preserve"> </w:t>
      </w:r>
      <w:r w:rsidRPr="00614E41">
        <w:t>H</w:t>
      </w:r>
      <w:r w:rsidR="006E246B">
        <w:t xml:space="preserve"> </w:t>
      </w:r>
      <w:r w:rsidRPr="00614E41">
        <w:t>=</w:t>
      </w:r>
      <w:r w:rsidR="006E246B">
        <w:t xml:space="preserve"> </w:t>
      </w:r>
      <w:r w:rsidRPr="00614E41">
        <w:t>0°, or the angle specified in paragraph</w:t>
      </w:r>
      <w:r w:rsidR="006E246B">
        <w:t xml:space="preserve"> </w:t>
      </w:r>
      <w:r w:rsidRPr="00614E41">
        <w:t>4. above, and an angle of divergence of 20', retro-reflecting devices which are not marked "TOP" shall be rotated about their axes of reference to the position of minimum CIL, which must conform to the value specified in paragraph</w:t>
      </w:r>
      <w:r w:rsidR="006E246B">
        <w:t xml:space="preserve"> </w:t>
      </w:r>
      <w:r w:rsidRPr="00614E41">
        <w:t>3. above.</w:t>
      </w:r>
      <w:r w:rsidR="00D50DAA">
        <w:t xml:space="preserve"> </w:t>
      </w:r>
      <w:r w:rsidRPr="00614E41">
        <w:t>When the CIL is measured for the other angles of illumination and divergence, the retro-reflecting device shall be placed in the position corresponding to this value of ε.</w:t>
      </w:r>
      <w:r w:rsidR="00D50DAA">
        <w:t xml:space="preserve"> </w:t>
      </w:r>
      <w:r w:rsidRPr="00614E41">
        <w:t xml:space="preserve">If the specified values are not attained, the device may be rotated about its axis of reference </w:t>
      </w:r>
      <w:r w:rsidR="00BF0B58">
        <w:t>±</w:t>
      </w:r>
      <w:r w:rsidRPr="00614E41">
        <w:t>5° from that position.</w:t>
      </w:r>
    </w:p>
    <w:p w14:paraId="7D9C0633" w14:textId="77777777" w:rsidR="007E535D" w:rsidRPr="00614E41" w:rsidRDefault="007E535D" w:rsidP="00614E41">
      <w:pPr>
        <w:pStyle w:val="Annex1"/>
      </w:pPr>
      <w:r w:rsidRPr="00614E41">
        <w:t>4.2.</w:t>
      </w:r>
      <w:r w:rsidRPr="00614E41">
        <w:tab/>
      </w:r>
      <w:r w:rsidR="00BF0B58">
        <w:tab/>
      </w:r>
      <w:r w:rsidRPr="00614E41">
        <w:t>With an illumination angle β of V</w:t>
      </w:r>
      <w:r w:rsidR="006E246B">
        <w:t xml:space="preserve"> </w:t>
      </w:r>
      <w:r w:rsidRPr="00614E41">
        <w:t>=</w:t>
      </w:r>
      <w:r w:rsidR="006E246B">
        <w:t xml:space="preserve"> </w:t>
      </w:r>
      <w:r w:rsidRPr="00614E41">
        <w:t>H</w:t>
      </w:r>
      <w:r w:rsidR="006E246B">
        <w:t xml:space="preserve"> </w:t>
      </w:r>
      <w:r w:rsidRPr="00614E41">
        <w:t>=</w:t>
      </w:r>
      <w:r w:rsidR="006E246B">
        <w:t xml:space="preserve"> </w:t>
      </w:r>
      <w:r w:rsidRPr="00614E41">
        <w:t>0°, or the angle specified in paragraph</w:t>
      </w:r>
      <w:r w:rsidR="006E246B">
        <w:t xml:space="preserve"> </w:t>
      </w:r>
      <w:r w:rsidRPr="00614E41">
        <w:t xml:space="preserve">4. above, and an angle of divergence of 20', retro-reflecting devices marked "TOP" shall be rotated about their axes </w:t>
      </w:r>
      <w:r w:rsidR="00BF0B58">
        <w:t>±</w:t>
      </w:r>
      <w:r w:rsidRPr="00614E41">
        <w:t>5°.</w:t>
      </w:r>
      <w:r w:rsidR="00D50DAA">
        <w:t xml:space="preserve"> </w:t>
      </w:r>
      <w:r w:rsidRPr="00614E41">
        <w:t>The CIL must not fall below the prescribed value in any position assumed by the device during this rotation.</w:t>
      </w:r>
    </w:p>
    <w:p w14:paraId="65A6C5EA" w14:textId="77777777" w:rsidR="007E535D" w:rsidRPr="007E535D" w:rsidRDefault="007E535D" w:rsidP="00204856">
      <w:pPr>
        <w:pStyle w:val="Annex1"/>
        <w:rPr>
          <w:sz w:val="24"/>
        </w:rPr>
      </w:pPr>
      <w:r w:rsidRPr="00614E41">
        <w:t>4.3.</w:t>
      </w:r>
      <w:r w:rsidRPr="00614E41">
        <w:tab/>
      </w:r>
      <w:r w:rsidR="00BF0B58">
        <w:tab/>
      </w:r>
      <w:r w:rsidRPr="00614E41">
        <w:t>If for the direction V</w:t>
      </w:r>
      <w:r w:rsidR="006E246B">
        <w:t xml:space="preserve"> </w:t>
      </w:r>
      <w:r w:rsidRPr="00614E41">
        <w:t>=</w:t>
      </w:r>
      <w:r w:rsidR="006E246B">
        <w:t xml:space="preserve"> </w:t>
      </w:r>
      <w:r w:rsidRPr="00614E41">
        <w:t>H</w:t>
      </w:r>
      <w:r w:rsidR="006E246B">
        <w:t xml:space="preserve"> </w:t>
      </w:r>
      <w:r w:rsidRPr="00614E41">
        <w:t>=</w:t>
      </w:r>
      <w:r w:rsidR="006E246B">
        <w:t xml:space="preserve"> </w:t>
      </w:r>
      <w:r w:rsidRPr="00614E41">
        <w:t>0°, and for ε</w:t>
      </w:r>
      <w:r w:rsidR="006E246B">
        <w:t xml:space="preserve"> </w:t>
      </w:r>
      <w:r w:rsidRPr="00614E41">
        <w:t>=</w:t>
      </w:r>
      <w:r w:rsidR="006E246B">
        <w:t xml:space="preserve"> </w:t>
      </w:r>
      <w:r w:rsidRPr="00614E41">
        <w:t>0° the CIL exceeds the specified value by 50</w:t>
      </w:r>
      <w:r w:rsidR="006E246B">
        <w:t xml:space="preserve"> </w:t>
      </w:r>
      <w:r w:rsidRPr="00614E41">
        <w:t>per cent or more, all measurements for all angles of illumination and divergence shall be made for ε</w:t>
      </w:r>
      <w:r w:rsidR="006E246B">
        <w:t xml:space="preserve"> </w:t>
      </w:r>
      <w:r w:rsidRPr="00614E41">
        <w:t>=</w:t>
      </w:r>
      <w:r w:rsidR="006E246B">
        <w:t xml:space="preserve"> </w:t>
      </w:r>
      <w:r w:rsidRPr="00614E41">
        <w:t>0°.</w:t>
      </w:r>
    </w:p>
    <w:p w14:paraId="4A0397B8" w14:textId="77777777" w:rsidR="00405C73" w:rsidRDefault="00405C73" w:rsidP="007E535D">
      <w:pPr>
        <w:tabs>
          <w:tab w:val="left" w:pos="-867"/>
          <w:tab w:val="left" w:pos="-147"/>
          <w:tab w:val="left" w:pos="1200"/>
          <w:tab w:val="left" w:pos="1800"/>
          <w:tab w:val="left" w:pos="2687"/>
          <w:tab w:val="left" w:pos="3407"/>
          <w:tab w:val="left" w:pos="4121"/>
          <w:tab w:val="left" w:pos="4841"/>
          <w:tab w:val="left" w:pos="5556"/>
          <w:tab w:val="left" w:pos="6276"/>
          <w:tab w:val="left" w:pos="6996"/>
          <w:tab w:val="left" w:pos="7710"/>
          <w:tab w:val="left" w:pos="8430"/>
          <w:tab w:val="left" w:pos="9150"/>
          <w:tab w:val="left" w:pos="9904"/>
          <w:tab w:val="left" w:pos="10624"/>
        </w:tabs>
        <w:spacing w:line="288" w:lineRule="atLeast"/>
        <w:jc w:val="both"/>
        <w:rPr>
          <w:sz w:val="24"/>
        </w:rPr>
        <w:sectPr w:rsidR="00405C73" w:rsidSect="00A22A6F">
          <w:headerReference w:type="even" r:id="rId44"/>
          <w:headerReference w:type="default" r:id="rId45"/>
          <w:endnotePr>
            <w:numFmt w:val="decimal"/>
          </w:endnotePr>
          <w:pgSz w:w="11907" w:h="16840" w:code="9"/>
          <w:pgMar w:top="1418" w:right="1134" w:bottom="1134" w:left="1134" w:header="680" w:footer="567" w:gutter="0"/>
          <w:cols w:space="720"/>
          <w:docGrid w:linePitch="272"/>
        </w:sectPr>
      </w:pPr>
    </w:p>
    <w:p w14:paraId="06E05566" w14:textId="77777777" w:rsidR="007E535D" w:rsidRPr="007E535D" w:rsidRDefault="007E535D" w:rsidP="00CD6A6A">
      <w:pPr>
        <w:pStyle w:val="HChG"/>
      </w:pPr>
      <w:bookmarkStart w:id="43" w:name="_Toc369177385"/>
      <w:r w:rsidRPr="007E535D">
        <w:lastRenderedPageBreak/>
        <w:t>Annex 8</w:t>
      </w:r>
      <w:bookmarkEnd w:id="43"/>
    </w:p>
    <w:p w14:paraId="6738DE94" w14:textId="77777777" w:rsidR="007E535D" w:rsidRPr="007E535D" w:rsidRDefault="00CD6A6A" w:rsidP="00CD6A6A">
      <w:pPr>
        <w:pStyle w:val="HChG"/>
      </w:pPr>
      <w:r>
        <w:tab/>
      </w:r>
      <w:r>
        <w:tab/>
      </w:r>
      <w:bookmarkStart w:id="44" w:name="_Toc369177386"/>
      <w:r w:rsidRPr="007E535D">
        <w:t>Resistance to external agents</w:t>
      </w:r>
      <w:bookmarkEnd w:id="44"/>
    </w:p>
    <w:p w14:paraId="0BBFBA45" w14:textId="77777777" w:rsidR="00FC1935" w:rsidRDefault="007E535D" w:rsidP="00671C7E">
      <w:pPr>
        <w:pStyle w:val="Annex1"/>
      </w:pPr>
      <w:r w:rsidRPr="00671C7E">
        <w:t>1.</w:t>
      </w:r>
      <w:r w:rsidRPr="00671C7E">
        <w:tab/>
      </w:r>
      <w:r w:rsidRPr="00671C7E">
        <w:tab/>
        <w:t>Resistance to water and dirt penetration</w:t>
      </w:r>
    </w:p>
    <w:p w14:paraId="5559AF20" w14:textId="77777777" w:rsidR="00FC1935" w:rsidRDefault="007E535D" w:rsidP="00671C7E">
      <w:pPr>
        <w:pStyle w:val="Annex1"/>
      </w:pPr>
      <w:r w:rsidRPr="00671C7E">
        <w:t>1.1.</w:t>
      </w:r>
      <w:r w:rsidRPr="00671C7E">
        <w:tab/>
      </w:r>
      <w:r w:rsidRPr="00671C7E">
        <w:tab/>
        <w:t>Water submersion test</w:t>
      </w:r>
    </w:p>
    <w:p w14:paraId="6CA03218" w14:textId="77777777" w:rsidR="00FC1935" w:rsidRDefault="007E535D" w:rsidP="00671C7E">
      <w:pPr>
        <w:pStyle w:val="Annex1"/>
      </w:pPr>
      <w:r w:rsidRPr="00671C7E">
        <w:t>1.1.1.</w:t>
      </w:r>
      <w:r w:rsidRPr="00671C7E">
        <w:tab/>
      </w:r>
      <w:r w:rsidR="00FC1935">
        <w:tab/>
      </w:r>
      <w:r w:rsidRPr="00671C7E">
        <w:t>Retro-reflecting devices whether part of a lamp or not, shall be stripped of all removable parts and immersed for 10 minutes in water at a temperature of 50 </w:t>
      </w:r>
      <w:r w:rsidR="002A30CB">
        <w:t>±</w:t>
      </w:r>
      <w:r w:rsidRPr="00671C7E">
        <w:t> 5 °C, the highest point of the upper part of the illuminating surface being 20 mm below the surface of the water.</w:t>
      </w:r>
      <w:r w:rsidR="00D50DAA">
        <w:t xml:space="preserve"> </w:t>
      </w:r>
      <w:r w:rsidRPr="00671C7E">
        <w:t>This test shall be repeated after turning the retro-reflecting device through 180°, so that the illuminating surface is at the bottom and the rear face is covered by about 20</w:t>
      </w:r>
      <w:r w:rsidR="006E246B">
        <w:t xml:space="preserve"> </w:t>
      </w:r>
      <w:r w:rsidRPr="00671C7E">
        <w:t>mm of water.</w:t>
      </w:r>
      <w:r w:rsidR="00D50DAA">
        <w:t xml:space="preserve"> </w:t>
      </w:r>
      <w:r w:rsidRPr="00671C7E">
        <w:t>These optical units shall then be immediately immersed in the same conditions in water at a temperature of 25</w:t>
      </w:r>
      <w:r w:rsidR="006E246B">
        <w:t xml:space="preserve"> </w:t>
      </w:r>
      <w:r w:rsidR="002A30CB">
        <w:t>±</w:t>
      </w:r>
      <w:r w:rsidR="006E246B">
        <w:t xml:space="preserve"> </w:t>
      </w:r>
      <w:r w:rsidRPr="00671C7E">
        <w:t>5</w:t>
      </w:r>
      <w:r w:rsidR="006E246B">
        <w:t xml:space="preserve"> </w:t>
      </w:r>
      <w:r w:rsidRPr="00671C7E">
        <w:t>°C.</w:t>
      </w:r>
    </w:p>
    <w:p w14:paraId="58AEA9E5" w14:textId="77777777" w:rsidR="00FC1935" w:rsidRDefault="007E535D" w:rsidP="00671C7E">
      <w:pPr>
        <w:pStyle w:val="Annex1"/>
      </w:pPr>
      <w:r w:rsidRPr="00671C7E">
        <w:t>1.1.2.</w:t>
      </w:r>
      <w:r w:rsidRPr="00671C7E">
        <w:tab/>
      </w:r>
      <w:r w:rsidR="00FC1935">
        <w:tab/>
      </w:r>
      <w:r w:rsidRPr="00671C7E">
        <w:t>No water shall penetrate to the reflecting surface of the retro-reflecting optical unit.</w:t>
      </w:r>
      <w:r w:rsidR="00D50DAA">
        <w:t xml:space="preserve"> </w:t>
      </w:r>
      <w:r w:rsidRPr="00671C7E">
        <w:t>If visual inspection clearly reveals the presence of water, the device shall not be considered to have passed the test.</w:t>
      </w:r>
    </w:p>
    <w:p w14:paraId="3FB894AD" w14:textId="77777777" w:rsidR="00FC1935" w:rsidRDefault="007E535D" w:rsidP="00671C7E">
      <w:pPr>
        <w:pStyle w:val="Annex1"/>
      </w:pPr>
      <w:r w:rsidRPr="00671C7E">
        <w:t>1.1.3.</w:t>
      </w:r>
      <w:r w:rsidRPr="00671C7E">
        <w:tab/>
      </w:r>
      <w:r w:rsidR="00FC1935">
        <w:tab/>
      </w:r>
      <w:r w:rsidRPr="00671C7E">
        <w:t>If visual inspection does not reveal the presence of water or in case of doubt, the CIL shall be measured by the method described in Annex</w:t>
      </w:r>
      <w:r w:rsidR="006E246B">
        <w:t xml:space="preserve"> </w:t>
      </w:r>
      <w:r w:rsidRPr="00671C7E">
        <w:t xml:space="preserve">4, </w:t>
      </w:r>
      <w:r w:rsidR="00A67F61" w:rsidRPr="00671C7E">
        <w:t>paragraph</w:t>
      </w:r>
      <w:r w:rsidR="00A67F61">
        <w:t> </w:t>
      </w:r>
      <w:r w:rsidRPr="00671C7E">
        <w:t>3.2., or Annex</w:t>
      </w:r>
      <w:r w:rsidR="006E246B">
        <w:t xml:space="preserve"> </w:t>
      </w:r>
      <w:r w:rsidRPr="00671C7E">
        <w:t>14, paragraph 4.2., the retro-reflecting device being first lightly shaken to remove excess water from the outside.</w:t>
      </w:r>
    </w:p>
    <w:p w14:paraId="272C8C90" w14:textId="77777777" w:rsidR="00FC1935" w:rsidRDefault="007E535D" w:rsidP="00671C7E">
      <w:pPr>
        <w:pStyle w:val="Annex1"/>
      </w:pPr>
      <w:r w:rsidRPr="00671C7E">
        <w:t>1.2.</w:t>
      </w:r>
      <w:r w:rsidRPr="00671C7E">
        <w:tab/>
      </w:r>
      <w:r w:rsidRPr="00671C7E">
        <w:tab/>
        <w:t>Alternative test procedure for Classes IB and IIIB devices</w:t>
      </w:r>
    </w:p>
    <w:p w14:paraId="73193060" w14:textId="77777777" w:rsidR="00FC1935" w:rsidRDefault="007E535D" w:rsidP="00671C7E">
      <w:pPr>
        <w:pStyle w:val="Annex1"/>
      </w:pPr>
      <w:r w:rsidRPr="00671C7E">
        <w:tab/>
      </w:r>
      <w:r w:rsidRPr="00671C7E">
        <w:tab/>
        <w:t>As an alternative, at the request of the manufacturer, the following test (moisture and dust test) shall be applied instead of the submersion-test specified in paragraph</w:t>
      </w:r>
      <w:r w:rsidR="006E246B">
        <w:t xml:space="preserve"> </w:t>
      </w:r>
      <w:r w:rsidRPr="00671C7E">
        <w:t>1.1. above.</w:t>
      </w:r>
    </w:p>
    <w:p w14:paraId="2861B854" w14:textId="77777777" w:rsidR="00FC1935" w:rsidRDefault="007E535D" w:rsidP="00671C7E">
      <w:pPr>
        <w:pStyle w:val="Annex1"/>
      </w:pPr>
      <w:r w:rsidRPr="00671C7E">
        <w:t>1.2.1.</w:t>
      </w:r>
      <w:r w:rsidRPr="00671C7E">
        <w:tab/>
      </w:r>
      <w:r w:rsidR="00FC1935">
        <w:tab/>
      </w:r>
      <w:r w:rsidRPr="00671C7E">
        <w:t>Moisture test</w:t>
      </w:r>
    </w:p>
    <w:p w14:paraId="47E94642" w14:textId="77777777" w:rsidR="00FC1935" w:rsidRDefault="007E535D" w:rsidP="00671C7E">
      <w:pPr>
        <w:pStyle w:val="Annex1"/>
      </w:pPr>
      <w:r w:rsidRPr="00671C7E">
        <w:tab/>
      </w:r>
      <w:r w:rsidRPr="00671C7E">
        <w:tab/>
        <w:t>The test evaluates the ability of the sample device to resist moisture penetration from a water spray and determines the drainage capability of those devices with drain holes or other exposed openings in the device.</w:t>
      </w:r>
    </w:p>
    <w:p w14:paraId="5B39205A" w14:textId="77777777" w:rsidR="00FC1935" w:rsidRDefault="007E535D" w:rsidP="00671C7E">
      <w:pPr>
        <w:pStyle w:val="Annex1"/>
      </w:pPr>
      <w:r w:rsidRPr="00671C7E">
        <w:t>1.2.1.1.</w:t>
      </w:r>
      <w:r w:rsidRPr="00671C7E">
        <w:tab/>
        <w:t>Water spray test equipment</w:t>
      </w:r>
    </w:p>
    <w:p w14:paraId="399AF663" w14:textId="77777777" w:rsidR="00FC1935" w:rsidRDefault="007E535D" w:rsidP="00671C7E">
      <w:pPr>
        <w:pStyle w:val="Annex1"/>
      </w:pPr>
      <w:r w:rsidRPr="00671C7E">
        <w:tab/>
      </w:r>
      <w:r w:rsidRPr="00671C7E">
        <w:tab/>
        <w:t>A water spray cabinet with the following characteristics shall be used:</w:t>
      </w:r>
    </w:p>
    <w:p w14:paraId="08EAF7B4" w14:textId="77777777" w:rsidR="00FC1935" w:rsidRDefault="007E535D" w:rsidP="00671C7E">
      <w:pPr>
        <w:pStyle w:val="Annex1"/>
      </w:pPr>
      <w:r w:rsidRPr="00671C7E">
        <w:t>1.2.1.1.1.</w:t>
      </w:r>
      <w:r w:rsidRPr="00671C7E">
        <w:tab/>
        <w:t>Cabinet</w:t>
      </w:r>
    </w:p>
    <w:p w14:paraId="392D6FA9" w14:textId="77777777" w:rsidR="00FC1935" w:rsidRDefault="007E535D" w:rsidP="00671C7E">
      <w:pPr>
        <w:pStyle w:val="Annex1"/>
      </w:pPr>
      <w:r w:rsidRPr="00671C7E">
        <w:tab/>
      </w:r>
      <w:r w:rsidRPr="00671C7E">
        <w:tab/>
        <w:t xml:space="preserve">The cabinet shall be equipped with a nozzle(s) which provides a solid cone water spray of </w:t>
      </w:r>
      <w:proofErr w:type="gramStart"/>
      <w:r w:rsidRPr="00671C7E">
        <w:t>sufficient</w:t>
      </w:r>
      <w:proofErr w:type="gramEnd"/>
      <w:r w:rsidRPr="00671C7E">
        <w:t xml:space="preserve"> angle to completely cover the sample device.</w:t>
      </w:r>
      <w:r w:rsidR="00D50DAA">
        <w:t xml:space="preserve"> </w:t>
      </w:r>
      <w:r w:rsidRPr="00671C7E">
        <w:t>The centreline of the nozzle(s) shall be directed downward at an angle of 45°</w:t>
      </w:r>
      <w:r w:rsidR="002A30CB">
        <w:t>±</w:t>
      </w:r>
      <w:r w:rsidRPr="00671C7E">
        <w:t xml:space="preserve"> 5° to the vertical axis of a rotating test platform.</w:t>
      </w:r>
    </w:p>
    <w:p w14:paraId="1F2173DF" w14:textId="77777777" w:rsidR="00FC1935" w:rsidRDefault="007E535D" w:rsidP="00671C7E">
      <w:pPr>
        <w:pStyle w:val="Annex1"/>
      </w:pPr>
      <w:r w:rsidRPr="00671C7E">
        <w:t>1.2.1.1.2.</w:t>
      </w:r>
      <w:r w:rsidRPr="00671C7E">
        <w:tab/>
        <w:t>Rotating test platform</w:t>
      </w:r>
    </w:p>
    <w:p w14:paraId="616704CE" w14:textId="77777777" w:rsidR="00FC1935" w:rsidRDefault="007E535D" w:rsidP="00671C7E">
      <w:pPr>
        <w:pStyle w:val="Annex1"/>
      </w:pPr>
      <w:r w:rsidRPr="00671C7E">
        <w:tab/>
      </w:r>
      <w:r w:rsidRPr="00671C7E">
        <w:tab/>
        <w:t>The rotating test platform shall have a minimum diameter of 140 mm and rotate about a vertical axis in the centre of the cabinet.</w:t>
      </w:r>
    </w:p>
    <w:p w14:paraId="48304806" w14:textId="77777777" w:rsidR="00FC1935" w:rsidRDefault="007E535D" w:rsidP="001F6F3C">
      <w:pPr>
        <w:pStyle w:val="Annex1"/>
        <w:keepNext/>
        <w:keepLines/>
      </w:pPr>
      <w:r w:rsidRPr="00671C7E">
        <w:t>1.2.1.1.3.</w:t>
      </w:r>
      <w:r w:rsidRPr="00671C7E">
        <w:tab/>
        <w:t xml:space="preserve">Precipitation rate </w:t>
      </w:r>
    </w:p>
    <w:p w14:paraId="7F47EB50" w14:textId="77777777" w:rsidR="00FC1935" w:rsidRDefault="007E535D" w:rsidP="001F6F3C">
      <w:pPr>
        <w:pStyle w:val="Annex1"/>
        <w:keepNext/>
        <w:keepLines/>
      </w:pPr>
      <w:r w:rsidRPr="00671C7E">
        <w:tab/>
      </w:r>
      <w:r w:rsidRPr="00671C7E">
        <w:tab/>
        <w:t>The precipitation rate of the water spray at the device shall be 2.5 (+1.6/-0) mm/min as measured with a vertical cylindrical collector centred on the vertical axis of the rotating test platform.</w:t>
      </w:r>
      <w:r w:rsidR="00D50DAA">
        <w:t xml:space="preserve"> </w:t>
      </w:r>
      <w:r w:rsidRPr="00671C7E">
        <w:t>The height of the collector shall be 100 mm and the inside diameter shall be a minimum of 140 mm.</w:t>
      </w:r>
    </w:p>
    <w:p w14:paraId="051B53CD" w14:textId="77777777" w:rsidR="00FC1935" w:rsidRDefault="007E535D" w:rsidP="00671C7E">
      <w:pPr>
        <w:pStyle w:val="Annex1"/>
      </w:pPr>
      <w:r w:rsidRPr="00671C7E">
        <w:t>1.2.1.2.</w:t>
      </w:r>
      <w:r w:rsidRPr="00671C7E">
        <w:tab/>
        <w:t>Water spray test procedure</w:t>
      </w:r>
    </w:p>
    <w:p w14:paraId="046A9D25" w14:textId="77777777" w:rsidR="00FC1935" w:rsidRDefault="007E535D" w:rsidP="00671C7E">
      <w:pPr>
        <w:pStyle w:val="Annex1"/>
      </w:pPr>
      <w:r w:rsidRPr="00671C7E">
        <w:tab/>
      </w:r>
      <w:r w:rsidRPr="00671C7E">
        <w:tab/>
        <w:t>A sample device mounted on a test fixture, with initial CIL measured and recorded shall be subjected to a water spray as follows:</w:t>
      </w:r>
    </w:p>
    <w:p w14:paraId="091B345D" w14:textId="77777777" w:rsidR="00FC1935" w:rsidRDefault="007E535D" w:rsidP="00671C7E">
      <w:pPr>
        <w:pStyle w:val="Annex1"/>
      </w:pPr>
      <w:r w:rsidRPr="00671C7E">
        <w:lastRenderedPageBreak/>
        <w:t>1.2.1.2.1.</w:t>
      </w:r>
      <w:r w:rsidRPr="00671C7E">
        <w:tab/>
        <w:t>Device openings</w:t>
      </w:r>
    </w:p>
    <w:p w14:paraId="73B495CB" w14:textId="77777777" w:rsidR="00FC1935" w:rsidRDefault="007E535D" w:rsidP="00671C7E">
      <w:pPr>
        <w:pStyle w:val="Annex1"/>
      </w:pPr>
      <w:r w:rsidRPr="00671C7E">
        <w:tab/>
      </w:r>
      <w:r w:rsidRPr="00671C7E">
        <w:tab/>
        <w:t>All drain holes and other openings shall remain open.</w:t>
      </w:r>
      <w:r w:rsidR="00D50DAA">
        <w:t xml:space="preserve"> </w:t>
      </w:r>
      <w:r w:rsidRPr="00671C7E">
        <w:t>Drain wicks, when used, shall be tested in the device.</w:t>
      </w:r>
    </w:p>
    <w:p w14:paraId="71E38DEB" w14:textId="77777777" w:rsidR="00FC1935" w:rsidRDefault="007E535D" w:rsidP="00671C7E">
      <w:pPr>
        <w:pStyle w:val="Annex1"/>
      </w:pPr>
      <w:r w:rsidRPr="00671C7E">
        <w:t>1.2.1.2.2.</w:t>
      </w:r>
      <w:r w:rsidRPr="00671C7E">
        <w:tab/>
        <w:t>Rotational speed</w:t>
      </w:r>
    </w:p>
    <w:p w14:paraId="41C87645" w14:textId="77777777" w:rsidR="00FC1935" w:rsidRDefault="007E535D" w:rsidP="00671C7E">
      <w:pPr>
        <w:pStyle w:val="Annex1"/>
      </w:pPr>
      <w:r w:rsidRPr="00671C7E">
        <w:tab/>
      </w:r>
      <w:r w:rsidRPr="00671C7E">
        <w:tab/>
        <w:t xml:space="preserve">The device shall be rotated about its vertical axis at a rate of 4.0 </w:t>
      </w:r>
      <w:r w:rsidR="002A30CB">
        <w:t>±</w:t>
      </w:r>
      <w:r w:rsidRPr="00671C7E">
        <w:t xml:space="preserve"> 0.5 min </w:t>
      </w:r>
      <w:r w:rsidRPr="002A30CB">
        <w:rPr>
          <w:vertAlign w:val="superscript"/>
        </w:rPr>
        <w:t>-1</w:t>
      </w:r>
      <w:r w:rsidRPr="00671C7E">
        <w:t>.</w:t>
      </w:r>
    </w:p>
    <w:p w14:paraId="426DFF52" w14:textId="77777777" w:rsidR="00FC1935" w:rsidRDefault="007E535D" w:rsidP="00671C7E">
      <w:pPr>
        <w:pStyle w:val="Annex1"/>
      </w:pPr>
      <w:r w:rsidRPr="00671C7E">
        <w:t>1.2.1.2.3.</w:t>
      </w:r>
      <w:r w:rsidRPr="00671C7E">
        <w:tab/>
        <w:t>If the retro-reflector is reciprocally incorporated or grouped with signalling or lighting functions, these functions shall be operated at design voltage according to a cycle of</w:t>
      </w:r>
      <w:r w:rsidR="006E246B">
        <w:t xml:space="preserve"> </w:t>
      </w:r>
      <w:r w:rsidRPr="00671C7E">
        <w:t>5</w:t>
      </w:r>
      <w:r w:rsidR="006E246B">
        <w:t xml:space="preserve"> </w:t>
      </w:r>
      <w:r w:rsidRPr="00671C7E">
        <w:t>min ON (in flashing mode, where appropriate), 55 min OFF.</w:t>
      </w:r>
    </w:p>
    <w:p w14:paraId="10E8C6DB" w14:textId="77777777" w:rsidR="00FC1935" w:rsidRDefault="007E535D" w:rsidP="00671C7E">
      <w:pPr>
        <w:pStyle w:val="Annex1"/>
      </w:pPr>
      <w:r w:rsidRPr="00671C7E">
        <w:t>1.2.1.2.4.</w:t>
      </w:r>
      <w:r w:rsidRPr="00671C7E">
        <w:tab/>
        <w:t>Test duration</w:t>
      </w:r>
    </w:p>
    <w:p w14:paraId="4D217FC6" w14:textId="77777777" w:rsidR="00FC1935" w:rsidRDefault="007E535D" w:rsidP="00671C7E">
      <w:pPr>
        <w:pStyle w:val="Annex1"/>
      </w:pPr>
      <w:r w:rsidRPr="00671C7E">
        <w:tab/>
      </w:r>
      <w:r w:rsidRPr="00671C7E">
        <w:tab/>
        <w:t xml:space="preserve">The water spray test shall last </w:t>
      </w:r>
      <w:r w:rsidR="00A67F61" w:rsidRPr="00671C7E">
        <w:t>12</w:t>
      </w:r>
      <w:r w:rsidR="00A67F61">
        <w:t xml:space="preserve"> hours</w:t>
      </w:r>
      <w:r w:rsidR="00A67F61" w:rsidRPr="00671C7E">
        <w:t xml:space="preserve"> </w:t>
      </w:r>
      <w:r w:rsidRPr="00671C7E">
        <w:t>(12 cycles of 5/55 min).</w:t>
      </w:r>
    </w:p>
    <w:p w14:paraId="192F9BF5" w14:textId="77777777" w:rsidR="00FC1935" w:rsidRDefault="007E535D" w:rsidP="00671C7E">
      <w:pPr>
        <w:pStyle w:val="Annex1"/>
      </w:pPr>
      <w:r w:rsidRPr="00671C7E">
        <w:t>1.2.1.2.5.</w:t>
      </w:r>
      <w:r w:rsidRPr="00671C7E">
        <w:tab/>
        <w:t>Drain period</w:t>
      </w:r>
    </w:p>
    <w:p w14:paraId="527ED55A" w14:textId="77777777" w:rsidR="00FC1935" w:rsidRDefault="007E535D" w:rsidP="00671C7E">
      <w:pPr>
        <w:pStyle w:val="Annex1"/>
      </w:pPr>
      <w:r w:rsidRPr="00671C7E">
        <w:tab/>
      </w:r>
      <w:r w:rsidRPr="00671C7E">
        <w:tab/>
        <w:t>The rotation and the water spray shall be turned OFF and the device allowed to drain for 1 h</w:t>
      </w:r>
      <w:r w:rsidR="00A67F61">
        <w:t>our</w:t>
      </w:r>
      <w:r w:rsidRPr="00671C7E">
        <w:t xml:space="preserve"> with the cabinet door closed.</w:t>
      </w:r>
    </w:p>
    <w:p w14:paraId="66CBC53F" w14:textId="77777777" w:rsidR="00FC1935" w:rsidRDefault="007E535D" w:rsidP="00671C7E">
      <w:pPr>
        <w:pStyle w:val="Annex1"/>
      </w:pPr>
      <w:r w:rsidRPr="00671C7E">
        <w:t>1.2.1.2.6.</w:t>
      </w:r>
      <w:r w:rsidRPr="00671C7E">
        <w:tab/>
        <w:t>Sample evaluation</w:t>
      </w:r>
    </w:p>
    <w:p w14:paraId="325ADCC7" w14:textId="77777777" w:rsidR="00FC1935" w:rsidRDefault="007E535D" w:rsidP="00671C7E">
      <w:pPr>
        <w:pStyle w:val="Annex1"/>
      </w:pPr>
      <w:r w:rsidRPr="00671C7E">
        <w:tab/>
      </w:r>
      <w:r w:rsidRPr="00671C7E">
        <w:tab/>
        <w:t>Upon completion of the drain period.</w:t>
      </w:r>
      <w:r w:rsidR="00D50DAA">
        <w:t xml:space="preserve"> </w:t>
      </w:r>
      <w:r w:rsidRPr="00671C7E">
        <w:t>The interior of the device shall be observed for moisture accumulation.</w:t>
      </w:r>
      <w:r w:rsidR="00D50DAA">
        <w:t xml:space="preserve"> </w:t>
      </w:r>
      <w:r w:rsidRPr="00671C7E">
        <w:t>No standing pool of water shall be allowed to be formed, or which can be formed by tapping or tilting the device.</w:t>
      </w:r>
      <w:r w:rsidR="00D50DAA">
        <w:t xml:space="preserve"> </w:t>
      </w:r>
      <w:r w:rsidRPr="00671C7E">
        <w:t>The CIL shall be measured according to the method specified in Annex 4 paragraph 3.2. after having dried the exterior of the device with a dry cotton cloth.</w:t>
      </w:r>
    </w:p>
    <w:p w14:paraId="62D47E6E" w14:textId="77777777" w:rsidR="00FC1935" w:rsidRDefault="007E535D" w:rsidP="00671C7E">
      <w:pPr>
        <w:pStyle w:val="Annex1"/>
      </w:pPr>
      <w:r w:rsidRPr="00671C7E">
        <w:t>1.2.2.</w:t>
      </w:r>
      <w:r w:rsidRPr="00671C7E">
        <w:tab/>
      </w:r>
      <w:r w:rsidR="00FC1935">
        <w:tab/>
      </w:r>
      <w:r w:rsidRPr="00671C7E">
        <w:t>Dust exposure test</w:t>
      </w:r>
    </w:p>
    <w:p w14:paraId="0D032E63" w14:textId="77777777" w:rsidR="00FC1935" w:rsidRDefault="007E535D" w:rsidP="00671C7E">
      <w:pPr>
        <w:pStyle w:val="Annex1"/>
      </w:pPr>
      <w:r w:rsidRPr="00671C7E">
        <w:tab/>
      </w:r>
      <w:r w:rsidRPr="00671C7E">
        <w:tab/>
        <w:t>This test evaluates the ability of the sample device to resist dust penetration which could significantly affect the photometric output of the retro-reflector.</w:t>
      </w:r>
    </w:p>
    <w:p w14:paraId="4E173912" w14:textId="77777777" w:rsidR="00FC1935" w:rsidRDefault="007E535D" w:rsidP="00671C7E">
      <w:pPr>
        <w:pStyle w:val="Annex1"/>
      </w:pPr>
      <w:r w:rsidRPr="00671C7E">
        <w:t>1.2.2.1.</w:t>
      </w:r>
      <w:r w:rsidRPr="00671C7E">
        <w:tab/>
        <w:t>Dust exposure test equipment</w:t>
      </w:r>
    </w:p>
    <w:p w14:paraId="6BF54EB7" w14:textId="77777777" w:rsidR="00FC1935" w:rsidRDefault="007E535D" w:rsidP="00671C7E">
      <w:pPr>
        <w:pStyle w:val="Annex1"/>
      </w:pPr>
      <w:r w:rsidRPr="00671C7E">
        <w:tab/>
      </w:r>
      <w:r w:rsidRPr="00671C7E">
        <w:tab/>
        <w:t>The following equipment shall be used to test for dust exposure:</w:t>
      </w:r>
    </w:p>
    <w:p w14:paraId="3CD9A0E4" w14:textId="77777777" w:rsidR="00FC1935" w:rsidRDefault="007E535D" w:rsidP="00671C7E">
      <w:pPr>
        <w:pStyle w:val="Annex1"/>
      </w:pPr>
      <w:r w:rsidRPr="00671C7E">
        <w:t>1.2.2.1.1.</w:t>
      </w:r>
      <w:r w:rsidRPr="00671C7E">
        <w:tab/>
        <w:t>Dust exposure test chamber</w:t>
      </w:r>
    </w:p>
    <w:p w14:paraId="03FE1F93" w14:textId="77777777" w:rsidR="00FC1935" w:rsidRDefault="007E535D" w:rsidP="00671C7E">
      <w:pPr>
        <w:pStyle w:val="Annex1"/>
      </w:pPr>
      <w:r w:rsidRPr="00671C7E">
        <w:tab/>
      </w:r>
      <w:r w:rsidRPr="00671C7E">
        <w:tab/>
        <w:t>The interior of the test chamber shall be cubical in shape in size 0.9</w:t>
      </w:r>
      <w:r w:rsidR="006E246B">
        <w:t xml:space="preserve"> </w:t>
      </w:r>
      <w:r w:rsidRPr="00671C7E">
        <w:t>to 1.5 m per side.</w:t>
      </w:r>
      <w:r w:rsidR="00D50DAA">
        <w:t xml:space="preserve"> </w:t>
      </w:r>
      <w:r w:rsidRPr="00671C7E">
        <w:t>The bottom may be "hopper shaped" to aid in collecting the dust.</w:t>
      </w:r>
      <w:r w:rsidR="00D50DAA">
        <w:t xml:space="preserve"> </w:t>
      </w:r>
      <w:r w:rsidRPr="00671C7E">
        <w:t>The internal chamber volume, not including a "hopper shaped" bottom shall be 2 m</w:t>
      </w:r>
      <w:r w:rsidRPr="002A30CB">
        <w:rPr>
          <w:vertAlign w:val="superscript"/>
        </w:rPr>
        <w:t>3</w:t>
      </w:r>
      <w:r w:rsidRPr="00671C7E">
        <w:t xml:space="preserve"> maximum and shall be charged with 3 to 5 kg of the test dust.</w:t>
      </w:r>
      <w:r w:rsidR="00D50DAA">
        <w:t xml:space="preserve"> </w:t>
      </w:r>
      <w:r w:rsidRPr="00671C7E">
        <w:t>The chamber shall have the capability of agitating the test dust by means of compressed air or blower fans in such a way that the dust is diffused throughout the chamber.</w:t>
      </w:r>
    </w:p>
    <w:p w14:paraId="470E0E96" w14:textId="77777777" w:rsidR="00FC1935" w:rsidRDefault="007E535D" w:rsidP="007B656A">
      <w:pPr>
        <w:pStyle w:val="Annex1"/>
        <w:keepNext/>
        <w:keepLines/>
      </w:pPr>
      <w:r w:rsidRPr="00671C7E">
        <w:t>1.2.2.1.2.</w:t>
      </w:r>
      <w:r w:rsidRPr="00671C7E">
        <w:tab/>
        <w:t>The dust</w:t>
      </w:r>
    </w:p>
    <w:p w14:paraId="01527593" w14:textId="77777777" w:rsidR="00FC1935" w:rsidRDefault="007E535D" w:rsidP="007B656A">
      <w:pPr>
        <w:pStyle w:val="Annex1"/>
        <w:keepNext/>
        <w:keepLines/>
      </w:pPr>
      <w:r w:rsidRPr="00671C7E">
        <w:tab/>
      </w:r>
      <w:r w:rsidRPr="00671C7E">
        <w:tab/>
        <w:t>The test dust used shall be fine powdered cement in accordance with standard ASTM</w:t>
      </w:r>
      <w:r w:rsidR="006E246B">
        <w:t xml:space="preserve"> </w:t>
      </w:r>
      <w:r w:rsidRPr="00671C7E">
        <w:t>C 150-84.</w:t>
      </w:r>
      <w:r w:rsidR="002A30CB" w:rsidRPr="002A30CB">
        <w:rPr>
          <w:rStyle w:val="FootnoteReference"/>
          <w:sz w:val="20"/>
          <w:vertAlign w:val="baseline"/>
        </w:rPr>
        <w:footnoteReference w:customMarkFollows="1" w:id="12"/>
        <w:t>*</w:t>
      </w:r>
    </w:p>
    <w:p w14:paraId="53753D27" w14:textId="77777777" w:rsidR="00FC1935" w:rsidRDefault="007E535D" w:rsidP="00671C7E">
      <w:pPr>
        <w:pStyle w:val="Annex1"/>
      </w:pPr>
      <w:r w:rsidRPr="00671C7E">
        <w:t>1.2.2.2.</w:t>
      </w:r>
      <w:r w:rsidRPr="00671C7E">
        <w:tab/>
        <w:t>Dust exposure test procedure</w:t>
      </w:r>
    </w:p>
    <w:p w14:paraId="53B7D636" w14:textId="77777777" w:rsidR="00FC1935" w:rsidRDefault="007E535D" w:rsidP="00671C7E">
      <w:pPr>
        <w:pStyle w:val="Annex1"/>
      </w:pPr>
      <w:r w:rsidRPr="00671C7E">
        <w:tab/>
      </w:r>
      <w:r w:rsidRPr="00671C7E">
        <w:tab/>
        <w:t>A sample device, mounted on a test fixture, with the initial CIL measured and recorded, shall be exposed to dust as follows:</w:t>
      </w:r>
    </w:p>
    <w:p w14:paraId="4EA1C124" w14:textId="77777777" w:rsidR="00FC1935" w:rsidRDefault="007E535D" w:rsidP="00671C7E">
      <w:pPr>
        <w:pStyle w:val="Annex1"/>
      </w:pPr>
      <w:r w:rsidRPr="00671C7E">
        <w:t>1.2.2.2.1.</w:t>
      </w:r>
      <w:r w:rsidRPr="00671C7E">
        <w:tab/>
        <w:t>Device openings</w:t>
      </w:r>
    </w:p>
    <w:p w14:paraId="2E7B4EA8" w14:textId="77777777" w:rsidR="00FC1935" w:rsidRDefault="007E535D" w:rsidP="00671C7E">
      <w:pPr>
        <w:pStyle w:val="Annex1"/>
      </w:pPr>
      <w:r w:rsidRPr="00671C7E">
        <w:tab/>
      </w:r>
      <w:r w:rsidRPr="00671C7E">
        <w:tab/>
        <w:t>All drain holes and other openings shall remain open.</w:t>
      </w:r>
      <w:r w:rsidR="00D50DAA">
        <w:t xml:space="preserve"> </w:t>
      </w:r>
      <w:r w:rsidRPr="00671C7E">
        <w:t>Drain wicks, when used, shall be tested in the device.</w:t>
      </w:r>
    </w:p>
    <w:p w14:paraId="4B854EEF" w14:textId="77777777" w:rsidR="00FC1935" w:rsidRDefault="007E535D" w:rsidP="00671C7E">
      <w:pPr>
        <w:pStyle w:val="Annex1"/>
      </w:pPr>
      <w:r w:rsidRPr="00671C7E">
        <w:lastRenderedPageBreak/>
        <w:t>1.2.2.2.2.</w:t>
      </w:r>
      <w:r w:rsidRPr="00671C7E">
        <w:tab/>
        <w:t>Dust exposure</w:t>
      </w:r>
    </w:p>
    <w:p w14:paraId="543200BD" w14:textId="77777777" w:rsidR="00FC1935" w:rsidRDefault="007E535D" w:rsidP="00671C7E">
      <w:pPr>
        <w:pStyle w:val="Annex1"/>
      </w:pPr>
      <w:r w:rsidRPr="00671C7E">
        <w:tab/>
      </w:r>
      <w:r w:rsidRPr="00671C7E">
        <w:tab/>
        <w:t xml:space="preserve">The mounted device shall be placed in the dust chamber no closer than </w:t>
      </w:r>
      <w:r w:rsidR="00A67F61" w:rsidRPr="00671C7E">
        <w:t>150</w:t>
      </w:r>
      <w:r w:rsidR="00A67F61">
        <w:t> </w:t>
      </w:r>
      <w:r w:rsidRPr="00671C7E">
        <w:t>mm from a wall.</w:t>
      </w:r>
      <w:r w:rsidR="00D50DAA">
        <w:t xml:space="preserve"> </w:t>
      </w:r>
      <w:r w:rsidRPr="00671C7E">
        <w:t>Devices with a length exceeding 600 mm shall be horizontally centred in the test chamber.</w:t>
      </w:r>
      <w:r w:rsidR="00D50DAA">
        <w:t xml:space="preserve"> </w:t>
      </w:r>
      <w:r w:rsidRPr="00671C7E">
        <w:t>The test dust shall be agitated as completely as possible by compressed air or blower(s) at intervals of 15 min for a period of 2 to 15 s for the duration of</w:t>
      </w:r>
      <w:r w:rsidR="006E246B">
        <w:t xml:space="preserve"> </w:t>
      </w:r>
      <w:r w:rsidRPr="00671C7E">
        <w:t>5</w:t>
      </w:r>
      <w:r w:rsidR="006E246B">
        <w:t xml:space="preserve"> </w:t>
      </w:r>
      <w:r w:rsidRPr="00671C7E">
        <w:t>hours.</w:t>
      </w:r>
      <w:r w:rsidR="00D50DAA">
        <w:t xml:space="preserve"> </w:t>
      </w:r>
      <w:r w:rsidRPr="00671C7E">
        <w:t>The dust shall be allowed to settle between the agitation periods.</w:t>
      </w:r>
    </w:p>
    <w:p w14:paraId="1D532B4E" w14:textId="77777777" w:rsidR="00FC1935" w:rsidRDefault="007E535D" w:rsidP="00671C7E">
      <w:pPr>
        <w:pStyle w:val="Annex1"/>
      </w:pPr>
      <w:r w:rsidRPr="00671C7E">
        <w:t>1.2.2.2.3.</w:t>
      </w:r>
      <w:r w:rsidRPr="00671C7E">
        <w:tab/>
        <w:t>Measured sample evaluation</w:t>
      </w:r>
    </w:p>
    <w:p w14:paraId="1AB0FE3E" w14:textId="77777777" w:rsidR="00FC1935" w:rsidRDefault="007E535D" w:rsidP="00671C7E">
      <w:pPr>
        <w:pStyle w:val="Annex1"/>
      </w:pPr>
      <w:r w:rsidRPr="00671C7E">
        <w:tab/>
      </w:r>
      <w:r w:rsidRPr="00671C7E">
        <w:tab/>
        <w:t>Upon completion of the dust exposure test, the exterior of the device shall be cleaned and dried with a dry cotton cloth and the CIL measured according to the method specified in Annex 4, paragraph</w:t>
      </w:r>
      <w:r w:rsidR="006E246B">
        <w:t xml:space="preserve"> </w:t>
      </w:r>
      <w:r w:rsidRPr="00671C7E">
        <w:t>3.2.</w:t>
      </w:r>
    </w:p>
    <w:p w14:paraId="13165F20" w14:textId="77777777" w:rsidR="00FC1935" w:rsidRDefault="007E535D" w:rsidP="00671C7E">
      <w:pPr>
        <w:pStyle w:val="Annex1"/>
      </w:pPr>
      <w:r w:rsidRPr="00671C7E">
        <w:t>2.</w:t>
      </w:r>
      <w:r w:rsidRPr="00671C7E">
        <w:tab/>
      </w:r>
      <w:r w:rsidR="00FC1935">
        <w:tab/>
      </w:r>
      <w:r w:rsidR="00FC1935" w:rsidRPr="00671C7E">
        <w:t>Resistance to corrosion</w:t>
      </w:r>
    </w:p>
    <w:p w14:paraId="5C4C16DB" w14:textId="77777777" w:rsidR="00FC1935" w:rsidRDefault="007E535D" w:rsidP="00671C7E">
      <w:pPr>
        <w:pStyle w:val="Annex1"/>
      </w:pPr>
      <w:r w:rsidRPr="00671C7E">
        <w:t>2.1.</w:t>
      </w:r>
      <w:r w:rsidRPr="00671C7E">
        <w:tab/>
      </w:r>
      <w:r w:rsidR="00FC1935">
        <w:tab/>
      </w:r>
      <w:r w:rsidRPr="00671C7E">
        <w:t xml:space="preserve">Retro-reflecting devices must be so designed that they retain the prescribed photometric and colorimetric characteristics despite the humidity and corrosive influences </w:t>
      </w:r>
      <w:proofErr w:type="gramStart"/>
      <w:r w:rsidRPr="00671C7E">
        <w:t>to</w:t>
      </w:r>
      <w:proofErr w:type="gramEnd"/>
      <w:r w:rsidRPr="00671C7E">
        <w:t xml:space="preserve"> which they are normally exposed.</w:t>
      </w:r>
      <w:r w:rsidR="00D50DAA">
        <w:t xml:space="preserve"> </w:t>
      </w:r>
      <w:r w:rsidRPr="00671C7E">
        <w:t>The resistance of the front surface to tarnishing and of the protection of the rear face to deterioration shall be checked, particularly when an essential metal component seems liable to be attacked.</w:t>
      </w:r>
    </w:p>
    <w:p w14:paraId="6E15AD4B" w14:textId="77777777" w:rsidR="00FC1935" w:rsidRDefault="007E535D" w:rsidP="00671C7E">
      <w:pPr>
        <w:pStyle w:val="Annex1"/>
      </w:pPr>
      <w:r w:rsidRPr="00671C7E">
        <w:t>2.2.</w:t>
      </w:r>
      <w:r w:rsidRPr="00671C7E">
        <w:tab/>
      </w:r>
      <w:r w:rsidR="00FC1935">
        <w:tab/>
      </w:r>
      <w:r w:rsidRPr="00671C7E">
        <w:t>The retro-reflecting device, or the lamp if the device is combined with a light, shall be stripped of all removable parts and subjected to the action of a saline mist for a period of 50</w:t>
      </w:r>
      <w:r w:rsidR="006E246B">
        <w:t xml:space="preserve"> </w:t>
      </w:r>
      <w:r w:rsidRPr="00671C7E">
        <w:t>hours, comprising two periods of exposure of 24</w:t>
      </w:r>
      <w:r w:rsidR="006E246B">
        <w:t xml:space="preserve"> </w:t>
      </w:r>
      <w:r w:rsidRPr="00671C7E">
        <w:t>hours each, separated by an interval of two</w:t>
      </w:r>
      <w:r w:rsidR="006E246B">
        <w:t xml:space="preserve"> </w:t>
      </w:r>
      <w:r w:rsidRPr="00671C7E">
        <w:t>hours during which the sample is allowed to dry.</w:t>
      </w:r>
    </w:p>
    <w:p w14:paraId="50A5F900" w14:textId="77777777" w:rsidR="00FC1935" w:rsidRDefault="007E535D" w:rsidP="00671C7E">
      <w:pPr>
        <w:pStyle w:val="Annex1"/>
      </w:pPr>
      <w:r w:rsidRPr="00671C7E">
        <w:t>2.3.</w:t>
      </w:r>
      <w:r w:rsidRPr="00671C7E">
        <w:tab/>
      </w:r>
      <w:r w:rsidR="00FC1935">
        <w:tab/>
      </w:r>
      <w:r w:rsidRPr="00671C7E">
        <w:t>The saline mist shall be produced by atomizing, at a temperature of 35</w:t>
      </w:r>
      <w:r w:rsidR="001F6F3C">
        <w:t> </w:t>
      </w:r>
      <w:r w:rsidR="001F6F3C" w:rsidRPr="00671C7E">
        <w:t>°</w:t>
      </w:r>
      <w:r w:rsidR="00A67F61">
        <w:t>C</w:t>
      </w:r>
      <w:r w:rsidR="001F6F3C">
        <w:t> </w:t>
      </w:r>
      <w:r w:rsidR="002A30CB">
        <w:t>±</w:t>
      </w:r>
      <w:r w:rsidRPr="00671C7E">
        <w:t> 2</w:t>
      </w:r>
      <w:r w:rsidR="00A67F61">
        <w:t> </w:t>
      </w:r>
      <w:r w:rsidRPr="00671C7E">
        <w:t>°C, a saline solution obtained by dissolving 20</w:t>
      </w:r>
      <w:r w:rsidR="006E246B">
        <w:t xml:space="preserve"> </w:t>
      </w:r>
      <w:r w:rsidR="002A30CB">
        <w:t>±</w:t>
      </w:r>
      <w:r w:rsidR="006E246B">
        <w:t xml:space="preserve"> </w:t>
      </w:r>
      <w:r w:rsidRPr="00671C7E">
        <w:t>2 parts by weight of sodium chloride in</w:t>
      </w:r>
      <w:r w:rsidR="006E246B">
        <w:t xml:space="preserve"> </w:t>
      </w:r>
      <w:r w:rsidRPr="00671C7E">
        <w:t>80 parts of distilled water containing not more than 0.02 per cent of impurities.</w:t>
      </w:r>
    </w:p>
    <w:p w14:paraId="0A4E5E6D" w14:textId="77777777" w:rsidR="00FC1935" w:rsidRDefault="007E535D" w:rsidP="00671C7E">
      <w:pPr>
        <w:pStyle w:val="Annex1"/>
      </w:pPr>
      <w:r w:rsidRPr="00671C7E">
        <w:t>2.4.</w:t>
      </w:r>
      <w:r w:rsidRPr="00671C7E">
        <w:tab/>
      </w:r>
      <w:r w:rsidR="00FC1935">
        <w:tab/>
      </w:r>
      <w:r w:rsidRPr="00671C7E">
        <w:t>Immediately after completion of the test, the sample must not show signs of excessive corrosion liable to impair the efficiency of the device.</w:t>
      </w:r>
    </w:p>
    <w:p w14:paraId="7B8944E0" w14:textId="77777777" w:rsidR="00FC1935" w:rsidRDefault="007E535D" w:rsidP="001F6F3C">
      <w:pPr>
        <w:pStyle w:val="Annex1"/>
        <w:keepNext/>
        <w:keepLines/>
      </w:pPr>
      <w:r w:rsidRPr="00671C7E">
        <w:t>3.</w:t>
      </w:r>
      <w:r w:rsidRPr="00671C7E">
        <w:tab/>
      </w:r>
      <w:r w:rsidR="00FC1935">
        <w:tab/>
      </w:r>
      <w:r w:rsidR="00FC1935" w:rsidRPr="00671C7E">
        <w:t>Resistance to fuels</w:t>
      </w:r>
    </w:p>
    <w:p w14:paraId="5C2437F0" w14:textId="77777777" w:rsidR="00FC1935" w:rsidRDefault="007E535D" w:rsidP="001F6F3C">
      <w:pPr>
        <w:pStyle w:val="Annex1"/>
        <w:keepNext/>
        <w:keepLines/>
      </w:pPr>
      <w:r w:rsidRPr="00671C7E">
        <w:tab/>
      </w:r>
      <w:r w:rsidR="00FC1935">
        <w:tab/>
      </w:r>
      <w:r w:rsidRPr="00671C7E">
        <w:t>The outer surface of the retro-reflecting device and</w:t>
      </w:r>
      <w:proofErr w:type="gramStart"/>
      <w:r w:rsidRPr="00671C7E">
        <w:t>, in particular, of</w:t>
      </w:r>
      <w:proofErr w:type="gramEnd"/>
      <w:r w:rsidRPr="00671C7E">
        <w:t xml:space="preserve"> the illuminating surface, shall be lightly wiped with a cotton cloth soaked in a mixture of 70 vol. per cent of n-heptane and 30</w:t>
      </w:r>
      <w:r w:rsidR="006E246B">
        <w:t xml:space="preserve"> </w:t>
      </w:r>
      <w:r w:rsidRPr="00671C7E">
        <w:t xml:space="preserve">vol. per cent of </w:t>
      </w:r>
      <w:proofErr w:type="spellStart"/>
      <w:r w:rsidRPr="00671C7E">
        <w:t>toluol</w:t>
      </w:r>
      <w:proofErr w:type="spellEnd"/>
      <w:r w:rsidRPr="00671C7E">
        <w:t>.</w:t>
      </w:r>
      <w:r w:rsidR="00D50DAA">
        <w:t xml:space="preserve"> </w:t>
      </w:r>
      <w:r w:rsidRPr="00671C7E">
        <w:t>After about five minutes, the surface shall be inspected visually.</w:t>
      </w:r>
      <w:r w:rsidR="00D50DAA">
        <w:t xml:space="preserve"> </w:t>
      </w:r>
      <w:r w:rsidRPr="00671C7E">
        <w:t>It must not show any apparent surface changes, except that slight surface cracks will not be objected to.</w:t>
      </w:r>
    </w:p>
    <w:p w14:paraId="7482E80C" w14:textId="77777777" w:rsidR="00FC1935" w:rsidRDefault="007E535D" w:rsidP="00671C7E">
      <w:pPr>
        <w:pStyle w:val="Annex1"/>
      </w:pPr>
      <w:r w:rsidRPr="00671C7E">
        <w:t>4.</w:t>
      </w:r>
      <w:r w:rsidRPr="00671C7E">
        <w:tab/>
      </w:r>
      <w:r w:rsidR="00FC1935">
        <w:tab/>
      </w:r>
      <w:r w:rsidR="00FC1935" w:rsidRPr="00671C7E">
        <w:t>Resistance to lubricating oils</w:t>
      </w:r>
    </w:p>
    <w:p w14:paraId="5D0D09D8" w14:textId="77777777" w:rsidR="00FC1935" w:rsidRDefault="007E535D" w:rsidP="00671C7E">
      <w:pPr>
        <w:pStyle w:val="Annex1"/>
      </w:pPr>
      <w:r w:rsidRPr="00671C7E">
        <w:tab/>
      </w:r>
      <w:r w:rsidR="00FC1935">
        <w:tab/>
      </w:r>
      <w:r w:rsidRPr="00671C7E">
        <w:t>The outer surface of the retro-reflecting device and</w:t>
      </w:r>
      <w:proofErr w:type="gramStart"/>
      <w:r w:rsidRPr="00671C7E">
        <w:t>, in particular, the</w:t>
      </w:r>
      <w:proofErr w:type="gramEnd"/>
      <w:r w:rsidRPr="00671C7E">
        <w:t xml:space="preserve"> illuminating surface, shall be lightly wiped with a cotton cloth soaked in a detergent lubricating oil.</w:t>
      </w:r>
      <w:r w:rsidR="00D50DAA">
        <w:t xml:space="preserve"> </w:t>
      </w:r>
      <w:r w:rsidRPr="00671C7E">
        <w:t>After about 5 minutes, the surface shall be cleaned.</w:t>
      </w:r>
      <w:r w:rsidR="00D50DAA">
        <w:t xml:space="preserve"> </w:t>
      </w:r>
      <w:r w:rsidRPr="00671C7E">
        <w:t>The CIL shall then be measured (Annex</w:t>
      </w:r>
      <w:r w:rsidR="006E246B">
        <w:t xml:space="preserve"> </w:t>
      </w:r>
      <w:r w:rsidRPr="00671C7E">
        <w:t>4, paragraph</w:t>
      </w:r>
      <w:r w:rsidR="006E246B">
        <w:t xml:space="preserve"> </w:t>
      </w:r>
      <w:r w:rsidRPr="00671C7E">
        <w:t>3.2. or Annex</w:t>
      </w:r>
      <w:r w:rsidR="006E246B">
        <w:t xml:space="preserve"> </w:t>
      </w:r>
      <w:r w:rsidRPr="00671C7E">
        <w:t>14, paragraph</w:t>
      </w:r>
      <w:r w:rsidR="006E246B">
        <w:t xml:space="preserve"> </w:t>
      </w:r>
      <w:r w:rsidRPr="00671C7E">
        <w:t>4.2.).</w:t>
      </w:r>
    </w:p>
    <w:p w14:paraId="583F9C7A" w14:textId="77777777" w:rsidR="00FC1935" w:rsidRDefault="007E535D" w:rsidP="00671C7E">
      <w:pPr>
        <w:pStyle w:val="Annex1"/>
      </w:pPr>
      <w:r w:rsidRPr="00671C7E">
        <w:t>5.</w:t>
      </w:r>
      <w:r w:rsidRPr="00671C7E">
        <w:tab/>
      </w:r>
      <w:r w:rsidR="00FC1935">
        <w:tab/>
      </w:r>
      <w:r w:rsidR="00FC1935" w:rsidRPr="00671C7E">
        <w:t>Resistance of the accessible rear face of mirror-backed retro-reflecting devices</w:t>
      </w:r>
    </w:p>
    <w:p w14:paraId="1B62DB93" w14:textId="77777777" w:rsidR="00FC1935" w:rsidRDefault="007E535D" w:rsidP="00671C7E">
      <w:pPr>
        <w:pStyle w:val="Annex1"/>
      </w:pPr>
      <w:r w:rsidRPr="00671C7E">
        <w:t>5.1.</w:t>
      </w:r>
      <w:r w:rsidRPr="00671C7E">
        <w:tab/>
      </w:r>
      <w:r w:rsidR="00FC1935">
        <w:tab/>
      </w:r>
      <w:r w:rsidRPr="00671C7E">
        <w:t>After having brushed the rear face of the retro-reflecting device with a hard nylon brush, a cotton cloth soaked in the mixture, defined in paragraph</w:t>
      </w:r>
      <w:r w:rsidR="006E246B">
        <w:t xml:space="preserve"> </w:t>
      </w:r>
      <w:r w:rsidR="00AE5507">
        <w:t xml:space="preserve">3. Above </w:t>
      </w:r>
      <w:r w:rsidRPr="00671C7E">
        <w:t>shall be applied to the said rear face for one minute.</w:t>
      </w:r>
      <w:r w:rsidR="00D50DAA">
        <w:t xml:space="preserve"> </w:t>
      </w:r>
      <w:r w:rsidRPr="00671C7E">
        <w:t xml:space="preserve">The cotton cloth is then </w:t>
      </w:r>
      <w:proofErr w:type="gramStart"/>
      <w:r w:rsidRPr="00671C7E">
        <w:t>removed</w:t>
      </w:r>
      <w:proofErr w:type="gramEnd"/>
      <w:r w:rsidRPr="00671C7E">
        <w:t xml:space="preserve"> and the retro-reflecting device left to dry.</w:t>
      </w:r>
    </w:p>
    <w:p w14:paraId="3A8E556B" w14:textId="77777777" w:rsidR="00FC1935" w:rsidRDefault="007E535D" w:rsidP="00671C7E">
      <w:pPr>
        <w:pStyle w:val="Annex1"/>
      </w:pPr>
      <w:r w:rsidRPr="00671C7E">
        <w:t>5.2.</w:t>
      </w:r>
      <w:r w:rsidRPr="00671C7E">
        <w:tab/>
      </w:r>
      <w:r w:rsidR="00FC1935">
        <w:tab/>
      </w:r>
      <w:r w:rsidRPr="00671C7E">
        <w:t>As soon as evaporation is completed, an abrasion test shall be made by brushing the rear face with the same nylon brush as before.</w:t>
      </w:r>
    </w:p>
    <w:p w14:paraId="016FBA80" w14:textId="77777777" w:rsidR="002405A7" w:rsidRDefault="007E535D" w:rsidP="00BF4466">
      <w:pPr>
        <w:pStyle w:val="Annex1"/>
      </w:pPr>
      <w:r w:rsidRPr="00671C7E">
        <w:lastRenderedPageBreak/>
        <w:t>5.3.</w:t>
      </w:r>
      <w:r w:rsidRPr="00671C7E">
        <w:tab/>
      </w:r>
      <w:r w:rsidR="00FC1935">
        <w:tab/>
      </w:r>
      <w:r w:rsidRPr="00671C7E">
        <w:t>The CIL shall then be measured (Annex</w:t>
      </w:r>
      <w:r w:rsidR="006E246B">
        <w:t xml:space="preserve"> </w:t>
      </w:r>
      <w:r w:rsidRPr="00671C7E">
        <w:t>4, paragraph</w:t>
      </w:r>
      <w:r w:rsidR="006E246B">
        <w:t xml:space="preserve"> </w:t>
      </w:r>
      <w:r w:rsidRPr="00671C7E">
        <w:t>3.2. or Annex</w:t>
      </w:r>
      <w:r w:rsidR="006E246B">
        <w:t xml:space="preserve"> </w:t>
      </w:r>
      <w:r w:rsidRPr="00671C7E">
        <w:t>14, paragraph</w:t>
      </w:r>
      <w:r w:rsidR="006E246B">
        <w:t xml:space="preserve"> </w:t>
      </w:r>
      <w:r w:rsidRPr="00671C7E">
        <w:t>4.2.) after the whole surface of the mirror-backed rear face has been covered with Indian ink.</w:t>
      </w:r>
    </w:p>
    <w:p w14:paraId="36525EB2" w14:textId="77777777" w:rsidR="00405C73" w:rsidRDefault="00405C73" w:rsidP="007E535D">
      <w:pPr>
        <w:jc w:val="center"/>
        <w:sectPr w:rsidR="00405C73" w:rsidSect="00A22A6F">
          <w:headerReference w:type="even" r:id="rId46"/>
          <w:headerReference w:type="default" r:id="rId47"/>
          <w:endnotePr>
            <w:numFmt w:val="decimal"/>
          </w:endnotePr>
          <w:pgSz w:w="11907" w:h="16840" w:code="9"/>
          <w:pgMar w:top="1418" w:right="1134" w:bottom="1134" w:left="1134" w:header="680" w:footer="567" w:gutter="0"/>
          <w:cols w:space="720"/>
          <w:docGrid w:linePitch="272"/>
        </w:sectPr>
      </w:pPr>
    </w:p>
    <w:p w14:paraId="1107B43A" w14:textId="77777777" w:rsidR="00F91961" w:rsidRPr="00F91961" w:rsidRDefault="00F91961" w:rsidP="00C977C8">
      <w:pPr>
        <w:pStyle w:val="HChG"/>
      </w:pPr>
      <w:bookmarkStart w:id="45" w:name="_Toc369177387"/>
      <w:r w:rsidRPr="00F91961">
        <w:lastRenderedPageBreak/>
        <w:t>Annex 9</w:t>
      </w:r>
      <w:bookmarkEnd w:id="45"/>
    </w:p>
    <w:p w14:paraId="6F99C0AD" w14:textId="77777777" w:rsidR="00F91961" w:rsidRPr="00F91961" w:rsidRDefault="00C977C8" w:rsidP="00C977C8">
      <w:pPr>
        <w:pStyle w:val="HChG"/>
      </w:pPr>
      <w:r>
        <w:tab/>
      </w:r>
      <w:r>
        <w:tab/>
      </w:r>
      <w:bookmarkStart w:id="46" w:name="_Toc369177388"/>
      <w:r w:rsidRPr="00F91961">
        <w:t>Stability in time of the optical properties</w:t>
      </w:r>
      <w:r>
        <w:rPr>
          <w:rStyle w:val="FootnoteReference"/>
        </w:rPr>
        <w:footnoteReference w:id="13"/>
      </w:r>
      <w:r w:rsidRPr="00F91961">
        <w:t xml:space="preserve"> </w:t>
      </w:r>
      <w:r>
        <w:br/>
      </w:r>
      <w:r w:rsidRPr="00F91961">
        <w:t>of retro-reflecting devices</w:t>
      </w:r>
      <w:bookmarkEnd w:id="46"/>
    </w:p>
    <w:p w14:paraId="7881A21B" w14:textId="77777777" w:rsidR="00F91961" w:rsidRPr="008C3AEE" w:rsidRDefault="00F91961" w:rsidP="008C3AEE">
      <w:pPr>
        <w:pStyle w:val="Annex1"/>
      </w:pPr>
      <w:r w:rsidRPr="008C3AEE">
        <w:t>1.</w:t>
      </w:r>
      <w:r w:rsidRPr="008C3AEE">
        <w:tab/>
      </w:r>
      <w:r w:rsidR="008C3AEE">
        <w:tab/>
      </w:r>
      <w:r w:rsidRPr="008C3AEE">
        <w:t>The</w:t>
      </w:r>
      <w:r w:rsidR="00AE5507">
        <w:t xml:space="preserve"> Type Approval Authority </w:t>
      </w:r>
      <w:r w:rsidRPr="008C3AEE">
        <w:t>which granted approval shall have the right to check the stability in time of the optical properties of a type of retro-reflecting device in service.</w:t>
      </w:r>
    </w:p>
    <w:p w14:paraId="2034F05A" w14:textId="77777777" w:rsidR="00F91961" w:rsidRPr="008C3AEE" w:rsidRDefault="00F91961" w:rsidP="008C3AEE">
      <w:pPr>
        <w:pStyle w:val="Annex1"/>
      </w:pPr>
      <w:r w:rsidRPr="008C3AEE">
        <w:t>2.</w:t>
      </w:r>
      <w:r w:rsidRPr="008C3AEE">
        <w:tab/>
      </w:r>
      <w:r w:rsidR="008C3AEE">
        <w:tab/>
      </w:r>
      <w:r w:rsidRPr="008C3AEE">
        <w:t>The competent authorities of countries other than the country in which approval was granted may carry out similar checks in their territory.</w:t>
      </w:r>
      <w:r w:rsidR="00D50DAA">
        <w:t xml:space="preserve"> </w:t>
      </w:r>
      <w:r w:rsidRPr="008C3AEE">
        <w:t>If a type of retro-reflector in use exhibits a systematic defect, the said authorities shall transmit any components removed for examination to the</w:t>
      </w:r>
      <w:r w:rsidR="00AE5507">
        <w:t xml:space="preserve"> Type Approval Authority </w:t>
      </w:r>
      <w:r w:rsidRPr="008C3AEE">
        <w:t>which granted approval, with a request for its opinion.</w:t>
      </w:r>
    </w:p>
    <w:p w14:paraId="29F580FE" w14:textId="77777777" w:rsidR="00F91961" w:rsidRPr="008C3AEE" w:rsidRDefault="00F91961" w:rsidP="008C3AEE">
      <w:pPr>
        <w:pStyle w:val="Annex1"/>
      </w:pPr>
      <w:r w:rsidRPr="008C3AEE">
        <w:t>3.</w:t>
      </w:r>
      <w:r w:rsidRPr="008C3AEE">
        <w:tab/>
      </w:r>
      <w:r w:rsidR="008C3AEE">
        <w:tab/>
      </w:r>
      <w:r w:rsidRPr="008C3AEE">
        <w:t>In the absence of other criteria, the concept of "systematic defect" of a type of retro-reflector in use shall be interpreted in conformity with the intention of paragraph</w:t>
      </w:r>
      <w:r w:rsidR="006E246B">
        <w:t xml:space="preserve"> </w:t>
      </w:r>
      <w:r w:rsidRPr="008C3AEE">
        <w:t>6.1. of this Regulation.</w:t>
      </w:r>
    </w:p>
    <w:p w14:paraId="4A625103" w14:textId="77777777" w:rsidR="00853A43" w:rsidRPr="008C3AEE" w:rsidRDefault="00853A43" w:rsidP="008C3AEE">
      <w:pPr>
        <w:pStyle w:val="Annex1"/>
        <w:sectPr w:rsidR="00853A43" w:rsidRPr="008C3AEE" w:rsidSect="00A22A6F">
          <w:headerReference w:type="even" r:id="rId48"/>
          <w:headerReference w:type="default" r:id="rId49"/>
          <w:footnotePr>
            <w:numRestart w:val="eachSect"/>
          </w:footnotePr>
          <w:endnotePr>
            <w:numFmt w:val="decimal"/>
          </w:endnotePr>
          <w:pgSz w:w="11907" w:h="16840" w:code="9"/>
          <w:pgMar w:top="1418" w:right="1134" w:bottom="1134" w:left="1134" w:header="680" w:footer="567" w:gutter="0"/>
          <w:cols w:space="720"/>
          <w:docGrid w:linePitch="272"/>
        </w:sectPr>
      </w:pPr>
    </w:p>
    <w:p w14:paraId="38CAB788" w14:textId="77777777" w:rsidR="00F91961" w:rsidRPr="00F91961" w:rsidRDefault="00F91961" w:rsidP="00BF4466">
      <w:pPr>
        <w:pStyle w:val="HChG"/>
      </w:pPr>
      <w:bookmarkStart w:id="47" w:name="_Toc369177389"/>
      <w:r w:rsidRPr="00BF4466">
        <w:lastRenderedPageBreak/>
        <w:t>Annex</w:t>
      </w:r>
      <w:r w:rsidRPr="00F91961">
        <w:t xml:space="preserve"> 10</w:t>
      </w:r>
      <w:bookmarkEnd w:id="47"/>
    </w:p>
    <w:p w14:paraId="53EFB545" w14:textId="77777777" w:rsidR="00F91961" w:rsidRPr="00F91961" w:rsidRDefault="003E0AB6" w:rsidP="003E0AB6">
      <w:pPr>
        <w:pStyle w:val="HChG"/>
      </w:pPr>
      <w:r>
        <w:tab/>
      </w:r>
      <w:r>
        <w:tab/>
      </w:r>
      <w:bookmarkStart w:id="48" w:name="_Toc369177390"/>
      <w:r w:rsidRPr="00F91961">
        <w:t>Resistance to heat</w:t>
      </w:r>
      <w:bookmarkEnd w:id="48"/>
    </w:p>
    <w:p w14:paraId="2E0A023E" w14:textId="77777777" w:rsidR="00F91961" w:rsidRPr="003E0AB6" w:rsidRDefault="00F91961" w:rsidP="003E0AB6">
      <w:pPr>
        <w:pStyle w:val="Annex1"/>
      </w:pPr>
      <w:r w:rsidRPr="003E0AB6">
        <w:t>1.</w:t>
      </w:r>
      <w:r w:rsidRPr="003E0AB6">
        <w:tab/>
      </w:r>
      <w:r w:rsidR="003E0AB6">
        <w:tab/>
      </w:r>
      <w:r w:rsidRPr="003E0AB6">
        <w:t>The retro-reflecting device shall be kept for 48 consecutive hours in a dry atmosphere at a temperature of 65</w:t>
      </w:r>
      <w:r w:rsidR="00AE5507">
        <w:t> °C</w:t>
      </w:r>
      <w:r w:rsidR="006E246B">
        <w:t xml:space="preserve"> </w:t>
      </w:r>
      <w:r w:rsidR="003E0AB6">
        <w:t>±</w:t>
      </w:r>
      <w:r w:rsidR="006E246B">
        <w:t xml:space="preserve"> </w:t>
      </w:r>
      <w:r w:rsidRPr="003E0AB6">
        <w:t>2</w:t>
      </w:r>
      <w:r w:rsidR="00AE5507">
        <w:t> </w:t>
      </w:r>
      <w:r w:rsidRPr="003E0AB6">
        <w:t>°C.</w:t>
      </w:r>
    </w:p>
    <w:p w14:paraId="5104C6C2" w14:textId="77777777" w:rsidR="00F91961" w:rsidRDefault="00F91961" w:rsidP="00BF4466">
      <w:pPr>
        <w:pStyle w:val="Annex1"/>
      </w:pPr>
      <w:r w:rsidRPr="003E0AB6">
        <w:t>2.</w:t>
      </w:r>
      <w:r w:rsidRPr="003E0AB6">
        <w:tab/>
      </w:r>
      <w:r w:rsidR="003E0AB6">
        <w:tab/>
      </w:r>
      <w:r w:rsidRPr="003E0AB6">
        <w:t>After this test, no cracking or appreciable distortion of the retro-reflecting device and</w:t>
      </w:r>
      <w:proofErr w:type="gramStart"/>
      <w:r w:rsidRPr="003E0AB6">
        <w:t>, in particular, of</w:t>
      </w:r>
      <w:proofErr w:type="gramEnd"/>
      <w:r w:rsidRPr="003E0AB6">
        <w:t xml:space="preserve"> its optical component must be visible.</w:t>
      </w:r>
    </w:p>
    <w:p w14:paraId="3F49F032" w14:textId="77777777" w:rsidR="00853A43" w:rsidRDefault="00853A43" w:rsidP="007E535D">
      <w:pPr>
        <w:jc w:val="center"/>
      </w:pPr>
    </w:p>
    <w:p w14:paraId="12908156" w14:textId="77777777" w:rsidR="004925A0" w:rsidRDefault="004925A0" w:rsidP="007E535D">
      <w:pPr>
        <w:jc w:val="center"/>
        <w:sectPr w:rsidR="004925A0" w:rsidSect="00B23C25">
          <w:headerReference w:type="even" r:id="rId50"/>
          <w:headerReference w:type="default" r:id="rId51"/>
          <w:endnotePr>
            <w:numFmt w:val="decimal"/>
          </w:endnotePr>
          <w:pgSz w:w="11907" w:h="16840" w:code="9"/>
          <w:pgMar w:top="1418" w:right="1134" w:bottom="1134" w:left="1134" w:header="680" w:footer="567" w:gutter="0"/>
          <w:cols w:space="720"/>
          <w:docGrid w:linePitch="272"/>
        </w:sectPr>
      </w:pPr>
    </w:p>
    <w:p w14:paraId="4CBE8B8B" w14:textId="77777777" w:rsidR="00F91961" w:rsidRPr="00F91961" w:rsidRDefault="00F91961" w:rsidP="003C1795">
      <w:pPr>
        <w:pStyle w:val="HChG"/>
      </w:pPr>
      <w:bookmarkStart w:id="49" w:name="_Toc369177391"/>
      <w:r w:rsidRPr="00F91961">
        <w:lastRenderedPageBreak/>
        <w:t>Annex 11</w:t>
      </w:r>
      <w:bookmarkEnd w:id="49"/>
    </w:p>
    <w:p w14:paraId="44FC4264" w14:textId="77777777" w:rsidR="00F91961" w:rsidRPr="00F91961" w:rsidRDefault="003C1795" w:rsidP="003C1795">
      <w:pPr>
        <w:pStyle w:val="HChG"/>
        <w:rPr>
          <w:sz w:val="24"/>
        </w:rPr>
      </w:pPr>
      <w:r>
        <w:tab/>
      </w:r>
      <w:r>
        <w:tab/>
      </w:r>
      <w:bookmarkStart w:id="50" w:name="_Toc369177392"/>
      <w:r w:rsidRPr="00F91961">
        <w:t>Colour</w:t>
      </w:r>
      <w:r w:rsidR="00F91961" w:rsidRPr="00F91961">
        <w:t>-</w:t>
      </w:r>
      <w:r w:rsidRPr="00F91961">
        <w:t>fastness</w:t>
      </w:r>
      <w:r w:rsidRPr="00B23C25">
        <w:rPr>
          <w:rStyle w:val="FootnoteReference"/>
          <w:sz w:val="28"/>
          <w:szCs w:val="32"/>
        </w:rPr>
        <w:footnoteReference w:id="14"/>
      </w:r>
      <w:bookmarkEnd w:id="50"/>
    </w:p>
    <w:p w14:paraId="1C8BC993" w14:textId="77777777" w:rsidR="00F91961" w:rsidRPr="003C1795" w:rsidRDefault="00F91961" w:rsidP="003C1795">
      <w:pPr>
        <w:pStyle w:val="Annex1"/>
      </w:pPr>
      <w:r w:rsidRPr="003C1795">
        <w:t>1.</w:t>
      </w:r>
      <w:r w:rsidRPr="003C1795">
        <w:tab/>
      </w:r>
      <w:r w:rsidR="003C1795">
        <w:tab/>
      </w:r>
      <w:r w:rsidRPr="003C1795">
        <w:t>The</w:t>
      </w:r>
      <w:r w:rsidR="00AE5507">
        <w:t xml:space="preserve"> Type Approval Authority </w:t>
      </w:r>
      <w:r w:rsidRPr="003C1795">
        <w:t>which granted approval shall have the right to check the colour-fastness of a type of retro-reflecting device in service.</w:t>
      </w:r>
    </w:p>
    <w:p w14:paraId="39C0DEAD" w14:textId="77777777" w:rsidR="00F91961" w:rsidRPr="003C1795" w:rsidRDefault="00F91961" w:rsidP="003C1795">
      <w:pPr>
        <w:pStyle w:val="Annex1"/>
      </w:pPr>
      <w:r w:rsidRPr="003C1795">
        <w:t>2.</w:t>
      </w:r>
      <w:r w:rsidRPr="003C1795">
        <w:tab/>
      </w:r>
      <w:r w:rsidR="003C1795">
        <w:tab/>
      </w:r>
      <w:r w:rsidRPr="003C1795">
        <w:t>The competent authorities of countries other than the country in which approval was granted may carry out similar checks in their territory.</w:t>
      </w:r>
      <w:r w:rsidR="00D50DAA">
        <w:t xml:space="preserve"> </w:t>
      </w:r>
      <w:r w:rsidRPr="003C1795">
        <w:t>If a type of retro-reflector in use exhibits a systematic defect, the said authorities shall transmit any components removed for examination to the</w:t>
      </w:r>
      <w:r w:rsidR="00AE5507">
        <w:t xml:space="preserve"> Type Approval Authority </w:t>
      </w:r>
      <w:r w:rsidRPr="003C1795">
        <w:t xml:space="preserve">which granted approval, with a request for its opinion. </w:t>
      </w:r>
    </w:p>
    <w:p w14:paraId="372B5742" w14:textId="77777777" w:rsidR="00F91961" w:rsidRPr="003C1795" w:rsidRDefault="00F91961" w:rsidP="003C1795">
      <w:pPr>
        <w:pStyle w:val="Annex1"/>
      </w:pPr>
      <w:r w:rsidRPr="003C1795">
        <w:t>3.</w:t>
      </w:r>
      <w:r w:rsidRPr="003C1795">
        <w:tab/>
      </w:r>
      <w:r w:rsidR="003C1795">
        <w:tab/>
      </w:r>
      <w:r w:rsidRPr="003C1795">
        <w:t>In the absence of other criteria, the concept "systematic defect" of a type of retro-reflector in use shall be interpreted in conformity with the intention of paragraph</w:t>
      </w:r>
      <w:r w:rsidR="006E246B">
        <w:t xml:space="preserve"> </w:t>
      </w:r>
      <w:r w:rsidRPr="003C1795">
        <w:t>9.1. of this Regulation.</w:t>
      </w:r>
    </w:p>
    <w:p w14:paraId="14BF5299" w14:textId="77777777" w:rsidR="00F91961" w:rsidRDefault="00F91961" w:rsidP="007E535D">
      <w:pPr>
        <w:jc w:val="center"/>
      </w:pPr>
    </w:p>
    <w:p w14:paraId="0AD08656" w14:textId="77777777" w:rsidR="004925A0" w:rsidRDefault="004925A0" w:rsidP="007E535D">
      <w:pPr>
        <w:jc w:val="center"/>
        <w:sectPr w:rsidR="004925A0" w:rsidSect="00B23C25">
          <w:headerReference w:type="even" r:id="rId52"/>
          <w:headerReference w:type="default" r:id="rId53"/>
          <w:footnotePr>
            <w:numRestart w:val="eachSect"/>
          </w:footnotePr>
          <w:endnotePr>
            <w:numFmt w:val="decimal"/>
          </w:endnotePr>
          <w:pgSz w:w="11907" w:h="16840" w:code="9"/>
          <w:pgMar w:top="1418" w:right="1134" w:bottom="1134" w:left="1134" w:header="680" w:footer="567" w:gutter="0"/>
          <w:cols w:space="720"/>
          <w:docGrid w:linePitch="272"/>
        </w:sectPr>
      </w:pPr>
    </w:p>
    <w:p w14:paraId="7CBE410B" w14:textId="77777777" w:rsidR="00F91961" w:rsidRPr="00F91961" w:rsidRDefault="00F91961" w:rsidP="007271BA">
      <w:pPr>
        <w:pStyle w:val="HChG"/>
      </w:pPr>
      <w:bookmarkStart w:id="51" w:name="_Toc369177393"/>
      <w:r w:rsidRPr="00F91961">
        <w:lastRenderedPageBreak/>
        <w:t>Annex 12</w:t>
      </w:r>
      <w:bookmarkEnd w:id="51"/>
    </w:p>
    <w:p w14:paraId="29D23EDB" w14:textId="77777777" w:rsidR="00412107" w:rsidRPr="00412107" w:rsidRDefault="007271BA" w:rsidP="00981E76">
      <w:pPr>
        <w:pStyle w:val="HChG"/>
      </w:pPr>
      <w:r>
        <w:tab/>
      </w:r>
      <w:r>
        <w:tab/>
      </w:r>
      <w:bookmarkStart w:id="52" w:name="_Toc369177394"/>
      <w:r w:rsidRPr="00F91961">
        <w:t>Chronological order of tests</w:t>
      </w:r>
      <w:bookmarkEnd w:id="52"/>
    </w:p>
    <w:tbl>
      <w:tblPr>
        <w:tblW w:w="8486" w:type="dxa"/>
        <w:tblInd w:w="113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848"/>
        <w:gridCol w:w="998"/>
        <w:gridCol w:w="3210"/>
        <w:gridCol w:w="343"/>
        <w:gridCol w:w="343"/>
        <w:gridCol w:w="343"/>
        <w:gridCol w:w="343"/>
        <w:gridCol w:w="343"/>
        <w:gridCol w:w="343"/>
        <w:gridCol w:w="343"/>
        <w:gridCol w:w="343"/>
        <w:gridCol w:w="343"/>
        <w:gridCol w:w="343"/>
      </w:tblGrid>
      <w:tr w:rsidR="00C51165" w:rsidRPr="00C51165" w14:paraId="40EFC650" w14:textId="77777777" w:rsidTr="00F87371">
        <w:trPr>
          <w:tblHeader/>
        </w:trPr>
        <w:tc>
          <w:tcPr>
            <w:tcW w:w="848" w:type="dxa"/>
            <w:tcBorders>
              <w:bottom w:val="nil"/>
              <w:right w:val="single" w:sz="2" w:space="0" w:color="auto"/>
            </w:tcBorders>
            <w:shd w:val="clear" w:color="auto" w:fill="auto"/>
          </w:tcPr>
          <w:p w14:paraId="01C214C7" w14:textId="77777777" w:rsidR="00F91961" w:rsidRPr="008D0B23" w:rsidRDefault="00F91961" w:rsidP="00F87371">
            <w:pPr>
              <w:suppressAutoHyphens w:val="0"/>
              <w:spacing w:before="18" w:after="18" w:line="200" w:lineRule="exact"/>
              <w:ind w:left="57" w:right="57"/>
              <w:jc w:val="center"/>
              <w:rPr>
                <w:i/>
                <w:sz w:val="16"/>
                <w:szCs w:val="16"/>
              </w:rPr>
            </w:pPr>
            <w:r w:rsidRPr="008D0B23">
              <w:rPr>
                <w:i/>
                <w:sz w:val="16"/>
                <w:szCs w:val="16"/>
              </w:rPr>
              <w:t xml:space="preserve">Number of </w:t>
            </w:r>
            <w:proofErr w:type="gramStart"/>
            <w:r w:rsidRPr="008D0B23">
              <w:rPr>
                <w:i/>
                <w:sz w:val="16"/>
                <w:szCs w:val="16"/>
              </w:rPr>
              <w:t>annex</w:t>
            </w:r>
            <w:proofErr w:type="gramEnd"/>
          </w:p>
        </w:tc>
        <w:tc>
          <w:tcPr>
            <w:tcW w:w="998" w:type="dxa"/>
            <w:tcBorders>
              <w:left w:val="single" w:sz="2" w:space="0" w:color="auto"/>
              <w:bottom w:val="nil"/>
              <w:right w:val="single" w:sz="2" w:space="0" w:color="auto"/>
            </w:tcBorders>
            <w:shd w:val="clear" w:color="auto" w:fill="auto"/>
          </w:tcPr>
          <w:p w14:paraId="0DA3D922" w14:textId="77777777" w:rsidR="00F91961" w:rsidRPr="008D0B23" w:rsidRDefault="00F91961" w:rsidP="00F87371">
            <w:pPr>
              <w:suppressAutoHyphens w:val="0"/>
              <w:spacing w:before="18" w:after="18" w:line="200" w:lineRule="exact"/>
              <w:ind w:left="57" w:right="57"/>
              <w:jc w:val="center"/>
              <w:rPr>
                <w:i/>
                <w:sz w:val="16"/>
                <w:szCs w:val="16"/>
              </w:rPr>
            </w:pPr>
            <w:r w:rsidRPr="008D0B23">
              <w:rPr>
                <w:i/>
                <w:sz w:val="16"/>
                <w:szCs w:val="16"/>
              </w:rPr>
              <w:t xml:space="preserve">Number of </w:t>
            </w:r>
            <w:proofErr w:type="gramStart"/>
            <w:r w:rsidRPr="008D0B23">
              <w:rPr>
                <w:i/>
                <w:sz w:val="16"/>
                <w:szCs w:val="16"/>
              </w:rPr>
              <w:t>paragraph</w:t>
            </w:r>
            <w:proofErr w:type="gramEnd"/>
          </w:p>
        </w:tc>
        <w:tc>
          <w:tcPr>
            <w:tcW w:w="3210" w:type="dxa"/>
            <w:tcBorders>
              <w:left w:val="single" w:sz="2" w:space="0" w:color="auto"/>
              <w:bottom w:val="nil"/>
            </w:tcBorders>
            <w:shd w:val="clear" w:color="auto" w:fill="auto"/>
          </w:tcPr>
          <w:p w14:paraId="61CDA1BA" w14:textId="77777777" w:rsidR="00F91961" w:rsidRPr="008D0B23" w:rsidRDefault="00C51165" w:rsidP="00F87371">
            <w:pPr>
              <w:suppressAutoHyphens w:val="0"/>
              <w:spacing w:before="18" w:after="18" w:line="200" w:lineRule="exact"/>
              <w:ind w:left="57" w:right="57"/>
              <w:jc w:val="center"/>
              <w:rPr>
                <w:i/>
                <w:sz w:val="16"/>
                <w:szCs w:val="16"/>
              </w:rPr>
            </w:pPr>
            <w:r w:rsidRPr="008D0B23">
              <w:rPr>
                <w:i/>
                <w:sz w:val="16"/>
                <w:szCs w:val="16"/>
              </w:rPr>
              <w:t>Tests</w:t>
            </w:r>
          </w:p>
        </w:tc>
        <w:tc>
          <w:tcPr>
            <w:tcW w:w="3430" w:type="dxa"/>
            <w:gridSpan w:val="10"/>
            <w:shd w:val="clear" w:color="auto" w:fill="auto"/>
          </w:tcPr>
          <w:p w14:paraId="28C24C24" w14:textId="77777777" w:rsidR="00F91961" w:rsidRPr="008D0B23" w:rsidRDefault="00C51165" w:rsidP="00F87371">
            <w:pPr>
              <w:suppressAutoHyphens w:val="0"/>
              <w:spacing w:before="18" w:after="18" w:line="200" w:lineRule="exact"/>
              <w:ind w:left="57" w:right="57"/>
              <w:jc w:val="center"/>
              <w:rPr>
                <w:i/>
                <w:sz w:val="16"/>
                <w:szCs w:val="16"/>
              </w:rPr>
            </w:pPr>
            <w:r w:rsidRPr="008D0B23">
              <w:rPr>
                <w:i/>
                <w:sz w:val="16"/>
                <w:szCs w:val="16"/>
              </w:rPr>
              <w:t>Samples</w:t>
            </w:r>
          </w:p>
        </w:tc>
      </w:tr>
      <w:tr w:rsidR="00C51165" w:rsidRPr="00C51165" w14:paraId="146D2589" w14:textId="77777777" w:rsidTr="00185543">
        <w:trPr>
          <w:tblHeader/>
        </w:trPr>
        <w:tc>
          <w:tcPr>
            <w:tcW w:w="848" w:type="dxa"/>
            <w:tcBorders>
              <w:top w:val="nil"/>
              <w:bottom w:val="single" w:sz="12" w:space="0" w:color="auto"/>
              <w:right w:val="single" w:sz="2" w:space="0" w:color="auto"/>
            </w:tcBorders>
            <w:shd w:val="clear" w:color="auto" w:fill="auto"/>
          </w:tcPr>
          <w:p w14:paraId="4997BE9B" w14:textId="77777777" w:rsidR="00F91961" w:rsidRPr="00C51165" w:rsidRDefault="00F91961" w:rsidP="00D15D0C">
            <w:pPr>
              <w:suppressAutoHyphens w:val="0"/>
              <w:spacing w:before="18" w:after="18" w:line="220" w:lineRule="exact"/>
              <w:ind w:left="57" w:right="57"/>
              <w:jc w:val="center"/>
              <w:rPr>
                <w:sz w:val="18"/>
              </w:rPr>
            </w:pPr>
          </w:p>
        </w:tc>
        <w:tc>
          <w:tcPr>
            <w:tcW w:w="998" w:type="dxa"/>
            <w:tcBorders>
              <w:top w:val="nil"/>
              <w:left w:val="single" w:sz="2" w:space="0" w:color="auto"/>
              <w:bottom w:val="single" w:sz="12" w:space="0" w:color="auto"/>
              <w:right w:val="single" w:sz="2" w:space="0" w:color="auto"/>
            </w:tcBorders>
            <w:shd w:val="clear" w:color="auto" w:fill="auto"/>
          </w:tcPr>
          <w:p w14:paraId="5D782E74" w14:textId="77777777" w:rsidR="00F91961" w:rsidRPr="00C51165" w:rsidRDefault="00F91961" w:rsidP="00D15D0C">
            <w:pPr>
              <w:suppressAutoHyphens w:val="0"/>
              <w:spacing w:before="18" w:after="18" w:line="220" w:lineRule="exact"/>
              <w:ind w:left="57" w:right="57"/>
              <w:jc w:val="center"/>
              <w:rPr>
                <w:sz w:val="18"/>
              </w:rPr>
            </w:pPr>
          </w:p>
        </w:tc>
        <w:tc>
          <w:tcPr>
            <w:tcW w:w="3210" w:type="dxa"/>
            <w:tcBorders>
              <w:top w:val="nil"/>
              <w:left w:val="single" w:sz="2" w:space="0" w:color="auto"/>
              <w:bottom w:val="single" w:sz="12" w:space="0" w:color="auto"/>
            </w:tcBorders>
            <w:shd w:val="clear" w:color="auto" w:fill="auto"/>
            <w:vAlign w:val="bottom"/>
          </w:tcPr>
          <w:p w14:paraId="669AF26D" w14:textId="77777777" w:rsidR="00F91961" w:rsidRPr="00C51165" w:rsidRDefault="00F91961" w:rsidP="00D15D0C">
            <w:pPr>
              <w:suppressAutoHyphens w:val="0"/>
              <w:spacing w:before="18" w:after="18" w:line="220" w:lineRule="exact"/>
              <w:ind w:left="57" w:right="57"/>
              <w:jc w:val="center"/>
              <w:rPr>
                <w:sz w:val="18"/>
              </w:rPr>
            </w:pPr>
          </w:p>
        </w:tc>
        <w:tc>
          <w:tcPr>
            <w:tcW w:w="343" w:type="dxa"/>
            <w:tcBorders>
              <w:bottom w:val="single" w:sz="12" w:space="0" w:color="auto"/>
            </w:tcBorders>
            <w:shd w:val="clear" w:color="auto" w:fill="auto"/>
            <w:vAlign w:val="center"/>
          </w:tcPr>
          <w:p w14:paraId="61533B14" w14:textId="77777777" w:rsidR="00F91961" w:rsidRPr="00AE5507" w:rsidRDefault="00F91961" w:rsidP="00D15D0C">
            <w:pPr>
              <w:suppressAutoHyphens w:val="0"/>
              <w:spacing w:before="18" w:after="18" w:line="220" w:lineRule="exact"/>
              <w:ind w:left="57" w:right="57"/>
              <w:jc w:val="center"/>
              <w:rPr>
                <w:i/>
                <w:sz w:val="16"/>
                <w:szCs w:val="16"/>
              </w:rPr>
            </w:pPr>
            <w:r w:rsidRPr="00AE5507">
              <w:rPr>
                <w:i/>
                <w:sz w:val="16"/>
                <w:szCs w:val="16"/>
              </w:rPr>
              <w:t>a</w:t>
            </w:r>
          </w:p>
        </w:tc>
        <w:tc>
          <w:tcPr>
            <w:tcW w:w="343" w:type="dxa"/>
            <w:tcBorders>
              <w:bottom w:val="single" w:sz="12" w:space="0" w:color="auto"/>
            </w:tcBorders>
            <w:shd w:val="clear" w:color="auto" w:fill="auto"/>
            <w:vAlign w:val="center"/>
          </w:tcPr>
          <w:p w14:paraId="510E554B" w14:textId="77777777" w:rsidR="00F91961" w:rsidRPr="00AE5507" w:rsidRDefault="00F91961" w:rsidP="00D15D0C">
            <w:pPr>
              <w:suppressAutoHyphens w:val="0"/>
              <w:spacing w:before="18" w:after="18" w:line="220" w:lineRule="exact"/>
              <w:ind w:left="57" w:right="57"/>
              <w:jc w:val="center"/>
              <w:rPr>
                <w:i/>
                <w:sz w:val="16"/>
                <w:szCs w:val="16"/>
              </w:rPr>
            </w:pPr>
            <w:r w:rsidRPr="00AE5507">
              <w:rPr>
                <w:i/>
                <w:sz w:val="16"/>
                <w:szCs w:val="16"/>
              </w:rPr>
              <w:t>b</w:t>
            </w:r>
          </w:p>
        </w:tc>
        <w:tc>
          <w:tcPr>
            <w:tcW w:w="343" w:type="dxa"/>
            <w:tcBorders>
              <w:bottom w:val="single" w:sz="12" w:space="0" w:color="auto"/>
            </w:tcBorders>
            <w:shd w:val="clear" w:color="auto" w:fill="auto"/>
            <w:vAlign w:val="center"/>
          </w:tcPr>
          <w:p w14:paraId="2DEAEEB8" w14:textId="77777777" w:rsidR="00F91961" w:rsidRPr="00AE5507" w:rsidRDefault="00F91961" w:rsidP="00D15D0C">
            <w:pPr>
              <w:suppressAutoHyphens w:val="0"/>
              <w:spacing w:before="18" w:after="18" w:line="220" w:lineRule="exact"/>
              <w:ind w:left="57" w:right="57"/>
              <w:jc w:val="center"/>
              <w:rPr>
                <w:i/>
                <w:sz w:val="16"/>
                <w:szCs w:val="16"/>
              </w:rPr>
            </w:pPr>
            <w:r w:rsidRPr="00AE5507">
              <w:rPr>
                <w:i/>
                <w:sz w:val="16"/>
                <w:szCs w:val="16"/>
              </w:rPr>
              <w:t>c</w:t>
            </w:r>
          </w:p>
        </w:tc>
        <w:tc>
          <w:tcPr>
            <w:tcW w:w="343" w:type="dxa"/>
            <w:tcBorders>
              <w:bottom w:val="single" w:sz="12" w:space="0" w:color="auto"/>
            </w:tcBorders>
            <w:shd w:val="clear" w:color="auto" w:fill="auto"/>
            <w:vAlign w:val="center"/>
          </w:tcPr>
          <w:p w14:paraId="28D4E5D5" w14:textId="77777777" w:rsidR="00F91961" w:rsidRPr="00AE5507" w:rsidRDefault="00F91961" w:rsidP="00D15D0C">
            <w:pPr>
              <w:suppressAutoHyphens w:val="0"/>
              <w:spacing w:before="18" w:after="18" w:line="220" w:lineRule="exact"/>
              <w:ind w:left="57" w:right="57"/>
              <w:jc w:val="center"/>
              <w:rPr>
                <w:i/>
                <w:sz w:val="16"/>
                <w:szCs w:val="16"/>
              </w:rPr>
            </w:pPr>
            <w:r w:rsidRPr="00AE5507">
              <w:rPr>
                <w:i/>
                <w:sz w:val="16"/>
                <w:szCs w:val="16"/>
              </w:rPr>
              <w:t>d</w:t>
            </w:r>
          </w:p>
        </w:tc>
        <w:tc>
          <w:tcPr>
            <w:tcW w:w="343" w:type="dxa"/>
            <w:tcBorders>
              <w:bottom w:val="single" w:sz="12" w:space="0" w:color="auto"/>
            </w:tcBorders>
            <w:shd w:val="clear" w:color="auto" w:fill="auto"/>
            <w:vAlign w:val="center"/>
          </w:tcPr>
          <w:p w14:paraId="0A81DFD1" w14:textId="77777777" w:rsidR="00F91961" w:rsidRPr="00AE5507" w:rsidRDefault="00F91961" w:rsidP="00D15D0C">
            <w:pPr>
              <w:suppressAutoHyphens w:val="0"/>
              <w:spacing w:before="18" w:after="18" w:line="220" w:lineRule="exact"/>
              <w:ind w:left="57" w:right="57"/>
              <w:jc w:val="center"/>
              <w:rPr>
                <w:i/>
                <w:sz w:val="16"/>
                <w:szCs w:val="16"/>
              </w:rPr>
            </w:pPr>
            <w:r w:rsidRPr="00AE5507">
              <w:rPr>
                <w:i/>
                <w:sz w:val="16"/>
                <w:szCs w:val="16"/>
              </w:rPr>
              <w:t>e</w:t>
            </w:r>
          </w:p>
        </w:tc>
        <w:tc>
          <w:tcPr>
            <w:tcW w:w="343" w:type="dxa"/>
            <w:tcBorders>
              <w:bottom w:val="single" w:sz="12" w:space="0" w:color="auto"/>
            </w:tcBorders>
            <w:shd w:val="clear" w:color="auto" w:fill="auto"/>
            <w:vAlign w:val="center"/>
          </w:tcPr>
          <w:p w14:paraId="33741AAF" w14:textId="77777777" w:rsidR="00F91961" w:rsidRPr="00AE5507" w:rsidRDefault="00F91961" w:rsidP="00D15D0C">
            <w:pPr>
              <w:suppressAutoHyphens w:val="0"/>
              <w:spacing w:before="18" w:after="18" w:line="220" w:lineRule="exact"/>
              <w:ind w:left="57" w:right="57"/>
              <w:jc w:val="center"/>
              <w:rPr>
                <w:i/>
                <w:sz w:val="16"/>
                <w:szCs w:val="16"/>
              </w:rPr>
            </w:pPr>
            <w:r w:rsidRPr="00AE5507">
              <w:rPr>
                <w:i/>
                <w:sz w:val="16"/>
                <w:szCs w:val="16"/>
              </w:rPr>
              <w:t>f</w:t>
            </w:r>
          </w:p>
        </w:tc>
        <w:tc>
          <w:tcPr>
            <w:tcW w:w="343" w:type="dxa"/>
            <w:tcBorders>
              <w:bottom w:val="single" w:sz="12" w:space="0" w:color="auto"/>
            </w:tcBorders>
            <w:shd w:val="clear" w:color="auto" w:fill="auto"/>
            <w:vAlign w:val="center"/>
          </w:tcPr>
          <w:p w14:paraId="0830898A" w14:textId="77777777" w:rsidR="00F91961" w:rsidRPr="00AE5507" w:rsidRDefault="00F91961" w:rsidP="00D15D0C">
            <w:pPr>
              <w:suppressAutoHyphens w:val="0"/>
              <w:spacing w:before="18" w:after="18" w:line="220" w:lineRule="exact"/>
              <w:ind w:left="57" w:right="57"/>
              <w:jc w:val="center"/>
              <w:rPr>
                <w:i/>
                <w:sz w:val="16"/>
                <w:szCs w:val="16"/>
              </w:rPr>
            </w:pPr>
            <w:r w:rsidRPr="00AE5507">
              <w:rPr>
                <w:i/>
                <w:sz w:val="16"/>
                <w:szCs w:val="16"/>
              </w:rPr>
              <w:t>g</w:t>
            </w:r>
          </w:p>
        </w:tc>
        <w:tc>
          <w:tcPr>
            <w:tcW w:w="343" w:type="dxa"/>
            <w:tcBorders>
              <w:bottom w:val="single" w:sz="12" w:space="0" w:color="auto"/>
            </w:tcBorders>
            <w:shd w:val="clear" w:color="auto" w:fill="auto"/>
            <w:vAlign w:val="center"/>
          </w:tcPr>
          <w:p w14:paraId="49191E11" w14:textId="77777777" w:rsidR="00F91961" w:rsidRPr="00AE5507" w:rsidRDefault="00F91961" w:rsidP="00D15D0C">
            <w:pPr>
              <w:suppressAutoHyphens w:val="0"/>
              <w:spacing w:before="18" w:after="18" w:line="220" w:lineRule="exact"/>
              <w:ind w:left="57" w:right="57"/>
              <w:jc w:val="center"/>
              <w:rPr>
                <w:i/>
                <w:sz w:val="16"/>
                <w:szCs w:val="16"/>
              </w:rPr>
            </w:pPr>
            <w:r w:rsidRPr="00AE5507">
              <w:rPr>
                <w:i/>
                <w:sz w:val="16"/>
                <w:szCs w:val="16"/>
              </w:rPr>
              <w:t>h</w:t>
            </w:r>
          </w:p>
        </w:tc>
        <w:tc>
          <w:tcPr>
            <w:tcW w:w="343" w:type="dxa"/>
            <w:tcBorders>
              <w:bottom w:val="single" w:sz="12" w:space="0" w:color="auto"/>
            </w:tcBorders>
            <w:shd w:val="clear" w:color="auto" w:fill="auto"/>
            <w:vAlign w:val="center"/>
          </w:tcPr>
          <w:p w14:paraId="63A34F16" w14:textId="77777777" w:rsidR="00F91961" w:rsidRPr="00AE5507" w:rsidRDefault="00F91961" w:rsidP="00D15D0C">
            <w:pPr>
              <w:suppressAutoHyphens w:val="0"/>
              <w:spacing w:before="18" w:after="18" w:line="220" w:lineRule="exact"/>
              <w:ind w:left="57" w:right="57"/>
              <w:jc w:val="center"/>
              <w:rPr>
                <w:i/>
                <w:sz w:val="16"/>
                <w:szCs w:val="16"/>
              </w:rPr>
            </w:pPr>
            <w:proofErr w:type="spellStart"/>
            <w:r w:rsidRPr="00AE5507">
              <w:rPr>
                <w:i/>
                <w:sz w:val="16"/>
                <w:szCs w:val="16"/>
              </w:rPr>
              <w:t>i</w:t>
            </w:r>
            <w:proofErr w:type="spellEnd"/>
          </w:p>
        </w:tc>
        <w:tc>
          <w:tcPr>
            <w:tcW w:w="343" w:type="dxa"/>
            <w:tcBorders>
              <w:bottom w:val="single" w:sz="12" w:space="0" w:color="auto"/>
            </w:tcBorders>
            <w:shd w:val="clear" w:color="auto" w:fill="auto"/>
            <w:vAlign w:val="center"/>
          </w:tcPr>
          <w:p w14:paraId="0B1DE1D3" w14:textId="77777777" w:rsidR="00F91961" w:rsidRPr="00AE5507" w:rsidRDefault="00F91961" w:rsidP="00D15D0C">
            <w:pPr>
              <w:suppressAutoHyphens w:val="0"/>
              <w:spacing w:before="18" w:after="18" w:line="220" w:lineRule="exact"/>
              <w:ind w:left="57" w:right="57"/>
              <w:jc w:val="center"/>
              <w:rPr>
                <w:i/>
                <w:sz w:val="16"/>
                <w:szCs w:val="16"/>
              </w:rPr>
            </w:pPr>
            <w:r w:rsidRPr="00AE5507">
              <w:rPr>
                <w:i/>
                <w:sz w:val="16"/>
                <w:szCs w:val="16"/>
              </w:rPr>
              <w:t>j</w:t>
            </w:r>
          </w:p>
        </w:tc>
      </w:tr>
      <w:tr w:rsidR="00C51165" w:rsidRPr="00C51165" w14:paraId="12EE595F" w14:textId="77777777" w:rsidTr="00185543">
        <w:tc>
          <w:tcPr>
            <w:tcW w:w="848" w:type="dxa"/>
            <w:tcBorders>
              <w:top w:val="single" w:sz="12" w:space="0" w:color="auto"/>
            </w:tcBorders>
            <w:shd w:val="clear" w:color="auto" w:fill="auto"/>
          </w:tcPr>
          <w:p w14:paraId="3A45AFFE" w14:textId="77777777" w:rsidR="00F91961" w:rsidRPr="00C51165" w:rsidRDefault="00F91961" w:rsidP="00D15D0C">
            <w:pPr>
              <w:suppressAutoHyphens w:val="0"/>
              <w:spacing w:before="18" w:after="18" w:line="220" w:lineRule="exact"/>
              <w:ind w:left="57" w:right="57"/>
              <w:jc w:val="center"/>
              <w:rPr>
                <w:sz w:val="18"/>
              </w:rPr>
            </w:pPr>
            <w:r w:rsidRPr="00C51165">
              <w:rPr>
                <w:sz w:val="18"/>
              </w:rPr>
              <w:t>-</w:t>
            </w:r>
          </w:p>
        </w:tc>
        <w:tc>
          <w:tcPr>
            <w:tcW w:w="998" w:type="dxa"/>
            <w:tcBorders>
              <w:top w:val="single" w:sz="12" w:space="0" w:color="auto"/>
            </w:tcBorders>
            <w:shd w:val="clear" w:color="auto" w:fill="auto"/>
          </w:tcPr>
          <w:p w14:paraId="1E7D7818" w14:textId="77777777" w:rsidR="00F91961" w:rsidRPr="00C51165" w:rsidRDefault="00F91961" w:rsidP="00AE5507">
            <w:pPr>
              <w:suppressAutoHyphens w:val="0"/>
              <w:spacing w:before="18" w:after="18" w:line="220" w:lineRule="exact"/>
              <w:ind w:left="57" w:right="57"/>
              <w:jc w:val="center"/>
              <w:rPr>
                <w:sz w:val="18"/>
              </w:rPr>
            </w:pPr>
            <w:r w:rsidRPr="00C51165">
              <w:rPr>
                <w:sz w:val="18"/>
              </w:rPr>
              <w:t>6</w:t>
            </w:r>
            <w:r w:rsidR="00AE5507" w:rsidRPr="00C51165">
              <w:rPr>
                <w:sz w:val="18"/>
              </w:rPr>
              <w:t>.</w:t>
            </w:r>
            <w:r w:rsidR="00AE5507">
              <w:rPr>
                <w:rStyle w:val="FootnoteReference"/>
                <w:sz w:val="20"/>
                <w:vertAlign w:val="baseline"/>
              </w:rPr>
              <w:t>*</w:t>
            </w:r>
          </w:p>
        </w:tc>
        <w:tc>
          <w:tcPr>
            <w:tcW w:w="3210" w:type="dxa"/>
            <w:tcBorders>
              <w:top w:val="single" w:sz="12" w:space="0" w:color="auto"/>
            </w:tcBorders>
            <w:shd w:val="clear" w:color="auto" w:fill="auto"/>
            <w:vAlign w:val="center"/>
          </w:tcPr>
          <w:p w14:paraId="4E74FBDF"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G</w:t>
            </w:r>
            <w:r w:rsidR="0067589E">
              <w:rPr>
                <w:spacing w:val="-4"/>
                <w:sz w:val="18"/>
              </w:rPr>
              <w:t xml:space="preserve">eneral specifications: </w:t>
            </w:r>
            <w:r w:rsidRPr="0067589E">
              <w:rPr>
                <w:spacing w:val="-4"/>
                <w:sz w:val="18"/>
              </w:rPr>
              <w:t>visual inspection</w:t>
            </w:r>
          </w:p>
        </w:tc>
        <w:tc>
          <w:tcPr>
            <w:tcW w:w="343" w:type="dxa"/>
            <w:tcBorders>
              <w:top w:val="single" w:sz="12" w:space="0" w:color="auto"/>
            </w:tcBorders>
            <w:shd w:val="clear" w:color="auto" w:fill="auto"/>
          </w:tcPr>
          <w:p w14:paraId="78EF7AF7"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top w:val="single" w:sz="12" w:space="0" w:color="auto"/>
            </w:tcBorders>
            <w:shd w:val="clear" w:color="auto" w:fill="auto"/>
          </w:tcPr>
          <w:p w14:paraId="164D579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top w:val="single" w:sz="12" w:space="0" w:color="auto"/>
            </w:tcBorders>
            <w:shd w:val="clear" w:color="auto" w:fill="auto"/>
          </w:tcPr>
          <w:p w14:paraId="3025C0BA"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top w:val="single" w:sz="12" w:space="0" w:color="auto"/>
            </w:tcBorders>
            <w:shd w:val="clear" w:color="auto" w:fill="auto"/>
          </w:tcPr>
          <w:p w14:paraId="335F71FE"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top w:val="single" w:sz="12" w:space="0" w:color="auto"/>
            </w:tcBorders>
            <w:shd w:val="clear" w:color="auto" w:fill="auto"/>
          </w:tcPr>
          <w:p w14:paraId="6FA4EF9E"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top w:val="single" w:sz="12" w:space="0" w:color="auto"/>
            </w:tcBorders>
            <w:shd w:val="clear" w:color="auto" w:fill="auto"/>
          </w:tcPr>
          <w:p w14:paraId="25897224"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top w:val="single" w:sz="12" w:space="0" w:color="auto"/>
            </w:tcBorders>
            <w:shd w:val="clear" w:color="auto" w:fill="auto"/>
          </w:tcPr>
          <w:p w14:paraId="24EC9EBB"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top w:val="single" w:sz="12" w:space="0" w:color="auto"/>
            </w:tcBorders>
            <w:shd w:val="clear" w:color="auto" w:fill="auto"/>
          </w:tcPr>
          <w:p w14:paraId="249222A2"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top w:val="single" w:sz="12" w:space="0" w:color="auto"/>
            </w:tcBorders>
            <w:shd w:val="clear" w:color="auto" w:fill="auto"/>
          </w:tcPr>
          <w:p w14:paraId="15476B42"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top w:val="single" w:sz="12" w:space="0" w:color="auto"/>
            </w:tcBorders>
            <w:shd w:val="clear" w:color="auto" w:fill="auto"/>
          </w:tcPr>
          <w:p w14:paraId="6FEA849C"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r>
      <w:tr w:rsidR="00DD7593" w:rsidRPr="00C51165" w14:paraId="3570EB73" w14:textId="77777777" w:rsidTr="00321086">
        <w:tc>
          <w:tcPr>
            <w:tcW w:w="848" w:type="dxa"/>
            <w:shd w:val="clear" w:color="auto" w:fill="auto"/>
          </w:tcPr>
          <w:p w14:paraId="5CE75F5C" w14:textId="77777777" w:rsidR="00F91961" w:rsidRPr="00C51165" w:rsidRDefault="00F91961" w:rsidP="00D15D0C">
            <w:pPr>
              <w:suppressAutoHyphens w:val="0"/>
              <w:spacing w:before="18" w:after="18" w:line="220" w:lineRule="exact"/>
              <w:ind w:left="57" w:right="57"/>
              <w:jc w:val="center"/>
              <w:rPr>
                <w:sz w:val="18"/>
              </w:rPr>
            </w:pPr>
            <w:r w:rsidRPr="00C51165">
              <w:rPr>
                <w:sz w:val="18"/>
              </w:rPr>
              <w:t>5</w:t>
            </w:r>
          </w:p>
        </w:tc>
        <w:tc>
          <w:tcPr>
            <w:tcW w:w="998" w:type="dxa"/>
            <w:shd w:val="clear" w:color="auto" w:fill="auto"/>
          </w:tcPr>
          <w:p w14:paraId="3342420F" w14:textId="77777777" w:rsidR="00F91961" w:rsidRPr="00C51165" w:rsidRDefault="00F91961" w:rsidP="00D15D0C">
            <w:pPr>
              <w:suppressAutoHyphens w:val="0"/>
              <w:spacing w:before="18" w:after="18" w:line="220" w:lineRule="exact"/>
              <w:ind w:left="57" w:right="57"/>
              <w:jc w:val="center"/>
              <w:rPr>
                <w:sz w:val="18"/>
              </w:rPr>
            </w:pPr>
            <w:r w:rsidRPr="00C51165">
              <w:rPr>
                <w:sz w:val="18"/>
              </w:rPr>
              <w:t>-</w:t>
            </w:r>
          </w:p>
        </w:tc>
        <w:tc>
          <w:tcPr>
            <w:tcW w:w="3210" w:type="dxa"/>
            <w:shd w:val="clear" w:color="auto" w:fill="auto"/>
            <w:vAlign w:val="center"/>
          </w:tcPr>
          <w:p w14:paraId="0FED1A09"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Shapes and dimensions: visual inspection</w:t>
            </w:r>
          </w:p>
        </w:tc>
        <w:tc>
          <w:tcPr>
            <w:tcW w:w="343" w:type="dxa"/>
            <w:shd w:val="clear" w:color="auto" w:fill="auto"/>
          </w:tcPr>
          <w:p w14:paraId="160C83EB"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792D8E22"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63B29E4B"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566F8B78"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10466DD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78F06C27"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A7203F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430ECE82"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2A151869"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06563D0E"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r>
      <w:tr w:rsidR="00DD7593" w:rsidRPr="00C51165" w14:paraId="7B583B45" w14:textId="77777777" w:rsidTr="00321086">
        <w:tc>
          <w:tcPr>
            <w:tcW w:w="848" w:type="dxa"/>
            <w:shd w:val="clear" w:color="auto" w:fill="auto"/>
          </w:tcPr>
          <w:p w14:paraId="48055871" w14:textId="77777777" w:rsidR="00F91961" w:rsidRPr="00C51165" w:rsidRDefault="00F91961" w:rsidP="00D15D0C">
            <w:pPr>
              <w:suppressAutoHyphens w:val="0"/>
              <w:spacing w:before="18" w:after="18" w:line="220" w:lineRule="exact"/>
              <w:ind w:left="57" w:right="57"/>
              <w:jc w:val="center"/>
              <w:rPr>
                <w:sz w:val="18"/>
              </w:rPr>
            </w:pPr>
            <w:r w:rsidRPr="00C51165">
              <w:rPr>
                <w:sz w:val="18"/>
              </w:rPr>
              <w:t>10</w:t>
            </w:r>
          </w:p>
        </w:tc>
        <w:tc>
          <w:tcPr>
            <w:tcW w:w="998" w:type="dxa"/>
            <w:shd w:val="clear" w:color="auto" w:fill="auto"/>
          </w:tcPr>
          <w:p w14:paraId="101ED3B3" w14:textId="77777777" w:rsidR="00F91961" w:rsidRPr="00C51165" w:rsidRDefault="00F91961" w:rsidP="00D15D0C">
            <w:pPr>
              <w:suppressAutoHyphens w:val="0"/>
              <w:spacing w:before="18" w:after="18" w:line="220" w:lineRule="exact"/>
              <w:ind w:left="57" w:right="57"/>
              <w:jc w:val="center"/>
              <w:rPr>
                <w:sz w:val="18"/>
              </w:rPr>
            </w:pPr>
            <w:r w:rsidRPr="00C51165">
              <w:rPr>
                <w:sz w:val="18"/>
              </w:rPr>
              <w:t>-</w:t>
            </w:r>
          </w:p>
        </w:tc>
        <w:tc>
          <w:tcPr>
            <w:tcW w:w="3210" w:type="dxa"/>
            <w:shd w:val="clear" w:color="auto" w:fill="auto"/>
            <w:vAlign w:val="center"/>
          </w:tcPr>
          <w:p w14:paraId="09AC3C0B"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 xml:space="preserve">Heat: </w:t>
            </w:r>
            <w:r w:rsidR="00412107" w:rsidRPr="0067589E">
              <w:rPr>
                <w:spacing w:val="-4"/>
                <w:sz w:val="18"/>
              </w:rPr>
              <w:tab/>
            </w:r>
            <w:r w:rsidRPr="0067589E">
              <w:rPr>
                <w:spacing w:val="-4"/>
                <w:sz w:val="18"/>
              </w:rPr>
              <w:t xml:space="preserve">48 h at 65° </w:t>
            </w:r>
            <w:r w:rsidR="00412107" w:rsidRPr="0067589E">
              <w:rPr>
                <w:spacing w:val="-4"/>
                <w:sz w:val="18"/>
              </w:rPr>
              <w:t>±</w:t>
            </w:r>
            <w:r w:rsidRPr="0067589E">
              <w:rPr>
                <w:spacing w:val="-4"/>
                <w:sz w:val="18"/>
              </w:rPr>
              <w:t xml:space="preserve"> 2°C</w:t>
            </w:r>
          </w:p>
          <w:p w14:paraId="2F882672" w14:textId="77777777" w:rsidR="00F91961" w:rsidRPr="0067589E" w:rsidRDefault="00412107" w:rsidP="00D15D0C">
            <w:pPr>
              <w:suppressAutoHyphens w:val="0"/>
              <w:spacing w:before="18" w:after="18" w:line="220" w:lineRule="exact"/>
              <w:ind w:left="113" w:right="113"/>
              <w:rPr>
                <w:spacing w:val="-4"/>
                <w:sz w:val="18"/>
              </w:rPr>
            </w:pPr>
            <w:r w:rsidRPr="0067589E">
              <w:rPr>
                <w:spacing w:val="-4"/>
                <w:sz w:val="18"/>
              </w:rPr>
              <w:tab/>
            </w:r>
            <w:r w:rsidR="00F91961" w:rsidRPr="0067589E">
              <w:rPr>
                <w:spacing w:val="-4"/>
                <w:sz w:val="18"/>
              </w:rPr>
              <w:t>Visual inspection for distortion</w:t>
            </w:r>
          </w:p>
        </w:tc>
        <w:tc>
          <w:tcPr>
            <w:tcW w:w="343" w:type="dxa"/>
            <w:shd w:val="clear" w:color="auto" w:fill="auto"/>
          </w:tcPr>
          <w:p w14:paraId="1537C2F3"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173EAE7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5AB79199"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4F598548"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85AE7CF"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127BC313"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0F75F55"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1D1118E5"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3F4DAF0"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5380098B"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71FB09F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46BA14DC"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6BBF0460"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1A17C985"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1D9AA37F"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507F111C"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5C02E13"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28B44CA5"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27ED2332"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4F6BF30E"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r>
      <w:tr w:rsidR="00DD7593" w:rsidRPr="00C51165" w14:paraId="2844FB18" w14:textId="77777777" w:rsidTr="00321086">
        <w:tc>
          <w:tcPr>
            <w:tcW w:w="848" w:type="dxa"/>
            <w:shd w:val="clear" w:color="auto" w:fill="auto"/>
          </w:tcPr>
          <w:p w14:paraId="02E6C872" w14:textId="77777777" w:rsidR="00F91961" w:rsidRPr="00C51165" w:rsidRDefault="00F91961" w:rsidP="00D15D0C">
            <w:pPr>
              <w:suppressAutoHyphens w:val="0"/>
              <w:spacing w:before="18" w:after="18" w:line="220" w:lineRule="exact"/>
              <w:ind w:left="57" w:right="57"/>
              <w:jc w:val="center"/>
              <w:rPr>
                <w:sz w:val="18"/>
              </w:rPr>
            </w:pPr>
            <w:r w:rsidRPr="00C51165">
              <w:rPr>
                <w:sz w:val="18"/>
              </w:rPr>
              <w:t>6</w:t>
            </w:r>
          </w:p>
        </w:tc>
        <w:tc>
          <w:tcPr>
            <w:tcW w:w="998" w:type="dxa"/>
            <w:shd w:val="clear" w:color="auto" w:fill="auto"/>
          </w:tcPr>
          <w:p w14:paraId="6AA472FC" w14:textId="77777777" w:rsidR="00F91961" w:rsidRPr="00C51165" w:rsidRDefault="00F91961" w:rsidP="00D15D0C">
            <w:pPr>
              <w:suppressAutoHyphens w:val="0"/>
              <w:spacing w:before="18" w:after="18" w:line="220" w:lineRule="exact"/>
              <w:ind w:left="57" w:right="57"/>
              <w:jc w:val="center"/>
              <w:rPr>
                <w:sz w:val="18"/>
              </w:rPr>
            </w:pPr>
            <w:r w:rsidRPr="00C51165">
              <w:rPr>
                <w:sz w:val="18"/>
              </w:rPr>
              <w:t>-</w:t>
            </w:r>
          </w:p>
        </w:tc>
        <w:tc>
          <w:tcPr>
            <w:tcW w:w="3210" w:type="dxa"/>
            <w:shd w:val="clear" w:color="auto" w:fill="auto"/>
            <w:vAlign w:val="center"/>
          </w:tcPr>
          <w:p w14:paraId="41DC28E2" w14:textId="77777777" w:rsidR="00F91961" w:rsidRPr="0067589E" w:rsidRDefault="0067589E" w:rsidP="00D15D0C">
            <w:pPr>
              <w:suppressAutoHyphens w:val="0"/>
              <w:spacing w:before="18" w:after="18" w:line="220" w:lineRule="exact"/>
              <w:ind w:left="113" w:right="113"/>
              <w:rPr>
                <w:spacing w:val="-4"/>
                <w:sz w:val="18"/>
              </w:rPr>
            </w:pPr>
            <w:r>
              <w:rPr>
                <w:spacing w:val="-4"/>
                <w:sz w:val="18"/>
              </w:rPr>
              <w:t xml:space="preserve">Colorimetry: </w:t>
            </w:r>
            <w:r w:rsidR="00F91961" w:rsidRPr="0067589E">
              <w:rPr>
                <w:spacing w:val="-4"/>
                <w:sz w:val="18"/>
              </w:rPr>
              <w:t>visual inspection</w:t>
            </w:r>
          </w:p>
          <w:p w14:paraId="36192FD5"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Trichromatic coordinates in case of doubt</w:t>
            </w:r>
          </w:p>
        </w:tc>
        <w:tc>
          <w:tcPr>
            <w:tcW w:w="343" w:type="dxa"/>
            <w:shd w:val="clear" w:color="auto" w:fill="auto"/>
          </w:tcPr>
          <w:p w14:paraId="7F4CCE0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4088BF9B"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92B67DC"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713C58DB"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329C604"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649E560D"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29581F52"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4B64429"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4F61BBA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7368B893"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137DE77A"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6025E16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r>
      <w:tr w:rsidR="00DD7593" w:rsidRPr="00C51165" w14:paraId="5ED7FE1D" w14:textId="77777777" w:rsidTr="00321086">
        <w:tc>
          <w:tcPr>
            <w:tcW w:w="848" w:type="dxa"/>
            <w:shd w:val="clear" w:color="auto" w:fill="auto"/>
          </w:tcPr>
          <w:p w14:paraId="796196EA" w14:textId="77777777" w:rsidR="00F91961" w:rsidRPr="00C51165" w:rsidRDefault="00F91961" w:rsidP="00D15D0C">
            <w:pPr>
              <w:suppressAutoHyphens w:val="0"/>
              <w:spacing w:before="18" w:after="18" w:line="220" w:lineRule="exact"/>
              <w:ind w:left="57" w:right="57"/>
              <w:jc w:val="center"/>
              <w:rPr>
                <w:sz w:val="18"/>
              </w:rPr>
            </w:pPr>
            <w:r w:rsidRPr="00C51165">
              <w:rPr>
                <w:sz w:val="18"/>
              </w:rPr>
              <w:t>7</w:t>
            </w:r>
          </w:p>
        </w:tc>
        <w:tc>
          <w:tcPr>
            <w:tcW w:w="998" w:type="dxa"/>
            <w:shd w:val="clear" w:color="auto" w:fill="auto"/>
          </w:tcPr>
          <w:p w14:paraId="2FE78EFD" w14:textId="77777777" w:rsidR="00F91961" w:rsidRPr="00C51165" w:rsidRDefault="00F91961" w:rsidP="00D15D0C">
            <w:pPr>
              <w:suppressAutoHyphens w:val="0"/>
              <w:spacing w:before="18" w:after="18" w:line="220" w:lineRule="exact"/>
              <w:ind w:left="57" w:right="57"/>
              <w:jc w:val="center"/>
              <w:rPr>
                <w:sz w:val="18"/>
              </w:rPr>
            </w:pPr>
            <w:r w:rsidRPr="00C51165">
              <w:rPr>
                <w:sz w:val="18"/>
              </w:rPr>
              <w:t>-</w:t>
            </w:r>
          </w:p>
        </w:tc>
        <w:tc>
          <w:tcPr>
            <w:tcW w:w="3210" w:type="dxa"/>
            <w:shd w:val="clear" w:color="auto" w:fill="auto"/>
            <w:vAlign w:val="center"/>
          </w:tcPr>
          <w:p w14:paraId="61653CAD" w14:textId="77777777" w:rsidR="00F91961" w:rsidRPr="0067589E" w:rsidRDefault="0067589E" w:rsidP="00D15D0C">
            <w:pPr>
              <w:suppressAutoHyphens w:val="0"/>
              <w:spacing w:before="18" w:after="18" w:line="220" w:lineRule="exact"/>
              <w:ind w:left="113" w:right="113"/>
              <w:rPr>
                <w:spacing w:val="-4"/>
                <w:sz w:val="18"/>
              </w:rPr>
            </w:pPr>
            <w:r>
              <w:rPr>
                <w:spacing w:val="-4"/>
                <w:sz w:val="18"/>
              </w:rPr>
              <w:t xml:space="preserve">Photometry: </w:t>
            </w:r>
            <w:r w:rsidR="00F91961" w:rsidRPr="0067589E">
              <w:rPr>
                <w:spacing w:val="-4"/>
                <w:sz w:val="18"/>
              </w:rPr>
              <w:t>limited to 20' and V = H = 0°</w:t>
            </w:r>
          </w:p>
        </w:tc>
        <w:tc>
          <w:tcPr>
            <w:tcW w:w="343" w:type="dxa"/>
            <w:shd w:val="clear" w:color="auto" w:fill="auto"/>
          </w:tcPr>
          <w:p w14:paraId="03D59E9B"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532470C"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64DC6DAD"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7768694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7B9BA40D"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1CF19038"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7A3673CE"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1605A04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70E24969"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42732E3"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r>
      <w:tr w:rsidR="00DD7593" w:rsidRPr="00C51165" w14:paraId="26FED638" w14:textId="77777777" w:rsidTr="00321086">
        <w:tc>
          <w:tcPr>
            <w:tcW w:w="848" w:type="dxa"/>
            <w:shd w:val="clear" w:color="auto" w:fill="auto"/>
          </w:tcPr>
          <w:p w14:paraId="1F3C7B99" w14:textId="77777777" w:rsidR="00F91961" w:rsidRPr="00C51165" w:rsidRDefault="00F91961" w:rsidP="00D15D0C">
            <w:pPr>
              <w:suppressAutoHyphens w:val="0"/>
              <w:spacing w:before="18" w:after="18" w:line="220" w:lineRule="exact"/>
              <w:ind w:left="57" w:right="57"/>
              <w:jc w:val="center"/>
              <w:rPr>
                <w:sz w:val="18"/>
              </w:rPr>
            </w:pPr>
            <w:r w:rsidRPr="00C51165">
              <w:rPr>
                <w:sz w:val="18"/>
              </w:rPr>
              <w:t>7</w:t>
            </w:r>
          </w:p>
        </w:tc>
        <w:tc>
          <w:tcPr>
            <w:tcW w:w="998" w:type="dxa"/>
            <w:shd w:val="clear" w:color="auto" w:fill="auto"/>
          </w:tcPr>
          <w:p w14:paraId="6E5E66FC" w14:textId="77777777" w:rsidR="00F91961" w:rsidRPr="00C51165" w:rsidRDefault="00F91961" w:rsidP="00D15D0C">
            <w:pPr>
              <w:suppressAutoHyphens w:val="0"/>
              <w:spacing w:before="18" w:after="18" w:line="220" w:lineRule="exact"/>
              <w:ind w:left="57" w:right="57"/>
              <w:jc w:val="center"/>
              <w:rPr>
                <w:sz w:val="18"/>
              </w:rPr>
            </w:pPr>
            <w:r w:rsidRPr="00C51165">
              <w:rPr>
                <w:sz w:val="18"/>
              </w:rPr>
              <w:t>3.</w:t>
            </w:r>
          </w:p>
        </w:tc>
        <w:tc>
          <w:tcPr>
            <w:tcW w:w="3210" w:type="dxa"/>
            <w:shd w:val="clear" w:color="auto" w:fill="auto"/>
            <w:vAlign w:val="center"/>
          </w:tcPr>
          <w:p w14:paraId="36A1B98C"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Complete photometry</w:t>
            </w:r>
          </w:p>
        </w:tc>
        <w:tc>
          <w:tcPr>
            <w:tcW w:w="343" w:type="dxa"/>
            <w:shd w:val="clear" w:color="auto" w:fill="auto"/>
          </w:tcPr>
          <w:p w14:paraId="75580E31"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E2561F0"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B2B2303"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10EAD002"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1B3A8CC2"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036B283"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D6B22BB"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220434A"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AC2422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9719F73"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52AA9997" w14:textId="77777777" w:rsidTr="00321086">
        <w:tc>
          <w:tcPr>
            <w:tcW w:w="848" w:type="dxa"/>
            <w:shd w:val="clear" w:color="auto" w:fill="auto"/>
          </w:tcPr>
          <w:p w14:paraId="196CFB36" w14:textId="77777777" w:rsidR="00F91961" w:rsidRPr="00C51165" w:rsidRDefault="00F91961" w:rsidP="00D15D0C">
            <w:pPr>
              <w:suppressAutoHyphens w:val="0"/>
              <w:spacing w:before="18" w:after="18" w:line="220" w:lineRule="exact"/>
              <w:ind w:left="57" w:right="57"/>
              <w:jc w:val="center"/>
              <w:rPr>
                <w:sz w:val="18"/>
              </w:rPr>
            </w:pPr>
            <w:r w:rsidRPr="00C51165">
              <w:rPr>
                <w:sz w:val="18"/>
              </w:rPr>
              <w:t>8</w:t>
            </w:r>
          </w:p>
        </w:tc>
        <w:tc>
          <w:tcPr>
            <w:tcW w:w="998" w:type="dxa"/>
            <w:shd w:val="clear" w:color="auto" w:fill="auto"/>
          </w:tcPr>
          <w:p w14:paraId="04EE0A6E" w14:textId="77777777" w:rsidR="00F91961" w:rsidRPr="00C51165" w:rsidRDefault="00F91961" w:rsidP="00D15D0C">
            <w:pPr>
              <w:suppressAutoHyphens w:val="0"/>
              <w:spacing w:before="18" w:after="18" w:line="220" w:lineRule="exact"/>
              <w:ind w:left="57" w:right="57"/>
              <w:jc w:val="center"/>
              <w:rPr>
                <w:sz w:val="18"/>
              </w:rPr>
            </w:pPr>
            <w:r w:rsidRPr="00C51165">
              <w:rPr>
                <w:sz w:val="18"/>
              </w:rPr>
              <w:t>1.</w:t>
            </w:r>
          </w:p>
        </w:tc>
        <w:tc>
          <w:tcPr>
            <w:tcW w:w="3210" w:type="dxa"/>
            <w:shd w:val="clear" w:color="auto" w:fill="auto"/>
            <w:vAlign w:val="center"/>
          </w:tcPr>
          <w:p w14:paraId="3B12E033"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 xml:space="preserve">Water: </w:t>
            </w:r>
            <w:r w:rsidRPr="0067589E">
              <w:rPr>
                <w:spacing w:val="-4"/>
                <w:sz w:val="18"/>
              </w:rPr>
              <w:tab/>
              <w:t>10 min. in normal position</w:t>
            </w:r>
          </w:p>
          <w:p w14:paraId="5E2FCDE1" w14:textId="77777777" w:rsidR="00F91961" w:rsidRPr="0067589E" w:rsidRDefault="00412107" w:rsidP="00D15D0C">
            <w:pPr>
              <w:suppressAutoHyphens w:val="0"/>
              <w:spacing w:before="18" w:after="18" w:line="220" w:lineRule="exact"/>
              <w:ind w:left="113" w:right="113"/>
              <w:rPr>
                <w:spacing w:val="-4"/>
                <w:sz w:val="18"/>
              </w:rPr>
            </w:pPr>
            <w:r w:rsidRPr="0067589E">
              <w:rPr>
                <w:spacing w:val="-4"/>
                <w:sz w:val="18"/>
              </w:rPr>
              <w:tab/>
            </w:r>
            <w:r w:rsidR="0067589E">
              <w:rPr>
                <w:spacing w:val="-4"/>
                <w:sz w:val="18"/>
              </w:rPr>
              <w:tab/>
            </w:r>
            <w:r w:rsidR="00F91961" w:rsidRPr="0067589E">
              <w:rPr>
                <w:spacing w:val="-4"/>
                <w:sz w:val="18"/>
              </w:rPr>
              <w:t>10 min. in inverted position</w:t>
            </w:r>
          </w:p>
          <w:p w14:paraId="6AFA2A45" w14:textId="77777777" w:rsidR="00F91961" w:rsidRPr="0067589E" w:rsidRDefault="00412107" w:rsidP="00D15D0C">
            <w:pPr>
              <w:suppressAutoHyphens w:val="0"/>
              <w:spacing w:before="18" w:after="18" w:line="220" w:lineRule="exact"/>
              <w:ind w:left="113" w:right="113"/>
              <w:rPr>
                <w:spacing w:val="-4"/>
                <w:sz w:val="18"/>
              </w:rPr>
            </w:pPr>
            <w:r w:rsidRPr="0067589E">
              <w:rPr>
                <w:spacing w:val="-4"/>
                <w:sz w:val="18"/>
              </w:rPr>
              <w:tab/>
            </w:r>
            <w:r w:rsidR="0067589E">
              <w:rPr>
                <w:spacing w:val="-4"/>
                <w:sz w:val="18"/>
              </w:rPr>
              <w:tab/>
            </w:r>
            <w:r w:rsidR="00F91961" w:rsidRPr="0067589E">
              <w:rPr>
                <w:spacing w:val="-4"/>
                <w:sz w:val="18"/>
              </w:rPr>
              <w:t>visual inspection</w:t>
            </w:r>
          </w:p>
        </w:tc>
        <w:tc>
          <w:tcPr>
            <w:tcW w:w="343" w:type="dxa"/>
            <w:shd w:val="clear" w:color="auto" w:fill="auto"/>
          </w:tcPr>
          <w:p w14:paraId="1A348ABC" w14:textId="77777777" w:rsidR="00F91961" w:rsidRPr="00C51165" w:rsidRDefault="00F91961" w:rsidP="00D15D0C">
            <w:pPr>
              <w:suppressAutoHyphens w:val="0"/>
              <w:spacing w:before="18" w:after="18" w:line="220" w:lineRule="exact"/>
              <w:ind w:left="57" w:right="57"/>
              <w:jc w:val="center"/>
              <w:rPr>
                <w:sz w:val="18"/>
              </w:rPr>
            </w:pPr>
          </w:p>
          <w:p w14:paraId="6CBB16E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06A7621"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F42C480"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F794DA5"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BA4A98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70974BF"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0D073CA"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37F6F343"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17DF13E1"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640A5D9A"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7CB5C5FE"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64799470"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27406D92"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DB84E8E"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083FB5CF" w14:textId="77777777" w:rsidTr="00321086">
        <w:tc>
          <w:tcPr>
            <w:tcW w:w="848" w:type="dxa"/>
            <w:shd w:val="clear" w:color="auto" w:fill="auto"/>
          </w:tcPr>
          <w:p w14:paraId="75D3275E"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409A4878" w14:textId="77777777" w:rsidR="00F91961" w:rsidRPr="00C51165" w:rsidRDefault="00F91961" w:rsidP="00D15D0C">
            <w:pPr>
              <w:suppressAutoHyphens w:val="0"/>
              <w:spacing w:before="18" w:after="18" w:line="220" w:lineRule="exact"/>
              <w:ind w:left="57" w:right="57"/>
              <w:jc w:val="center"/>
              <w:rPr>
                <w:sz w:val="18"/>
              </w:rPr>
            </w:pPr>
            <w:r w:rsidRPr="00C51165">
              <w:rPr>
                <w:sz w:val="18"/>
              </w:rPr>
              <w:t>3.1.</w:t>
            </w:r>
          </w:p>
        </w:tc>
        <w:tc>
          <w:tcPr>
            <w:tcW w:w="3210" w:type="dxa"/>
            <w:shd w:val="clear" w:color="auto" w:fill="auto"/>
            <w:vAlign w:val="center"/>
          </w:tcPr>
          <w:p w14:paraId="79DAFF3A"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Colorimetry:</w:t>
            </w:r>
            <w:r w:rsidRPr="0067589E">
              <w:rPr>
                <w:spacing w:val="-4"/>
                <w:sz w:val="18"/>
              </w:rPr>
              <w:tab/>
              <w:t>visual inspection</w:t>
            </w:r>
          </w:p>
          <w:p w14:paraId="617E59E4"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Trichromatic coordinates in case of doubt</w:t>
            </w:r>
          </w:p>
        </w:tc>
        <w:tc>
          <w:tcPr>
            <w:tcW w:w="343" w:type="dxa"/>
            <w:shd w:val="clear" w:color="auto" w:fill="auto"/>
          </w:tcPr>
          <w:p w14:paraId="474B698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31D2B61"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115E3F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FD6FEE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5FEAA88"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5E0FFF2"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3C7A6E8"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3D5ACA67"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5F13AD21"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10E5B16B"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56D414F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134F8F6"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5EB3068E" w14:textId="77777777" w:rsidTr="00321086">
        <w:tc>
          <w:tcPr>
            <w:tcW w:w="848" w:type="dxa"/>
            <w:shd w:val="clear" w:color="auto" w:fill="auto"/>
          </w:tcPr>
          <w:p w14:paraId="0F2E81C5"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0635258E" w14:textId="77777777" w:rsidR="00F91961" w:rsidRPr="00C51165" w:rsidRDefault="00F91961" w:rsidP="00D15D0C">
            <w:pPr>
              <w:suppressAutoHyphens w:val="0"/>
              <w:spacing w:before="18" w:after="18" w:line="220" w:lineRule="exact"/>
              <w:ind w:left="57" w:right="57"/>
              <w:jc w:val="center"/>
              <w:rPr>
                <w:sz w:val="18"/>
              </w:rPr>
            </w:pPr>
            <w:r w:rsidRPr="00C51165">
              <w:rPr>
                <w:sz w:val="18"/>
              </w:rPr>
              <w:t>3.2.</w:t>
            </w:r>
          </w:p>
        </w:tc>
        <w:tc>
          <w:tcPr>
            <w:tcW w:w="3210" w:type="dxa"/>
            <w:shd w:val="clear" w:color="auto" w:fill="auto"/>
            <w:vAlign w:val="center"/>
          </w:tcPr>
          <w:p w14:paraId="3FEE7AE6"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Photometry:</w:t>
            </w:r>
            <w:r w:rsidR="00D50DAA">
              <w:rPr>
                <w:spacing w:val="-4"/>
                <w:sz w:val="18"/>
              </w:rPr>
              <w:t xml:space="preserve"> </w:t>
            </w:r>
            <w:r w:rsidRPr="0067589E">
              <w:rPr>
                <w:spacing w:val="-4"/>
                <w:sz w:val="18"/>
              </w:rPr>
              <w:t>limited to 20' and V = H = 0°</w:t>
            </w:r>
          </w:p>
        </w:tc>
        <w:tc>
          <w:tcPr>
            <w:tcW w:w="343" w:type="dxa"/>
            <w:shd w:val="clear" w:color="auto" w:fill="auto"/>
          </w:tcPr>
          <w:p w14:paraId="3AED99E1"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8351BCA"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877E010"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9DB8AD2"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6697F4B"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8453464"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1F7B97E"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2793F675"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7262BE9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137A49D"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3D6D94C2" w14:textId="77777777" w:rsidTr="00321086">
        <w:tc>
          <w:tcPr>
            <w:tcW w:w="848" w:type="dxa"/>
            <w:shd w:val="clear" w:color="auto" w:fill="auto"/>
          </w:tcPr>
          <w:p w14:paraId="150F6887" w14:textId="77777777" w:rsidR="00F91961" w:rsidRPr="00C51165" w:rsidRDefault="00F91961" w:rsidP="00D15D0C">
            <w:pPr>
              <w:suppressAutoHyphens w:val="0"/>
              <w:spacing w:before="18" w:after="18" w:line="220" w:lineRule="exact"/>
              <w:ind w:left="57" w:right="57"/>
              <w:jc w:val="center"/>
              <w:rPr>
                <w:sz w:val="18"/>
              </w:rPr>
            </w:pPr>
            <w:r w:rsidRPr="00C51165">
              <w:rPr>
                <w:sz w:val="18"/>
              </w:rPr>
              <w:t>8</w:t>
            </w:r>
          </w:p>
        </w:tc>
        <w:tc>
          <w:tcPr>
            <w:tcW w:w="998" w:type="dxa"/>
            <w:shd w:val="clear" w:color="auto" w:fill="auto"/>
          </w:tcPr>
          <w:p w14:paraId="0B29CEF3" w14:textId="77777777" w:rsidR="00F91961" w:rsidRPr="00C51165" w:rsidRDefault="00F91961" w:rsidP="00D15D0C">
            <w:pPr>
              <w:suppressAutoHyphens w:val="0"/>
              <w:spacing w:before="18" w:after="18" w:line="220" w:lineRule="exact"/>
              <w:ind w:left="57" w:right="57"/>
              <w:jc w:val="center"/>
              <w:rPr>
                <w:sz w:val="18"/>
              </w:rPr>
            </w:pPr>
            <w:r w:rsidRPr="00C51165">
              <w:rPr>
                <w:sz w:val="18"/>
              </w:rPr>
              <w:t>3.</w:t>
            </w:r>
          </w:p>
        </w:tc>
        <w:tc>
          <w:tcPr>
            <w:tcW w:w="3210" w:type="dxa"/>
            <w:shd w:val="clear" w:color="auto" w:fill="auto"/>
            <w:vAlign w:val="center"/>
          </w:tcPr>
          <w:p w14:paraId="5DF4F3D4"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Motor fuels:</w:t>
            </w:r>
            <w:r w:rsidRPr="0067589E">
              <w:rPr>
                <w:spacing w:val="-4"/>
                <w:sz w:val="18"/>
              </w:rPr>
              <w:tab/>
              <w:t>5 min.</w:t>
            </w:r>
          </w:p>
          <w:p w14:paraId="193AE4A9" w14:textId="77777777" w:rsidR="00F91961" w:rsidRPr="0067589E" w:rsidRDefault="0067589E" w:rsidP="00D15D0C">
            <w:pPr>
              <w:suppressAutoHyphens w:val="0"/>
              <w:spacing w:before="18" w:after="18" w:line="220" w:lineRule="exact"/>
              <w:ind w:left="113" w:right="113"/>
              <w:rPr>
                <w:spacing w:val="-4"/>
                <w:sz w:val="18"/>
              </w:rPr>
            </w:pPr>
            <w:r>
              <w:rPr>
                <w:spacing w:val="-4"/>
                <w:sz w:val="18"/>
              </w:rPr>
              <w:tab/>
            </w:r>
            <w:r>
              <w:rPr>
                <w:spacing w:val="-4"/>
                <w:sz w:val="18"/>
              </w:rPr>
              <w:tab/>
            </w:r>
            <w:r w:rsidR="00F91961" w:rsidRPr="0067589E">
              <w:rPr>
                <w:spacing w:val="-4"/>
                <w:sz w:val="18"/>
              </w:rPr>
              <w:t>visual inspection</w:t>
            </w:r>
          </w:p>
        </w:tc>
        <w:tc>
          <w:tcPr>
            <w:tcW w:w="343" w:type="dxa"/>
            <w:shd w:val="clear" w:color="auto" w:fill="auto"/>
          </w:tcPr>
          <w:p w14:paraId="0362D64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1C41694"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AA2CDA2"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2B79D9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9257D40"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E42E075"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6A9CB09"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5ADEECA3"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5291749"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046F1ED8"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5FEF75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163D1A0"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28C77BC7" w14:textId="77777777" w:rsidTr="00321086">
        <w:tc>
          <w:tcPr>
            <w:tcW w:w="848" w:type="dxa"/>
            <w:shd w:val="clear" w:color="auto" w:fill="auto"/>
          </w:tcPr>
          <w:p w14:paraId="2FF0A1B5" w14:textId="77777777" w:rsidR="00F91961" w:rsidRPr="00C51165" w:rsidRDefault="00F91961" w:rsidP="00D15D0C">
            <w:pPr>
              <w:suppressAutoHyphens w:val="0"/>
              <w:spacing w:before="18" w:after="18" w:line="220" w:lineRule="exact"/>
              <w:ind w:left="57" w:right="57"/>
              <w:jc w:val="center"/>
              <w:rPr>
                <w:sz w:val="18"/>
              </w:rPr>
            </w:pPr>
            <w:r w:rsidRPr="00C51165">
              <w:rPr>
                <w:sz w:val="18"/>
              </w:rPr>
              <w:t>8</w:t>
            </w:r>
          </w:p>
        </w:tc>
        <w:tc>
          <w:tcPr>
            <w:tcW w:w="998" w:type="dxa"/>
            <w:shd w:val="clear" w:color="auto" w:fill="auto"/>
          </w:tcPr>
          <w:p w14:paraId="3D785E51"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3210" w:type="dxa"/>
            <w:shd w:val="clear" w:color="auto" w:fill="auto"/>
            <w:vAlign w:val="center"/>
          </w:tcPr>
          <w:p w14:paraId="4DC720CB"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Oils:</w:t>
            </w:r>
            <w:r w:rsidRPr="0067589E">
              <w:rPr>
                <w:spacing w:val="-4"/>
                <w:sz w:val="18"/>
              </w:rPr>
              <w:tab/>
            </w:r>
            <w:r w:rsidR="0067589E">
              <w:rPr>
                <w:spacing w:val="-4"/>
                <w:sz w:val="18"/>
              </w:rPr>
              <w:tab/>
            </w:r>
            <w:r w:rsidRPr="0067589E">
              <w:rPr>
                <w:spacing w:val="-4"/>
                <w:sz w:val="18"/>
              </w:rPr>
              <w:t>5 min.</w:t>
            </w:r>
          </w:p>
          <w:p w14:paraId="6B41DDA4" w14:textId="77777777" w:rsidR="00F91961" w:rsidRPr="0067589E" w:rsidRDefault="0067589E" w:rsidP="00D15D0C">
            <w:pPr>
              <w:suppressAutoHyphens w:val="0"/>
              <w:spacing w:before="18" w:after="18" w:line="220" w:lineRule="exact"/>
              <w:ind w:left="113" w:right="113"/>
              <w:rPr>
                <w:spacing w:val="-4"/>
                <w:sz w:val="18"/>
              </w:rPr>
            </w:pPr>
            <w:r>
              <w:rPr>
                <w:spacing w:val="-4"/>
                <w:sz w:val="18"/>
              </w:rPr>
              <w:tab/>
            </w:r>
            <w:r>
              <w:rPr>
                <w:spacing w:val="-4"/>
                <w:sz w:val="18"/>
              </w:rPr>
              <w:tab/>
            </w:r>
            <w:r w:rsidR="00F91961" w:rsidRPr="0067589E">
              <w:rPr>
                <w:spacing w:val="-4"/>
                <w:sz w:val="18"/>
              </w:rPr>
              <w:t>visual inspection</w:t>
            </w:r>
          </w:p>
        </w:tc>
        <w:tc>
          <w:tcPr>
            <w:tcW w:w="343" w:type="dxa"/>
            <w:shd w:val="clear" w:color="auto" w:fill="auto"/>
          </w:tcPr>
          <w:p w14:paraId="58E0CADF"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2D3B53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EDCB20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3A6EB0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593F4CA"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822C38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8B3B2DD"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60E19130"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488BD48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3764FCB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83F986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AC6696D"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1DB11820" w14:textId="77777777" w:rsidTr="00321086">
        <w:tc>
          <w:tcPr>
            <w:tcW w:w="848" w:type="dxa"/>
            <w:shd w:val="clear" w:color="auto" w:fill="auto"/>
          </w:tcPr>
          <w:p w14:paraId="07E43A78"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59A3B169" w14:textId="77777777" w:rsidR="00F91961" w:rsidRPr="00C51165" w:rsidRDefault="00F91961" w:rsidP="00D15D0C">
            <w:pPr>
              <w:suppressAutoHyphens w:val="0"/>
              <w:spacing w:before="18" w:after="18" w:line="220" w:lineRule="exact"/>
              <w:ind w:left="57" w:right="57"/>
              <w:jc w:val="center"/>
              <w:rPr>
                <w:sz w:val="18"/>
              </w:rPr>
            </w:pPr>
            <w:r w:rsidRPr="00C51165">
              <w:rPr>
                <w:sz w:val="18"/>
              </w:rPr>
              <w:t>3.1.</w:t>
            </w:r>
          </w:p>
        </w:tc>
        <w:tc>
          <w:tcPr>
            <w:tcW w:w="3210" w:type="dxa"/>
            <w:shd w:val="clear" w:color="auto" w:fill="auto"/>
            <w:vAlign w:val="center"/>
          </w:tcPr>
          <w:p w14:paraId="77D9DC3D"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Colorimetry:</w:t>
            </w:r>
            <w:r w:rsidR="00D50DAA">
              <w:rPr>
                <w:spacing w:val="-4"/>
                <w:sz w:val="18"/>
              </w:rPr>
              <w:t xml:space="preserve"> </w:t>
            </w:r>
            <w:r w:rsidRPr="0067589E">
              <w:rPr>
                <w:spacing w:val="-4"/>
                <w:sz w:val="18"/>
              </w:rPr>
              <w:t>visual inspection</w:t>
            </w:r>
          </w:p>
          <w:p w14:paraId="7BE2FADB"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Trichromatic coordinates in case of doubt</w:t>
            </w:r>
          </w:p>
        </w:tc>
        <w:tc>
          <w:tcPr>
            <w:tcW w:w="343" w:type="dxa"/>
            <w:shd w:val="clear" w:color="auto" w:fill="auto"/>
          </w:tcPr>
          <w:p w14:paraId="4DBE9693"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3A3585A"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C812B18"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25F0C9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373B528"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8F99C5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AF09E03" w14:textId="77777777" w:rsidR="00F91961" w:rsidRPr="00C51165" w:rsidRDefault="00F91961" w:rsidP="00D15D0C">
            <w:pPr>
              <w:suppressAutoHyphens w:val="0"/>
              <w:spacing w:before="18" w:after="18" w:line="220" w:lineRule="exact"/>
              <w:ind w:left="57" w:right="57"/>
              <w:jc w:val="center"/>
              <w:rPr>
                <w:sz w:val="18"/>
              </w:rPr>
            </w:pPr>
          </w:p>
          <w:p w14:paraId="0BEAA718"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4418FA91" w14:textId="77777777" w:rsidR="00F91961" w:rsidRPr="00C51165" w:rsidRDefault="00F91961" w:rsidP="00D15D0C">
            <w:pPr>
              <w:suppressAutoHyphens w:val="0"/>
              <w:spacing w:before="18" w:after="18" w:line="220" w:lineRule="exact"/>
              <w:ind w:left="57" w:right="57"/>
              <w:jc w:val="center"/>
              <w:rPr>
                <w:sz w:val="18"/>
              </w:rPr>
            </w:pPr>
          </w:p>
          <w:p w14:paraId="0D516505"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069D2A3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66938B3"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5BB984AD" w14:textId="77777777" w:rsidTr="00321086">
        <w:tc>
          <w:tcPr>
            <w:tcW w:w="848" w:type="dxa"/>
            <w:shd w:val="clear" w:color="auto" w:fill="auto"/>
          </w:tcPr>
          <w:p w14:paraId="2DF74916"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02BB9315" w14:textId="77777777" w:rsidR="00F91961" w:rsidRPr="00C51165" w:rsidRDefault="00F91961" w:rsidP="00D15D0C">
            <w:pPr>
              <w:suppressAutoHyphens w:val="0"/>
              <w:spacing w:before="18" w:after="18" w:line="220" w:lineRule="exact"/>
              <w:ind w:left="57" w:right="57"/>
              <w:jc w:val="center"/>
              <w:rPr>
                <w:sz w:val="18"/>
              </w:rPr>
            </w:pPr>
            <w:r w:rsidRPr="00C51165">
              <w:rPr>
                <w:sz w:val="18"/>
              </w:rPr>
              <w:t>3.2.</w:t>
            </w:r>
          </w:p>
        </w:tc>
        <w:tc>
          <w:tcPr>
            <w:tcW w:w="3210" w:type="dxa"/>
            <w:shd w:val="clear" w:color="auto" w:fill="auto"/>
            <w:vAlign w:val="center"/>
          </w:tcPr>
          <w:p w14:paraId="7106480B"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Photometry:</w:t>
            </w:r>
            <w:r w:rsidR="00D50DAA">
              <w:rPr>
                <w:spacing w:val="-4"/>
                <w:sz w:val="18"/>
              </w:rPr>
              <w:t xml:space="preserve"> </w:t>
            </w:r>
            <w:r w:rsidRPr="0067589E">
              <w:rPr>
                <w:spacing w:val="-4"/>
                <w:sz w:val="18"/>
              </w:rPr>
              <w:t>limited to 20' and V = H = 0°</w:t>
            </w:r>
          </w:p>
        </w:tc>
        <w:tc>
          <w:tcPr>
            <w:tcW w:w="343" w:type="dxa"/>
            <w:shd w:val="clear" w:color="auto" w:fill="auto"/>
          </w:tcPr>
          <w:p w14:paraId="1906CFC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55DC090"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8B121C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E6A152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6BB5488"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BA6E8E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D41DDBB"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02E4136C"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02C9CA7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268DB80"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7C0B6026" w14:textId="77777777" w:rsidTr="00321086">
        <w:tc>
          <w:tcPr>
            <w:tcW w:w="848" w:type="dxa"/>
            <w:shd w:val="clear" w:color="auto" w:fill="auto"/>
          </w:tcPr>
          <w:p w14:paraId="7723C87D" w14:textId="77777777" w:rsidR="00F91961" w:rsidRPr="00C51165" w:rsidRDefault="00F91961" w:rsidP="00D15D0C">
            <w:pPr>
              <w:suppressAutoHyphens w:val="0"/>
              <w:spacing w:before="18" w:after="18" w:line="220" w:lineRule="exact"/>
              <w:ind w:left="57" w:right="57"/>
              <w:jc w:val="center"/>
              <w:rPr>
                <w:sz w:val="18"/>
              </w:rPr>
            </w:pPr>
            <w:r w:rsidRPr="00C51165">
              <w:rPr>
                <w:sz w:val="18"/>
              </w:rPr>
              <w:t>8</w:t>
            </w:r>
          </w:p>
        </w:tc>
        <w:tc>
          <w:tcPr>
            <w:tcW w:w="998" w:type="dxa"/>
            <w:shd w:val="clear" w:color="auto" w:fill="auto"/>
          </w:tcPr>
          <w:p w14:paraId="32CF63C3" w14:textId="77777777" w:rsidR="00F91961" w:rsidRPr="00C51165" w:rsidRDefault="00F91961" w:rsidP="00D15D0C">
            <w:pPr>
              <w:suppressAutoHyphens w:val="0"/>
              <w:spacing w:before="18" w:after="18" w:line="220" w:lineRule="exact"/>
              <w:ind w:left="57" w:right="57"/>
              <w:jc w:val="center"/>
              <w:rPr>
                <w:sz w:val="18"/>
              </w:rPr>
            </w:pPr>
            <w:r w:rsidRPr="00C51165">
              <w:rPr>
                <w:sz w:val="18"/>
              </w:rPr>
              <w:t>2.</w:t>
            </w:r>
          </w:p>
        </w:tc>
        <w:tc>
          <w:tcPr>
            <w:tcW w:w="3210" w:type="dxa"/>
            <w:shd w:val="clear" w:color="auto" w:fill="auto"/>
            <w:vAlign w:val="center"/>
          </w:tcPr>
          <w:p w14:paraId="59330F86"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Corrosion:</w:t>
            </w:r>
            <w:r w:rsidRPr="0067589E">
              <w:rPr>
                <w:spacing w:val="-4"/>
                <w:sz w:val="18"/>
              </w:rPr>
              <w:tab/>
              <w:t>24 hours</w:t>
            </w:r>
          </w:p>
          <w:p w14:paraId="16E75FCC" w14:textId="77777777" w:rsidR="00F91961" w:rsidRPr="0067589E" w:rsidRDefault="00412107" w:rsidP="00D15D0C">
            <w:pPr>
              <w:suppressAutoHyphens w:val="0"/>
              <w:spacing w:before="18" w:after="18" w:line="220" w:lineRule="exact"/>
              <w:ind w:left="113" w:right="113"/>
              <w:rPr>
                <w:spacing w:val="-4"/>
                <w:sz w:val="18"/>
              </w:rPr>
            </w:pPr>
            <w:r w:rsidRPr="0067589E">
              <w:rPr>
                <w:spacing w:val="-4"/>
                <w:sz w:val="18"/>
              </w:rPr>
              <w:tab/>
            </w:r>
            <w:r w:rsidRPr="0067589E">
              <w:rPr>
                <w:spacing w:val="-4"/>
                <w:sz w:val="18"/>
              </w:rPr>
              <w:tab/>
            </w:r>
            <w:r w:rsidR="00F91961" w:rsidRPr="0067589E">
              <w:rPr>
                <w:spacing w:val="-4"/>
                <w:sz w:val="18"/>
              </w:rPr>
              <w:t>2 hours interval</w:t>
            </w:r>
          </w:p>
          <w:p w14:paraId="4552DFF6" w14:textId="77777777" w:rsidR="00F91961" w:rsidRPr="0067589E" w:rsidRDefault="00412107" w:rsidP="00D15D0C">
            <w:pPr>
              <w:suppressAutoHyphens w:val="0"/>
              <w:spacing w:before="18" w:after="18" w:line="220" w:lineRule="exact"/>
              <w:ind w:left="113" w:right="113"/>
              <w:rPr>
                <w:spacing w:val="-4"/>
                <w:sz w:val="18"/>
              </w:rPr>
            </w:pPr>
            <w:r w:rsidRPr="0067589E">
              <w:rPr>
                <w:spacing w:val="-4"/>
                <w:sz w:val="18"/>
              </w:rPr>
              <w:tab/>
            </w:r>
            <w:r w:rsidRPr="0067589E">
              <w:rPr>
                <w:spacing w:val="-4"/>
                <w:sz w:val="18"/>
              </w:rPr>
              <w:tab/>
            </w:r>
            <w:r w:rsidR="00F91961" w:rsidRPr="0067589E">
              <w:rPr>
                <w:spacing w:val="-4"/>
                <w:sz w:val="18"/>
              </w:rPr>
              <w:t>24 hours</w:t>
            </w:r>
          </w:p>
          <w:p w14:paraId="1766CBD1" w14:textId="77777777" w:rsidR="00F91961" w:rsidRPr="0067589E" w:rsidRDefault="00412107" w:rsidP="00D15D0C">
            <w:pPr>
              <w:suppressAutoHyphens w:val="0"/>
              <w:spacing w:before="18" w:after="18" w:line="220" w:lineRule="exact"/>
              <w:ind w:left="113" w:right="113"/>
              <w:rPr>
                <w:spacing w:val="-4"/>
                <w:sz w:val="18"/>
              </w:rPr>
            </w:pPr>
            <w:r w:rsidRPr="0067589E">
              <w:rPr>
                <w:spacing w:val="-4"/>
                <w:sz w:val="18"/>
              </w:rPr>
              <w:tab/>
            </w:r>
            <w:r w:rsidRPr="0067589E">
              <w:rPr>
                <w:spacing w:val="-4"/>
                <w:sz w:val="18"/>
              </w:rPr>
              <w:tab/>
            </w:r>
            <w:r w:rsidR="00F91961" w:rsidRPr="0067589E">
              <w:rPr>
                <w:spacing w:val="-4"/>
                <w:sz w:val="18"/>
              </w:rPr>
              <w:t>visual inspection</w:t>
            </w:r>
          </w:p>
        </w:tc>
        <w:tc>
          <w:tcPr>
            <w:tcW w:w="343" w:type="dxa"/>
            <w:shd w:val="clear" w:color="auto" w:fill="auto"/>
          </w:tcPr>
          <w:p w14:paraId="5DA5D688"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E2415CB"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964E64A"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EE35AA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31AAF15"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61BBABCB"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77BA6BA0"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45BFD402"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6B35265E"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710DD59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3AC7DBFF"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204F8CE5"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26DCFD11"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6E540C8"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3F2F6B3"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AEEF3CA"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62AAC350" w14:textId="77777777" w:rsidTr="00321086">
        <w:tc>
          <w:tcPr>
            <w:tcW w:w="848" w:type="dxa"/>
            <w:shd w:val="clear" w:color="auto" w:fill="auto"/>
          </w:tcPr>
          <w:p w14:paraId="5B7494DA" w14:textId="77777777" w:rsidR="00F91961" w:rsidRPr="00C51165" w:rsidRDefault="00F91961" w:rsidP="00D15D0C">
            <w:pPr>
              <w:suppressAutoHyphens w:val="0"/>
              <w:spacing w:before="18" w:after="18" w:line="220" w:lineRule="exact"/>
              <w:ind w:left="57" w:right="57"/>
              <w:jc w:val="center"/>
              <w:rPr>
                <w:sz w:val="18"/>
              </w:rPr>
            </w:pPr>
            <w:r w:rsidRPr="00C51165">
              <w:rPr>
                <w:sz w:val="18"/>
              </w:rPr>
              <w:t>8</w:t>
            </w:r>
          </w:p>
        </w:tc>
        <w:tc>
          <w:tcPr>
            <w:tcW w:w="998" w:type="dxa"/>
            <w:shd w:val="clear" w:color="auto" w:fill="auto"/>
          </w:tcPr>
          <w:p w14:paraId="227F6390" w14:textId="77777777" w:rsidR="00F91961" w:rsidRPr="00C51165" w:rsidRDefault="00F91961" w:rsidP="00D15D0C">
            <w:pPr>
              <w:suppressAutoHyphens w:val="0"/>
              <w:spacing w:before="18" w:after="18" w:line="220" w:lineRule="exact"/>
              <w:ind w:left="57" w:right="57"/>
              <w:jc w:val="center"/>
              <w:rPr>
                <w:sz w:val="18"/>
              </w:rPr>
            </w:pPr>
            <w:r w:rsidRPr="00C51165">
              <w:rPr>
                <w:sz w:val="18"/>
              </w:rPr>
              <w:t>5.</w:t>
            </w:r>
          </w:p>
        </w:tc>
        <w:tc>
          <w:tcPr>
            <w:tcW w:w="3210" w:type="dxa"/>
            <w:shd w:val="clear" w:color="auto" w:fill="auto"/>
            <w:vAlign w:val="center"/>
          </w:tcPr>
          <w:p w14:paraId="0C1B422A"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Rear face:</w:t>
            </w:r>
            <w:r w:rsidRPr="0067589E">
              <w:rPr>
                <w:spacing w:val="-4"/>
                <w:sz w:val="18"/>
              </w:rPr>
              <w:tab/>
              <w:t>1 min.</w:t>
            </w:r>
          </w:p>
          <w:p w14:paraId="0CC5F73D" w14:textId="77777777" w:rsidR="00F91961" w:rsidRPr="0067589E" w:rsidRDefault="00412107" w:rsidP="00D15D0C">
            <w:pPr>
              <w:suppressAutoHyphens w:val="0"/>
              <w:spacing w:before="18" w:after="18" w:line="220" w:lineRule="exact"/>
              <w:ind w:left="113" w:right="113"/>
              <w:rPr>
                <w:spacing w:val="-4"/>
                <w:sz w:val="18"/>
              </w:rPr>
            </w:pPr>
            <w:r w:rsidRPr="0067589E">
              <w:rPr>
                <w:spacing w:val="-4"/>
                <w:sz w:val="18"/>
              </w:rPr>
              <w:tab/>
            </w:r>
            <w:r w:rsidRPr="0067589E">
              <w:rPr>
                <w:spacing w:val="-4"/>
                <w:sz w:val="18"/>
              </w:rPr>
              <w:tab/>
            </w:r>
            <w:r w:rsidR="00F91961" w:rsidRPr="0067589E">
              <w:rPr>
                <w:spacing w:val="-4"/>
                <w:sz w:val="18"/>
              </w:rPr>
              <w:t>visual inspection</w:t>
            </w:r>
          </w:p>
        </w:tc>
        <w:tc>
          <w:tcPr>
            <w:tcW w:w="343" w:type="dxa"/>
            <w:shd w:val="clear" w:color="auto" w:fill="auto"/>
          </w:tcPr>
          <w:p w14:paraId="21AA988F"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8AB5EAC"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15BB33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5F730C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71810EC"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314E0F84"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1AB6165E"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5684DEB3"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42606EF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88DCFD4"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36AA02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C8FC5F9"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6D620874" w14:textId="77777777" w:rsidTr="00321086">
        <w:tc>
          <w:tcPr>
            <w:tcW w:w="848" w:type="dxa"/>
            <w:shd w:val="clear" w:color="auto" w:fill="auto"/>
          </w:tcPr>
          <w:p w14:paraId="4C13B698"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2B50B997" w14:textId="77777777" w:rsidR="00F91961" w:rsidRPr="00C51165" w:rsidRDefault="00F91961" w:rsidP="00D15D0C">
            <w:pPr>
              <w:suppressAutoHyphens w:val="0"/>
              <w:spacing w:before="18" w:after="18" w:line="220" w:lineRule="exact"/>
              <w:ind w:left="57" w:right="57"/>
              <w:jc w:val="center"/>
              <w:rPr>
                <w:sz w:val="18"/>
              </w:rPr>
            </w:pPr>
            <w:r w:rsidRPr="00C51165">
              <w:rPr>
                <w:sz w:val="18"/>
              </w:rPr>
              <w:t>3.1.</w:t>
            </w:r>
          </w:p>
        </w:tc>
        <w:tc>
          <w:tcPr>
            <w:tcW w:w="3210" w:type="dxa"/>
            <w:shd w:val="clear" w:color="auto" w:fill="auto"/>
            <w:vAlign w:val="center"/>
          </w:tcPr>
          <w:p w14:paraId="52EC9D90"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Colorimetry:</w:t>
            </w:r>
            <w:r w:rsidR="00D50DAA">
              <w:rPr>
                <w:spacing w:val="-4"/>
                <w:sz w:val="18"/>
              </w:rPr>
              <w:t xml:space="preserve"> </w:t>
            </w:r>
            <w:r w:rsidRPr="0067589E">
              <w:rPr>
                <w:spacing w:val="-4"/>
                <w:sz w:val="18"/>
              </w:rPr>
              <w:t>visual inspection</w:t>
            </w:r>
          </w:p>
          <w:p w14:paraId="5A6570A2"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Trichromatic coordinates in case of doubt</w:t>
            </w:r>
          </w:p>
        </w:tc>
        <w:tc>
          <w:tcPr>
            <w:tcW w:w="343" w:type="dxa"/>
            <w:shd w:val="clear" w:color="auto" w:fill="auto"/>
          </w:tcPr>
          <w:p w14:paraId="009ED018"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7A1E901"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974C5B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FD220E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B44F77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7FD656E2"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5CD02751"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p w14:paraId="38813B26"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50C6E9C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A039AB5"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753180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9CD8B33"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4511E5A2" w14:textId="77777777" w:rsidTr="00321086">
        <w:tc>
          <w:tcPr>
            <w:tcW w:w="848" w:type="dxa"/>
            <w:shd w:val="clear" w:color="auto" w:fill="auto"/>
          </w:tcPr>
          <w:p w14:paraId="64EB3DAE"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2FAA19A6" w14:textId="77777777" w:rsidR="00F91961" w:rsidRPr="00C51165" w:rsidRDefault="00F91961" w:rsidP="00D15D0C">
            <w:pPr>
              <w:suppressAutoHyphens w:val="0"/>
              <w:spacing w:before="18" w:after="18" w:line="220" w:lineRule="exact"/>
              <w:ind w:left="57" w:right="57"/>
              <w:jc w:val="center"/>
              <w:rPr>
                <w:sz w:val="18"/>
              </w:rPr>
            </w:pPr>
            <w:r w:rsidRPr="00C51165">
              <w:rPr>
                <w:sz w:val="18"/>
              </w:rPr>
              <w:t>3.2.</w:t>
            </w:r>
          </w:p>
        </w:tc>
        <w:tc>
          <w:tcPr>
            <w:tcW w:w="3210" w:type="dxa"/>
            <w:shd w:val="clear" w:color="auto" w:fill="auto"/>
            <w:vAlign w:val="center"/>
          </w:tcPr>
          <w:p w14:paraId="2BA6BC30" w14:textId="77777777" w:rsidR="00F91961" w:rsidRPr="0067589E" w:rsidRDefault="0067589E" w:rsidP="00D15D0C">
            <w:pPr>
              <w:suppressAutoHyphens w:val="0"/>
              <w:spacing w:before="18" w:after="18" w:line="220" w:lineRule="exact"/>
              <w:ind w:left="113" w:right="113"/>
              <w:rPr>
                <w:spacing w:val="-4"/>
                <w:sz w:val="18"/>
              </w:rPr>
            </w:pPr>
            <w:r>
              <w:rPr>
                <w:spacing w:val="-4"/>
                <w:sz w:val="18"/>
              </w:rPr>
              <w:t xml:space="preserve">Photometry: </w:t>
            </w:r>
            <w:r w:rsidR="00F91961" w:rsidRPr="0067589E">
              <w:rPr>
                <w:spacing w:val="-4"/>
                <w:sz w:val="18"/>
              </w:rPr>
              <w:t>limited to 20' and V = H = 0°</w:t>
            </w:r>
          </w:p>
        </w:tc>
        <w:tc>
          <w:tcPr>
            <w:tcW w:w="343" w:type="dxa"/>
            <w:shd w:val="clear" w:color="auto" w:fill="auto"/>
          </w:tcPr>
          <w:p w14:paraId="368E50D5"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CBFDB9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757EC0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306768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9FEC6ED"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6E226BC7"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shd w:val="clear" w:color="auto" w:fill="auto"/>
          </w:tcPr>
          <w:p w14:paraId="398DB0E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BC827EC"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8B03D5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C2DD35A"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5AF3E94C" w14:textId="77777777" w:rsidTr="00321086">
        <w:tc>
          <w:tcPr>
            <w:tcW w:w="848" w:type="dxa"/>
            <w:shd w:val="clear" w:color="auto" w:fill="auto"/>
          </w:tcPr>
          <w:p w14:paraId="5AA34BB2" w14:textId="77777777" w:rsidR="00F91961" w:rsidRPr="00C51165" w:rsidRDefault="00F91961" w:rsidP="00D15D0C">
            <w:pPr>
              <w:suppressAutoHyphens w:val="0"/>
              <w:spacing w:before="18" w:after="18" w:line="220" w:lineRule="exact"/>
              <w:ind w:left="57" w:right="57"/>
              <w:jc w:val="center"/>
              <w:rPr>
                <w:sz w:val="18"/>
              </w:rPr>
            </w:pPr>
            <w:r w:rsidRPr="00C51165">
              <w:rPr>
                <w:sz w:val="18"/>
              </w:rPr>
              <w:t>9</w:t>
            </w:r>
          </w:p>
        </w:tc>
        <w:tc>
          <w:tcPr>
            <w:tcW w:w="998" w:type="dxa"/>
            <w:shd w:val="clear" w:color="auto" w:fill="auto"/>
          </w:tcPr>
          <w:p w14:paraId="459BCF52" w14:textId="77777777" w:rsidR="00F91961" w:rsidRPr="00C51165" w:rsidRDefault="00F91961" w:rsidP="00D15D0C">
            <w:pPr>
              <w:suppressAutoHyphens w:val="0"/>
              <w:spacing w:before="18" w:after="18" w:line="220" w:lineRule="exact"/>
              <w:ind w:left="57" w:right="57"/>
              <w:jc w:val="center"/>
              <w:rPr>
                <w:sz w:val="18"/>
              </w:rPr>
            </w:pPr>
            <w:r w:rsidRPr="00C51165">
              <w:rPr>
                <w:sz w:val="18"/>
              </w:rPr>
              <w:t>-</w:t>
            </w:r>
          </w:p>
        </w:tc>
        <w:tc>
          <w:tcPr>
            <w:tcW w:w="3210" w:type="dxa"/>
            <w:shd w:val="clear" w:color="auto" w:fill="auto"/>
            <w:vAlign w:val="center"/>
          </w:tcPr>
          <w:p w14:paraId="056D4699"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Stability in time</w:t>
            </w:r>
          </w:p>
        </w:tc>
        <w:tc>
          <w:tcPr>
            <w:tcW w:w="343" w:type="dxa"/>
            <w:shd w:val="clear" w:color="auto" w:fill="auto"/>
          </w:tcPr>
          <w:p w14:paraId="4C3A0BD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9E4E9A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DE5A95B"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E9EC62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C257613"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42FACE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4096A24"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839DEE3"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F289550"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2F4F8A7"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268C28FF" w14:textId="77777777" w:rsidTr="00321086">
        <w:tc>
          <w:tcPr>
            <w:tcW w:w="848" w:type="dxa"/>
            <w:shd w:val="clear" w:color="auto" w:fill="auto"/>
          </w:tcPr>
          <w:p w14:paraId="5A49DF26"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5F02AD23" w14:textId="77777777" w:rsidR="00F91961" w:rsidRPr="00C51165" w:rsidRDefault="00F91961" w:rsidP="00D15D0C">
            <w:pPr>
              <w:suppressAutoHyphens w:val="0"/>
              <w:spacing w:before="18" w:after="18" w:line="220" w:lineRule="exact"/>
              <w:ind w:left="57" w:right="57"/>
              <w:jc w:val="center"/>
              <w:rPr>
                <w:sz w:val="18"/>
              </w:rPr>
            </w:pPr>
            <w:r w:rsidRPr="00C51165">
              <w:rPr>
                <w:sz w:val="18"/>
              </w:rPr>
              <w:t>3.1.</w:t>
            </w:r>
          </w:p>
        </w:tc>
        <w:tc>
          <w:tcPr>
            <w:tcW w:w="3210" w:type="dxa"/>
            <w:shd w:val="clear" w:color="auto" w:fill="auto"/>
            <w:vAlign w:val="center"/>
          </w:tcPr>
          <w:p w14:paraId="04B90CFB" w14:textId="77777777" w:rsidR="00F91961" w:rsidRPr="0067589E" w:rsidRDefault="0067589E" w:rsidP="00D15D0C">
            <w:pPr>
              <w:suppressAutoHyphens w:val="0"/>
              <w:spacing w:before="18" w:after="18" w:line="220" w:lineRule="exact"/>
              <w:ind w:left="113" w:right="113"/>
              <w:rPr>
                <w:spacing w:val="-4"/>
                <w:sz w:val="18"/>
              </w:rPr>
            </w:pPr>
            <w:r>
              <w:rPr>
                <w:spacing w:val="-4"/>
                <w:sz w:val="18"/>
              </w:rPr>
              <w:t xml:space="preserve">Colorimetry: </w:t>
            </w:r>
            <w:r w:rsidR="00F91961" w:rsidRPr="0067589E">
              <w:rPr>
                <w:spacing w:val="-4"/>
                <w:sz w:val="18"/>
              </w:rPr>
              <w:t>Visual inspection or trichromatic coordinates</w:t>
            </w:r>
          </w:p>
        </w:tc>
        <w:tc>
          <w:tcPr>
            <w:tcW w:w="343" w:type="dxa"/>
            <w:shd w:val="clear" w:color="auto" w:fill="auto"/>
          </w:tcPr>
          <w:p w14:paraId="4A33B6E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CFD6F5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1A58D9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7358EAF"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CAF853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496B7A6"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51009E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35908BB"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9B0ED03"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3816853"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32779086" w14:textId="77777777" w:rsidTr="00321086">
        <w:tc>
          <w:tcPr>
            <w:tcW w:w="848" w:type="dxa"/>
            <w:shd w:val="clear" w:color="auto" w:fill="auto"/>
          </w:tcPr>
          <w:p w14:paraId="6A0D873D"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240A2FBD" w14:textId="77777777" w:rsidR="00F91961" w:rsidRPr="00C51165" w:rsidRDefault="00F91961" w:rsidP="00D15D0C">
            <w:pPr>
              <w:suppressAutoHyphens w:val="0"/>
              <w:spacing w:before="18" w:after="18" w:line="220" w:lineRule="exact"/>
              <w:ind w:left="57" w:right="57"/>
              <w:jc w:val="center"/>
              <w:rPr>
                <w:sz w:val="18"/>
              </w:rPr>
            </w:pPr>
            <w:r w:rsidRPr="00C51165">
              <w:rPr>
                <w:sz w:val="18"/>
              </w:rPr>
              <w:t>3.2.</w:t>
            </w:r>
          </w:p>
        </w:tc>
        <w:tc>
          <w:tcPr>
            <w:tcW w:w="3210" w:type="dxa"/>
            <w:shd w:val="clear" w:color="auto" w:fill="auto"/>
            <w:vAlign w:val="center"/>
          </w:tcPr>
          <w:p w14:paraId="35D633D0" w14:textId="77777777" w:rsidR="00F91961" w:rsidRPr="0067589E" w:rsidRDefault="00D15D0C" w:rsidP="00D15D0C">
            <w:pPr>
              <w:suppressAutoHyphens w:val="0"/>
              <w:spacing w:before="18" w:after="18" w:line="220" w:lineRule="exact"/>
              <w:ind w:left="113" w:right="113"/>
              <w:rPr>
                <w:spacing w:val="-4"/>
                <w:sz w:val="18"/>
              </w:rPr>
            </w:pPr>
            <w:r>
              <w:rPr>
                <w:spacing w:val="-4"/>
                <w:sz w:val="18"/>
              </w:rPr>
              <w:t xml:space="preserve">Photometry: </w:t>
            </w:r>
            <w:r w:rsidR="00F91961" w:rsidRPr="0067589E">
              <w:rPr>
                <w:spacing w:val="-4"/>
                <w:sz w:val="18"/>
              </w:rPr>
              <w:t>limited to 20' and V = H = 0°</w:t>
            </w:r>
          </w:p>
        </w:tc>
        <w:tc>
          <w:tcPr>
            <w:tcW w:w="343" w:type="dxa"/>
            <w:shd w:val="clear" w:color="auto" w:fill="auto"/>
          </w:tcPr>
          <w:p w14:paraId="758E7758"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585616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8F7998C"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DCA4894"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44F42D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FC4DDB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E7BAA7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947C5E4"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17F7EE3"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333BA1C"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721A8F64" w14:textId="77777777" w:rsidTr="00321086">
        <w:tc>
          <w:tcPr>
            <w:tcW w:w="848" w:type="dxa"/>
            <w:shd w:val="clear" w:color="auto" w:fill="auto"/>
          </w:tcPr>
          <w:p w14:paraId="2FF0420B" w14:textId="77777777" w:rsidR="00F91961" w:rsidRPr="00C51165" w:rsidRDefault="00F91961" w:rsidP="00D15D0C">
            <w:pPr>
              <w:suppressAutoHyphens w:val="0"/>
              <w:spacing w:before="18" w:after="18" w:line="220" w:lineRule="exact"/>
              <w:ind w:left="57" w:right="57"/>
              <w:jc w:val="center"/>
              <w:rPr>
                <w:sz w:val="18"/>
              </w:rPr>
            </w:pPr>
            <w:r w:rsidRPr="00C51165">
              <w:rPr>
                <w:sz w:val="18"/>
              </w:rPr>
              <w:t>11</w:t>
            </w:r>
          </w:p>
        </w:tc>
        <w:tc>
          <w:tcPr>
            <w:tcW w:w="998" w:type="dxa"/>
            <w:shd w:val="clear" w:color="auto" w:fill="auto"/>
          </w:tcPr>
          <w:p w14:paraId="2F225FE9" w14:textId="77777777" w:rsidR="00F91961" w:rsidRPr="00C51165" w:rsidRDefault="00F91961" w:rsidP="00D15D0C">
            <w:pPr>
              <w:suppressAutoHyphens w:val="0"/>
              <w:spacing w:before="18" w:after="18" w:line="220" w:lineRule="exact"/>
              <w:ind w:left="57" w:right="57"/>
              <w:jc w:val="center"/>
              <w:rPr>
                <w:sz w:val="18"/>
              </w:rPr>
            </w:pPr>
            <w:r w:rsidRPr="00C51165">
              <w:rPr>
                <w:sz w:val="18"/>
              </w:rPr>
              <w:t>-</w:t>
            </w:r>
          </w:p>
        </w:tc>
        <w:tc>
          <w:tcPr>
            <w:tcW w:w="3210" w:type="dxa"/>
            <w:shd w:val="clear" w:color="auto" w:fill="auto"/>
            <w:vAlign w:val="center"/>
          </w:tcPr>
          <w:p w14:paraId="54C64529"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Colour-fastness</w:t>
            </w:r>
          </w:p>
        </w:tc>
        <w:tc>
          <w:tcPr>
            <w:tcW w:w="343" w:type="dxa"/>
            <w:shd w:val="clear" w:color="auto" w:fill="auto"/>
          </w:tcPr>
          <w:p w14:paraId="555815BA"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F4666A0"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3ADBCAB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CFD7A7F"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35118B4"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92D7E92"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15D5DF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5EA85AC"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117197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2E39951F" w14:textId="77777777" w:rsidR="00F91961" w:rsidRPr="00C51165" w:rsidRDefault="00F91961" w:rsidP="00D15D0C">
            <w:pPr>
              <w:suppressAutoHyphens w:val="0"/>
              <w:spacing w:before="18" w:after="18" w:line="220" w:lineRule="exact"/>
              <w:ind w:left="57" w:right="57"/>
              <w:jc w:val="center"/>
              <w:rPr>
                <w:sz w:val="18"/>
              </w:rPr>
            </w:pPr>
          </w:p>
        </w:tc>
      </w:tr>
      <w:tr w:rsidR="00DD7593" w:rsidRPr="00C51165" w14:paraId="270E7C84" w14:textId="77777777" w:rsidTr="00321086">
        <w:tc>
          <w:tcPr>
            <w:tcW w:w="848" w:type="dxa"/>
            <w:shd w:val="clear" w:color="auto" w:fill="auto"/>
          </w:tcPr>
          <w:p w14:paraId="7FFBD3F4"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7AFF35BE" w14:textId="77777777" w:rsidR="00F91961" w:rsidRPr="00C51165" w:rsidRDefault="00F91961" w:rsidP="00D15D0C">
            <w:pPr>
              <w:suppressAutoHyphens w:val="0"/>
              <w:spacing w:before="18" w:after="18" w:line="220" w:lineRule="exact"/>
              <w:ind w:left="57" w:right="57"/>
              <w:jc w:val="center"/>
              <w:rPr>
                <w:sz w:val="18"/>
              </w:rPr>
            </w:pPr>
            <w:r w:rsidRPr="00C51165">
              <w:rPr>
                <w:sz w:val="18"/>
              </w:rPr>
              <w:t>3.1.</w:t>
            </w:r>
          </w:p>
        </w:tc>
        <w:tc>
          <w:tcPr>
            <w:tcW w:w="3210" w:type="dxa"/>
            <w:shd w:val="clear" w:color="auto" w:fill="auto"/>
            <w:vAlign w:val="center"/>
          </w:tcPr>
          <w:p w14:paraId="2BBDAED7"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 xml:space="preserve">Colorimetry: </w:t>
            </w:r>
            <w:r w:rsidRPr="0067589E">
              <w:rPr>
                <w:spacing w:val="-4"/>
                <w:sz w:val="18"/>
              </w:rPr>
              <w:tab/>
              <w:t>Visual inspection or</w:t>
            </w:r>
            <w:r w:rsidR="00412107" w:rsidRPr="0067589E">
              <w:rPr>
                <w:spacing w:val="-4"/>
                <w:sz w:val="18"/>
              </w:rPr>
              <w:br/>
            </w:r>
            <w:r w:rsidR="00412107" w:rsidRPr="0067589E">
              <w:rPr>
                <w:spacing w:val="-4"/>
                <w:sz w:val="18"/>
              </w:rPr>
              <w:tab/>
            </w:r>
            <w:r w:rsidR="00412107" w:rsidRPr="0067589E">
              <w:rPr>
                <w:spacing w:val="-4"/>
                <w:sz w:val="18"/>
              </w:rPr>
              <w:tab/>
            </w:r>
            <w:r w:rsidRPr="0067589E">
              <w:rPr>
                <w:spacing w:val="-4"/>
                <w:sz w:val="18"/>
              </w:rPr>
              <w:t>trichromatic coordinates</w:t>
            </w:r>
          </w:p>
        </w:tc>
        <w:tc>
          <w:tcPr>
            <w:tcW w:w="343" w:type="dxa"/>
            <w:shd w:val="clear" w:color="auto" w:fill="auto"/>
          </w:tcPr>
          <w:p w14:paraId="26E9287A"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9C296E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923F9C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4331E2B"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819124B"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4DF835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DBE6E02"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D8F0E8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142E3089"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4B08AE2B" w14:textId="77777777" w:rsidR="00F91961" w:rsidRPr="00C51165" w:rsidRDefault="00F91961" w:rsidP="00D15D0C">
            <w:pPr>
              <w:suppressAutoHyphens w:val="0"/>
              <w:spacing w:before="18" w:after="18" w:line="220" w:lineRule="exact"/>
              <w:ind w:left="57" w:right="57"/>
              <w:jc w:val="center"/>
              <w:rPr>
                <w:sz w:val="18"/>
              </w:rPr>
            </w:pPr>
          </w:p>
        </w:tc>
      </w:tr>
      <w:tr w:rsidR="00C51165" w:rsidRPr="00C51165" w14:paraId="605BB979" w14:textId="77777777" w:rsidTr="00321086">
        <w:tc>
          <w:tcPr>
            <w:tcW w:w="848" w:type="dxa"/>
            <w:shd w:val="clear" w:color="auto" w:fill="auto"/>
          </w:tcPr>
          <w:p w14:paraId="71CBA612"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shd w:val="clear" w:color="auto" w:fill="auto"/>
          </w:tcPr>
          <w:p w14:paraId="2CAF03BD" w14:textId="77777777" w:rsidR="00F91961" w:rsidRPr="00C51165" w:rsidRDefault="00F91961" w:rsidP="00D15D0C">
            <w:pPr>
              <w:suppressAutoHyphens w:val="0"/>
              <w:spacing w:before="18" w:after="18" w:line="220" w:lineRule="exact"/>
              <w:ind w:left="57" w:right="57"/>
              <w:jc w:val="center"/>
              <w:rPr>
                <w:sz w:val="18"/>
              </w:rPr>
            </w:pPr>
            <w:r w:rsidRPr="00C51165">
              <w:rPr>
                <w:sz w:val="18"/>
              </w:rPr>
              <w:t>3.2.</w:t>
            </w:r>
          </w:p>
        </w:tc>
        <w:tc>
          <w:tcPr>
            <w:tcW w:w="3210" w:type="dxa"/>
            <w:shd w:val="clear" w:color="auto" w:fill="auto"/>
            <w:vAlign w:val="center"/>
          </w:tcPr>
          <w:p w14:paraId="512F4599" w14:textId="77777777" w:rsidR="00F91961" w:rsidRPr="0067589E" w:rsidRDefault="00F91961" w:rsidP="00D15D0C">
            <w:pPr>
              <w:suppressAutoHyphens w:val="0"/>
              <w:spacing w:before="18" w:after="18" w:line="220" w:lineRule="exact"/>
              <w:ind w:left="113" w:right="113"/>
              <w:rPr>
                <w:spacing w:val="-4"/>
                <w:sz w:val="18"/>
              </w:rPr>
            </w:pPr>
            <w:r w:rsidRPr="0067589E">
              <w:rPr>
                <w:spacing w:val="-4"/>
                <w:sz w:val="18"/>
              </w:rPr>
              <w:t>Photometry:</w:t>
            </w:r>
            <w:r w:rsidR="00D50DAA">
              <w:rPr>
                <w:spacing w:val="-4"/>
                <w:sz w:val="18"/>
              </w:rPr>
              <w:t xml:space="preserve"> </w:t>
            </w:r>
            <w:r w:rsidRPr="0067589E">
              <w:rPr>
                <w:spacing w:val="-4"/>
                <w:sz w:val="18"/>
              </w:rPr>
              <w:t>limited to 20' and V = H = 0°</w:t>
            </w:r>
          </w:p>
        </w:tc>
        <w:tc>
          <w:tcPr>
            <w:tcW w:w="343" w:type="dxa"/>
            <w:shd w:val="clear" w:color="auto" w:fill="auto"/>
          </w:tcPr>
          <w:p w14:paraId="1D8DD38E"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4F9A14F"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7AE52C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5AA7887"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7DEC3E4"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80DA413"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0E5C20C2"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7F615A43"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54D0A77D" w14:textId="77777777" w:rsidR="00F91961" w:rsidRPr="00C51165" w:rsidRDefault="00F91961" w:rsidP="00D15D0C">
            <w:pPr>
              <w:suppressAutoHyphens w:val="0"/>
              <w:spacing w:before="18" w:after="18" w:line="220" w:lineRule="exact"/>
              <w:ind w:left="57" w:right="57"/>
              <w:jc w:val="center"/>
              <w:rPr>
                <w:sz w:val="18"/>
              </w:rPr>
            </w:pPr>
          </w:p>
        </w:tc>
        <w:tc>
          <w:tcPr>
            <w:tcW w:w="343" w:type="dxa"/>
            <w:shd w:val="clear" w:color="auto" w:fill="auto"/>
          </w:tcPr>
          <w:p w14:paraId="63B636A8" w14:textId="77777777" w:rsidR="00F91961" w:rsidRPr="00C51165" w:rsidRDefault="00F91961" w:rsidP="00D15D0C">
            <w:pPr>
              <w:suppressAutoHyphens w:val="0"/>
              <w:spacing w:before="18" w:after="18" w:line="220" w:lineRule="exact"/>
              <w:ind w:left="57" w:right="57"/>
              <w:jc w:val="center"/>
              <w:rPr>
                <w:sz w:val="18"/>
              </w:rPr>
            </w:pPr>
          </w:p>
        </w:tc>
      </w:tr>
      <w:tr w:rsidR="00C51165" w:rsidRPr="00C51165" w14:paraId="098900B4" w14:textId="77777777" w:rsidTr="00185543">
        <w:tc>
          <w:tcPr>
            <w:tcW w:w="848" w:type="dxa"/>
            <w:tcBorders>
              <w:bottom w:val="single" w:sz="12" w:space="0" w:color="auto"/>
            </w:tcBorders>
            <w:shd w:val="clear" w:color="auto" w:fill="auto"/>
          </w:tcPr>
          <w:p w14:paraId="39E74D1F" w14:textId="77777777" w:rsidR="00F91961" w:rsidRPr="00C51165" w:rsidRDefault="00F91961" w:rsidP="00D15D0C">
            <w:pPr>
              <w:suppressAutoHyphens w:val="0"/>
              <w:spacing w:before="18" w:after="18" w:line="220" w:lineRule="exact"/>
              <w:ind w:left="57" w:right="57"/>
              <w:jc w:val="center"/>
              <w:rPr>
                <w:sz w:val="18"/>
              </w:rPr>
            </w:pPr>
            <w:r w:rsidRPr="00C51165">
              <w:rPr>
                <w:sz w:val="18"/>
              </w:rPr>
              <w:t>4</w:t>
            </w:r>
          </w:p>
        </w:tc>
        <w:tc>
          <w:tcPr>
            <w:tcW w:w="998" w:type="dxa"/>
            <w:tcBorders>
              <w:bottom w:val="single" w:sz="12" w:space="0" w:color="auto"/>
            </w:tcBorders>
            <w:shd w:val="clear" w:color="auto" w:fill="auto"/>
          </w:tcPr>
          <w:p w14:paraId="798662E5" w14:textId="77777777" w:rsidR="00F91961" w:rsidRPr="00C51165" w:rsidRDefault="00F91961" w:rsidP="00D15D0C">
            <w:pPr>
              <w:suppressAutoHyphens w:val="0"/>
              <w:spacing w:before="18" w:after="18" w:line="220" w:lineRule="exact"/>
              <w:ind w:left="57" w:right="57"/>
              <w:jc w:val="center"/>
              <w:rPr>
                <w:sz w:val="18"/>
              </w:rPr>
            </w:pPr>
            <w:r w:rsidRPr="00C51165">
              <w:rPr>
                <w:sz w:val="18"/>
              </w:rPr>
              <w:t>2.</w:t>
            </w:r>
          </w:p>
        </w:tc>
        <w:tc>
          <w:tcPr>
            <w:tcW w:w="3210" w:type="dxa"/>
            <w:tcBorders>
              <w:bottom w:val="single" w:sz="12" w:space="0" w:color="auto"/>
            </w:tcBorders>
            <w:shd w:val="clear" w:color="auto" w:fill="auto"/>
            <w:vAlign w:val="center"/>
          </w:tcPr>
          <w:p w14:paraId="338CD3B8" w14:textId="77777777" w:rsidR="00F91961" w:rsidRPr="0067589E" w:rsidRDefault="00F91961" w:rsidP="00AE5507">
            <w:pPr>
              <w:suppressAutoHyphens w:val="0"/>
              <w:spacing w:before="18" w:after="18" w:line="220" w:lineRule="exact"/>
              <w:ind w:left="113" w:right="113"/>
              <w:rPr>
                <w:spacing w:val="-4"/>
                <w:sz w:val="18"/>
              </w:rPr>
            </w:pPr>
            <w:r w:rsidRPr="0067589E">
              <w:rPr>
                <w:spacing w:val="-4"/>
                <w:sz w:val="18"/>
              </w:rPr>
              <w:t xml:space="preserve">Deposit of samples with </w:t>
            </w:r>
            <w:r w:rsidR="00AE5507">
              <w:rPr>
                <w:spacing w:val="-4"/>
                <w:sz w:val="18"/>
              </w:rPr>
              <w:t>authority</w:t>
            </w:r>
          </w:p>
        </w:tc>
        <w:tc>
          <w:tcPr>
            <w:tcW w:w="343" w:type="dxa"/>
            <w:tcBorders>
              <w:bottom w:val="single" w:sz="12" w:space="0" w:color="auto"/>
            </w:tcBorders>
            <w:shd w:val="clear" w:color="auto" w:fill="auto"/>
          </w:tcPr>
          <w:p w14:paraId="3CA2FC4E" w14:textId="77777777" w:rsidR="00F91961" w:rsidRPr="00C51165" w:rsidRDefault="00F91961" w:rsidP="00D15D0C">
            <w:pPr>
              <w:suppressAutoHyphens w:val="0"/>
              <w:spacing w:before="18" w:after="18" w:line="220" w:lineRule="exact"/>
              <w:ind w:left="57" w:right="57"/>
              <w:jc w:val="center"/>
              <w:rPr>
                <w:sz w:val="18"/>
              </w:rPr>
            </w:pPr>
          </w:p>
        </w:tc>
        <w:tc>
          <w:tcPr>
            <w:tcW w:w="343" w:type="dxa"/>
            <w:tcBorders>
              <w:bottom w:val="single" w:sz="12" w:space="0" w:color="auto"/>
            </w:tcBorders>
            <w:shd w:val="clear" w:color="auto" w:fill="auto"/>
          </w:tcPr>
          <w:p w14:paraId="53B61A98" w14:textId="77777777" w:rsidR="00F91961" w:rsidRPr="00C51165" w:rsidRDefault="00F91961" w:rsidP="00D15D0C">
            <w:pPr>
              <w:suppressAutoHyphens w:val="0"/>
              <w:spacing w:before="18" w:after="18" w:line="220" w:lineRule="exact"/>
              <w:ind w:left="57" w:right="57"/>
              <w:jc w:val="center"/>
              <w:rPr>
                <w:sz w:val="18"/>
              </w:rPr>
            </w:pPr>
          </w:p>
        </w:tc>
        <w:tc>
          <w:tcPr>
            <w:tcW w:w="343" w:type="dxa"/>
            <w:tcBorders>
              <w:bottom w:val="single" w:sz="12" w:space="0" w:color="auto"/>
            </w:tcBorders>
            <w:shd w:val="clear" w:color="auto" w:fill="auto"/>
          </w:tcPr>
          <w:p w14:paraId="0C272665"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bottom w:val="single" w:sz="12" w:space="0" w:color="auto"/>
            </w:tcBorders>
            <w:shd w:val="clear" w:color="auto" w:fill="auto"/>
          </w:tcPr>
          <w:p w14:paraId="54F896C1" w14:textId="77777777" w:rsidR="00F91961" w:rsidRPr="00C51165" w:rsidRDefault="00F91961" w:rsidP="00D15D0C">
            <w:pPr>
              <w:suppressAutoHyphens w:val="0"/>
              <w:spacing w:before="18" w:after="18" w:line="220" w:lineRule="exact"/>
              <w:ind w:left="57" w:right="57"/>
              <w:jc w:val="center"/>
              <w:rPr>
                <w:sz w:val="18"/>
              </w:rPr>
            </w:pPr>
            <w:r w:rsidRPr="00C51165">
              <w:rPr>
                <w:sz w:val="18"/>
              </w:rPr>
              <w:t>x</w:t>
            </w:r>
          </w:p>
        </w:tc>
        <w:tc>
          <w:tcPr>
            <w:tcW w:w="343" w:type="dxa"/>
            <w:tcBorders>
              <w:bottom w:val="single" w:sz="12" w:space="0" w:color="auto"/>
            </w:tcBorders>
            <w:shd w:val="clear" w:color="auto" w:fill="auto"/>
          </w:tcPr>
          <w:p w14:paraId="5FBC4E71" w14:textId="77777777" w:rsidR="00F91961" w:rsidRPr="00C51165" w:rsidRDefault="00F91961" w:rsidP="00D15D0C">
            <w:pPr>
              <w:suppressAutoHyphens w:val="0"/>
              <w:spacing w:before="18" w:after="18" w:line="220" w:lineRule="exact"/>
              <w:ind w:left="57" w:right="57"/>
              <w:jc w:val="center"/>
              <w:rPr>
                <w:sz w:val="18"/>
              </w:rPr>
            </w:pPr>
          </w:p>
        </w:tc>
        <w:tc>
          <w:tcPr>
            <w:tcW w:w="343" w:type="dxa"/>
            <w:tcBorders>
              <w:bottom w:val="single" w:sz="12" w:space="0" w:color="auto"/>
            </w:tcBorders>
            <w:shd w:val="clear" w:color="auto" w:fill="auto"/>
          </w:tcPr>
          <w:p w14:paraId="561A2735" w14:textId="77777777" w:rsidR="00F91961" w:rsidRPr="00C51165" w:rsidRDefault="00F91961" w:rsidP="00D15D0C">
            <w:pPr>
              <w:suppressAutoHyphens w:val="0"/>
              <w:spacing w:before="18" w:after="18" w:line="220" w:lineRule="exact"/>
              <w:ind w:left="57" w:right="57"/>
              <w:jc w:val="center"/>
              <w:rPr>
                <w:sz w:val="18"/>
              </w:rPr>
            </w:pPr>
          </w:p>
        </w:tc>
        <w:tc>
          <w:tcPr>
            <w:tcW w:w="343" w:type="dxa"/>
            <w:tcBorders>
              <w:bottom w:val="single" w:sz="12" w:space="0" w:color="auto"/>
            </w:tcBorders>
            <w:shd w:val="clear" w:color="auto" w:fill="auto"/>
          </w:tcPr>
          <w:p w14:paraId="445EF425" w14:textId="77777777" w:rsidR="00F91961" w:rsidRPr="00C51165" w:rsidRDefault="00F91961" w:rsidP="00D15D0C">
            <w:pPr>
              <w:suppressAutoHyphens w:val="0"/>
              <w:spacing w:before="18" w:after="18" w:line="220" w:lineRule="exact"/>
              <w:ind w:left="57" w:right="57"/>
              <w:jc w:val="center"/>
              <w:rPr>
                <w:sz w:val="18"/>
              </w:rPr>
            </w:pPr>
          </w:p>
        </w:tc>
        <w:tc>
          <w:tcPr>
            <w:tcW w:w="343" w:type="dxa"/>
            <w:tcBorders>
              <w:bottom w:val="single" w:sz="12" w:space="0" w:color="auto"/>
            </w:tcBorders>
            <w:shd w:val="clear" w:color="auto" w:fill="auto"/>
          </w:tcPr>
          <w:p w14:paraId="09C90BC2" w14:textId="77777777" w:rsidR="00F91961" w:rsidRPr="00C51165" w:rsidRDefault="00F91961" w:rsidP="00D15D0C">
            <w:pPr>
              <w:suppressAutoHyphens w:val="0"/>
              <w:spacing w:before="18" w:after="18" w:line="220" w:lineRule="exact"/>
              <w:ind w:left="57" w:right="57"/>
              <w:jc w:val="center"/>
              <w:rPr>
                <w:sz w:val="18"/>
              </w:rPr>
            </w:pPr>
          </w:p>
        </w:tc>
        <w:tc>
          <w:tcPr>
            <w:tcW w:w="343" w:type="dxa"/>
            <w:tcBorders>
              <w:bottom w:val="single" w:sz="12" w:space="0" w:color="auto"/>
            </w:tcBorders>
            <w:shd w:val="clear" w:color="auto" w:fill="auto"/>
          </w:tcPr>
          <w:p w14:paraId="00D4BC91" w14:textId="77777777" w:rsidR="00F91961" w:rsidRPr="00C51165" w:rsidRDefault="00F91961" w:rsidP="00D15D0C">
            <w:pPr>
              <w:suppressAutoHyphens w:val="0"/>
              <w:spacing w:before="18" w:after="18" w:line="220" w:lineRule="exact"/>
              <w:ind w:left="57" w:right="57"/>
              <w:jc w:val="center"/>
              <w:rPr>
                <w:sz w:val="18"/>
              </w:rPr>
            </w:pPr>
          </w:p>
        </w:tc>
        <w:tc>
          <w:tcPr>
            <w:tcW w:w="343" w:type="dxa"/>
            <w:tcBorders>
              <w:bottom w:val="single" w:sz="12" w:space="0" w:color="auto"/>
            </w:tcBorders>
            <w:shd w:val="clear" w:color="auto" w:fill="auto"/>
          </w:tcPr>
          <w:p w14:paraId="7C52A4CB" w14:textId="77777777" w:rsidR="00F91961" w:rsidRPr="00C51165" w:rsidRDefault="00F91961" w:rsidP="00D15D0C">
            <w:pPr>
              <w:suppressAutoHyphens w:val="0"/>
              <w:spacing w:before="18" w:after="18" w:line="220" w:lineRule="exact"/>
              <w:ind w:left="57" w:right="57"/>
              <w:jc w:val="center"/>
              <w:rPr>
                <w:sz w:val="18"/>
              </w:rPr>
            </w:pPr>
          </w:p>
        </w:tc>
      </w:tr>
      <w:tr w:rsidR="00AE5507" w:rsidRPr="00C51165" w14:paraId="7D269886" w14:textId="77777777" w:rsidTr="00185543">
        <w:tc>
          <w:tcPr>
            <w:tcW w:w="8486" w:type="dxa"/>
            <w:gridSpan w:val="13"/>
            <w:tcBorders>
              <w:top w:val="single" w:sz="12" w:space="0" w:color="auto"/>
              <w:left w:val="nil"/>
              <w:bottom w:val="nil"/>
              <w:right w:val="nil"/>
            </w:tcBorders>
            <w:shd w:val="clear" w:color="auto" w:fill="auto"/>
          </w:tcPr>
          <w:p w14:paraId="67ECA945" w14:textId="77777777" w:rsidR="00AE5507" w:rsidRPr="00C51165" w:rsidRDefault="00AE5507" w:rsidP="00AE5507">
            <w:pPr>
              <w:suppressAutoHyphens w:val="0"/>
              <w:spacing w:before="18" w:after="18" w:line="220" w:lineRule="exact"/>
              <w:ind w:left="57" w:right="57"/>
              <w:rPr>
                <w:sz w:val="18"/>
              </w:rPr>
            </w:pPr>
            <w:r w:rsidRPr="00AE5507">
              <w:rPr>
                <w:sz w:val="18"/>
              </w:rPr>
              <w:t>*</w:t>
            </w:r>
            <w:r>
              <w:rPr>
                <w:sz w:val="18"/>
              </w:rPr>
              <w:t xml:space="preserve">  </w:t>
            </w:r>
            <w:r w:rsidRPr="00AE5507">
              <w:rPr>
                <w:sz w:val="18"/>
              </w:rPr>
              <w:t>of the Regulation.</w:t>
            </w:r>
          </w:p>
        </w:tc>
      </w:tr>
    </w:tbl>
    <w:p w14:paraId="4CB6526D" w14:textId="77777777" w:rsidR="004925A0" w:rsidRDefault="004925A0" w:rsidP="00F91961">
      <w:pPr>
        <w:tabs>
          <w:tab w:val="center" w:pos="4734"/>
        </w:tabs>
        <w:spacing w:line="288" w:lineRule="atLeast"/>
        <w:rPr>
          <w:sz w:val="24"/>
        </w:rPr>
        <w:sectPr w:rsidR="004925A0" w:rsidSect="00B23C25">
          <w:headerReference w:type="even" r:id="rId54"/>
          <w:headerReference w:type="default" r:id="rId55"/>
          <w:endnotePr>
            <w:numFmt w:val="decimal"/>
          </w:endnotePr>
          <w:pgSz w:w="11907" w:h="16840" w:code="9"/>
          <w:pgMar w:top="1418" w:right="1134" w:bottom="1134" w:left="1134" w:header="680" w:footer="567" w:gutter="0"/>
          <w:cols w:space="720"/>
          <w:docGrid w:linePitch="272"/>
        </w:sectPr>
      </w:pPr>
    </w:p>
    <w:p w14:paraId="09850248" w14:textId="77777777" w:rsidR="00F91961" w:rsidRPr="00F91961" w:rsidRDefault="00F91961" w:rsidP="00BD23EB">
      <w:pPr>
        <w:pStyle w:val="HChG"/>
      </w:pPr>
      <w:bookmarkStart w:id="53" w:name="_Toc369177395"/>
      <w:r w:rsidRPr="00F91961">
        <w:lastRenderedPageBreak/>
        <w:t>Annex 13</w:t>
      </w:r>
      <w:bookmarkEnd w:id="53"/>
    </w:p>
    <w:p w14:paraId="4EB54019" w14:textId="77777777" w:rsidR="00F91961" w:rsidRPr="00F91961" w:rsidRDefault="00BD23EB" w:rsidP="00BD23EB">
      <w:pPr>
        <w:pStyle w:val="HChG"/>
      </w:pPr>
      <w:r>
        <w:tab/>
      </w:r>
      <w:r>
        <w:tab/>
      </w:r>
      <w:bookmarkStart w:id="54" w:name="_Toc369177396"/>
      <w:r w:rsidRPr="00F91961">
        <w:t xml:space="preserve">Resistance to impact </w:t>
      </w:r>
      <w:r w:rsidRPr="00F91961">
        <w:noBreakHyphen/>
        <w:t xml:space="preserve"> Class IVA</w:t>
      </w:r>
      <w:bookmarkEnd w:id="54"/>
    </w:p>
    <w:p w14:paraId="1A68E4EA" w14:textId="77777777" w:rsidR="00F91961" w:rsidRPr="00912A02" w:rsidRDefault="00F91961" w:rsidP="00912A02">
      <w:pPr>
        <w:pStyle w:val="Annex1"/>
      </w:pPr>
      <w:r w:rsidRPr="00912A02">
        <w:t>1.</w:t>
      </w:r>
      <w:r w:rsidRPr="00912A02">
        <w:tab/>
      </w:r>
      <w:r w:rsidR="00912A02">
        <w:tab/>
      </w:r>
      <w:r w:rsidRPr="00912A02">
        <w:t xml:space="preserve">The retro-reflecting device shall be mounted in a manner </w:t>
      </w:r>
      <w:proofErr w:type="gramStart"/>
      <w:r w:rsidRPr="00912A02">
        <w:t>similar to</w:t>
      </w:r>
      <w:proofErr w:type="gramEnd"/>
      <w:r w:rsidRPr="00912A02">
        <w:t xml:space="preserve"> the way in which it is mounted on the vehicle, but with the lens faced horizontal and directed upwards.</w:t>
      </w:r>
    </w:p>
    <w:p w14:paraId="452292B7" w14:textId="77777777" w:rsidR="00F91961" w:rsidRPr="00912A02" w:rsidRDefault="00F91961" w:rsidP="00912A02">
      <w:pPr>
        <w:pStyle w:val="Annex1"/>
      </w:pPr>
      <w:r w:rsidRPr="00912A02">
        <w:t>2.</w:t>
      </w:r>
      <w:r w:rsidRPr="00912A02">
        <w:tab/>
      </w:r>
      <w:r w:rsidR="00912A02">
        <w:tab/>
      </w:r>
      <w:r w:rsidRPr="00912A02">
        <w:t>Drop a 13</w:t>
      </w:r>
      <w:r w:rsidR="006E246B">
        <w:t xml:space="preserve"> </w:t>
      </w:r>
      <w:r w:rsidRPr="00912A02">
        <w:t>mm diameter polished solid steel ball, once, vertically onto the central part of the lens from a height of 0.76</w:t>
      </w:r>
      <w:r w:rsidR="006E246B">
        <w:t xml:space="preserve"> </w:t>
      </w:r>
      <w:r w:rsidRPr="00912A02">
        <w:t>m.</w:t>
      </w:r>
      <w:r w:rsidR="00D50DAA">
        <w:t xml:space="preserve"> </w:t>
      </w:r>
      <w:r w:rsidRPr="00912A02">
        <w:t>The ball may be guided but not restricted in free fall.</w:t>
      </w:r>
    </w:p>
    <w:p w14:paraId="5A6348AD" w14:textId="77777777" w:rsidR="00F91961" w:rsidRPr="00912A02" w:rsidRDefault="00F91961" w:rsidP="00912A02">
      <w:pPr>
        <w:pStyle w:val="Annex1"/>
      </w:pPr>
      <w:r w:rsidRPr="00912A02">
        <w:t>3.</w:t>
      </w:r>
      <w:r w:rsidRPr="00912A02">
        <w:tab/>
      </w:r>
      <w:r w:rsidR="00912A02">
        <w:tab/>
      </w:r>
      <w:r w:rsidRPr="00912A02">
        <w:t>When a retro-reflecting device is tested at room temperature with this method, the lens shall not crack.</w:t>
      </w:r>
    </w:p>
    <w:p w14:paraId="2DE7F8A7" w14:textId="77777777" w:rsidR="00400F67" w:rsidRDefault="00400F67" w:rsidP="00F91961">
      <w:pPr>
        <w:tabs>
          <w:tab w:val="left" w:pos="-867"/>
          <w:tab w:val="left" w:pos="-147"/>
          <w:tab w:val="left" w:pos="900"/>
          <w:tab w:val="left" w:pos="1200"/>
          <w:tab w:val="left" w:pos="1800"/>
          <w:tab w:val="left" w:pos="2687"/>
          <w:tab w:val="left" w:pos="3407"/>
          <w:tab w:val="left" w:pos="4121"/>
          <w:tab w:val="left" w:pos="4841"/>
          <w:tab w:val="left" w:pos="5556"/>
          <w:tab w:val="left" w:pos="6276"/>
          <w:tab w:val="left" w:pos="6996"/>
          <w:tab w:val="left" w:pos="7710"/>
          <w:tab w:val="left" w:pos="8430"/>
          <w:tab w:val="left" w:pos="9150"/>
          <w:tab w:val="left" w:pos="9904"/>
          <w:tab w:val="left" w:pos="10624"/>
        </w:tabs>
        <w:spacing w:line="288" w:lineRule="atLeast"/>
        <w:ind w:left="900" w:hanging="900"/>
        <w:jc w:val="both"/>
        <w:rPr>
          <w:sz w:val="24"/>
        </w:rPr>
      </w:pPr>
    </w:p>
    <w:p w14:paraId="373AF669" w14:textId="77777777" w:rsidR="00400F67" w:rsidRDefault="00400F67" w:rsidP="00F91961">
      <w:pPr>
        <w:tabs>
          <w:tab w:val="left" w:pos="-867"/>
          <w:tab w:val="left" w:pos="-147"/>
          <w:tab w:val="left" w:pos="900"/>
          <w:tab w:val="left" w:pos="1200"/>
          <w:tab w:val="left" w:pos="1800"/>
          <w:tab w:val="left" w:pos="2687"/>
          <w:tab w:val="left" w:pos="3407"/>
          <w:tab w:val="left" w:pos="4121"/>
          <w:tab w:val="left" w:pos="4841"/>
          <w:tab w:val="left" w:pos="5556"/>
          <w:tab w:val="left" w:pos="6276"/>
          <w:tab w:val="left" w:pos="6996"/>
          <w:tab w:val="left" w:pos="7710"/>
          <w:tab w:val="left" w:pos="8430"/>
          <w:tab w:val="left" w:pos="9150"/>
          <w:tab w:val="left" w:pos="9904"/>
          <w:tab w:val="left" w:pos="10624"/>
        </w:tabs>
        <w:spacing w:line="288" w:lineRule="atLeast"/>
        <w:ind w:left="900" w:hanging="900"/>
        <w:jc w:val="both"/>
        <w:rPr>
          <w:sz w:val="24"/>
        </w:rPr>
        <w:sectPr w:rsidR="00400F67" w:rsidSect="00B23C25">
          <w:headerReference w:type="even" r:id="rId56"/>
          <w:headerReference w:type="default" r:id="rId57"/>
          <w:endnotePr>
            <w:numFmt w:val="decimal"/>
          </w:endnotePr>
          <w:pgSz w:w="11907" w:h="16840" w:code="9"/>
          <w:pgMar w:top="1418" w:right="1134" w:bottom="1134" w:left="1134" w:header="680" w:footer="567" w:gutter="0"/>
          <w:cols w:space="720"/>
          <w:docGrid w:linePitch="272"/>
        </w:sectPr>
      </w:pPr>
    </w:p>
    <w:p w14:paraId="6C0BE884" w14:textId="77777777" w:rsidR="00F91961" w:rsidRPr="00F91961" w:rsidRDefault="00F91961" w:rsidP="00D704A8">
      <w:pPr>
        <w:pStyle w:val="HChG"/>
      </w:pPr>
      <w:bookmarkStart w:id="55" w:name="_Toc369177397"/>
      <w:r w:rsidRPr="00F91961">
        <w:lastRenderedPageBreak/>
        <w:t>Annex 14</w:t>
      </w:r>
      <w:bookmarkEnd w:id="55"/>
    </w:p>
    <w:p w14:paraId="1FE41002" w14:textId="77777777" w:rsidR="00F91961" w:rsidRPr="00F91961" w:rsidRDefault="00D704A8" w:rsidP="00D704A8">
      <w:pPr>
        <w:pStyle w:val="HChG"/>
      </w:pPr>
      <w:r>
        <w:tab/>
      </w:r>
      <w:r>
        <w:tab/>
      </w:r>
      <w:bookmarkStart w:id="56" w:name="_Toc369177398"/>
      <w:r w:rsidRPr="00F91961">
        <w:t xml:space="preserve">Test procedure </w:t>
      </w:r>
      <w:r w:rsidRPr="00F91961">
        <w:noBreakHyphen/>
        <w:t xml:space="preserve"> Class IVA</w:t>
      </w:r>
      <w:bookmarkEnd w:id="56"/>
    </w:p>
    <w:p w14:paraId="0B46E08A" w14:textId="77777777" w:rsidR="00F91961" w:rsidRPr="00D704A8" w:rsidRDefault="00F91961" w:rsidP="00D704A8">
      <w:pPr>
        <w:pStyle w:val="Annex1"/>
      </w:pPr>
      <w:r w:rsidRPr="00D704A8">
        <w:t>1.</w:t>
      </w:r>
      <w:r w:rsidRPr="00D704A8">
        <w:tab/>
      </w:r>
      <w:r w:rsidRPr="00D704A8">
        <w:tab/>
        <w:t>The applicant shall submit for approval ten samples which shall be tested in the chronological order indicated in Annex</w:t>
      </w:r>
      <w:r w:rsidR="006E246B">
        <w:t xml:space="preserve"> </w:t>
      </w:r>
      <w:r w:rsidRPr="00D704A8">
        <w:t>15.</w:t>
      </w:r>
    </w:p>
    <w:p w14:paraId="3920D05F" w14:textId="77777777" w:rsidR="00F91961" w:rsidRPr="00D704A8" w:rsidRDefault="00F91961" w:rsidP="00D704A8">
      <w:pPr>
        <w:pStyle w:val="Annex1"/>
      </w:pPr>
      <w:r w:rsidRPr="00D704A8">
        <w:t>2.</w:t>
      </w:r>
      <w:r w:rsidRPr="00D704A8">
        <w:tab/>
      </w:r>
      <w:r w:rsidRPr="00D704A8">
        <w:tab/>
        <w:t>After verification of the specifications in paragraphs</w:t>
      </w:r>
      <w:r w:rsidR="006E246B">
        <w:t xml:space="preserve"> </w:t>
      </w:r>
      <w:r w:rsidRPr="00D704A8">
        <w:t xml:space="preserve">6.1. to 6.5. </w:t>
      </w:r>
      <w:r w:rsidR="00FC0513">
        <w:t xml:space="preserve">of this Regulation </w:t>
      </w:r>
      <w:r w:rsidRPr="00D704A8">
        <w:t>and the specifications of shape and dimensions (Annex 5), the ten samples shall be subjected to the heat resistance test (Annex</w:t>
      </w:r>
      <w:r w:rsidR="006E246B">
        <w:t xml:space="preserve"> </w:t>
      </w:r>
      <w:r w:rsidRPr="00D704A8">
        <w:t xml:space="preserve">10) </w:t>
      </w:r>
      <w:r w:rsidR="003D2F21">
        <w:rPr>
          <w:bCs/>
          <w:lang w:val="en-US"/>
        </w:rPr>
        <w:t>and one hour minimum after this test examined as to their colorimetric characteristics and CIL</w:t>
      </w:r>
      <w:r w:rsidRPr="00D704A8">
        <w:t xml:space="preserve"> (Annex</w:t>
      </w:r>
      <w:r w:rsidR="006E246B">
        <w:t xml:space="preserve"> </w:t>
      </w:r>
      <w:r w:rsidRPr="00D704A8">
        <w:t>7) for an angle of divergence of 20' and an illumination angle V = H = 0° or, if necessary, in the positions defined in Annex</w:t>
      </w:r>
      <w:r w:rsidR="006E246B">
        <w:t xml:space="preserve"> </w:t>
      </w:r>
      <w:r w:rsidRPr="00D704A8">
        <w:t>7.</w:t>
      </w:r>
      <w:r w:rsidR="00D50DAA">
        <w:t xml:space="preserve"> </w:t>
      </w:r>
      <w:r w:rsidRPr="00D704A8">
        <w:t>The two retro-reflecting devices giving the minimum and maximum values shall then be fully tested as shown in Annex</w:t>
      </w:r>
      <w:r w:rsidR="006E246B">
        <w:t xml:space="preserve"> </w:t>
      </w:r>
      <w:r w:rsidRPr="00D704A8">
        <w:t>7.</w:t>
      </w:r>
      <w:r w:rsidR="00D50DAA">
        <w:t xml:space="preserve"> </w:t>
      </w:r>
      <w:r w:rsidRPr="00D704A8">
        <w:t>These two samples shall be kept by the laboratories for any further checks which may be found necessary.</w:t>
      </w:r>
    </w:p>
    <w:p w14:paraId="3AE695DE" w14:textId="77777777" w:rsidR="00F91961" w:rsidRPr="00D704A8" w:rsidRDefault="00F91961" w:rsidP="00D704A8">
      <w:pPr>
        <w:pStyle w:val="Annex1"/>
      </w:pPr>
      <w:r w:rsidRPr="00D704A8">
        <w:t>3.</w:t>
      </w:r>
      <w:r w:rsidRPr="00D704A8">
        <w:tab/>
      </w:r>
      <w:r w:rsidRPr="00D704A8">
        <w:tab/>
        <w:t>Four samples out of the remaining eight samples shall be selected at random and divided into two groups of two in each group.</w:t>
      </w:r>
    </w:p>
    <w:p w14:paraId="3B1038D2" w14:textId="77777777" w:rsidR="00F91961" w:rsidRPr="00D704A8" w:rsidRDefault="00F91961" w:rsidP="00D704A8">
      <w:pPr>
        <w:pStyle w:val="Annex1"/>
      </w:pPr>
      <w:r w:rsidRPr="00D704A8">
        <w:tab/>
      </w:r>
      <w:r w:rsidRPr="00D704A8">
        <w:tab/>
        <w:t>First group:</w:t>
      </w:r>
    </w:p>
    <w:p w14:paraId="78609B97" w14:textId="77777777" w:rsidR="00F91961" w:rsidRPr="00D704A8" w:rsidRDefault="00F91961" w:rsidP="00D704A8">
      <w:pPr>
        <w:pStyle w:val="Annex1"/>
      </w:pPr>
      <w:r w:rsidRPr="00D704A8">
        <w:tab/>
      </w:r>
      <w:r w:rsidRPr="00D704A8">
        <w:tab/>
        <w:t>The two samples shall be subjected successively to the water</w:t>
      </w:r>
      <w:r w:rsidRPr="00D704A8">
        <w:noBreakHyphen/>
        <w:t>penetration resistance test (Annex</w:t>
      </w:r>
      <w:r w:rsidR="006E246B">
        <w:t xml:space="preserve"> </w:t>
      </w:r>
      <w:r w:rsidRPr="00D704A8">
        <w:t>8, paragraph</w:t>
      </w:r>
      <w:r w:rsidR="006E246B">
        <w:t xml:space="preserve"> </w:t>
      </w:r>
      <w:r w:rsidRPr="00D704A8">
        <w:t>1.) and then, if this test is satisfactory, to the tests for resistance to fuels and lubricating oils (Annex</w:t>
      </w:r>
      <w:r w:rsidR="006E246B">
        <w:t xml:space="preserve"> </w:t>
      </w:r>
      <w:r w:rsidRPr="00D704A8">
        <w:t>8, paragraphs</w:t>
      </w:r>
      <w:r w:rsidR="006E246B">
        <w:t xml:space="preserve"> </w:t>
      </w:r>
      <w:r w:rsidRPr="00D704A8">
        <w:t>3. and 4.).</w:t>
      </w:r>
    </w:p>
    <w:p w14:paraId="2D3DDEC0" w14:textId="77777777" w:rsidR="00F91961" w:rsidRPr="00D704A8" w:rsidRDefault="00F91961" w:rsidP="00D704A8">
      <w:pPr>
        <w:pStyle w:val="Annex1"/>
      </w:pPr>
      <w:r w:rsidRPr="00D704A8">
        <w:tab/>
      </w:r>
      <w:r w:rsidRPr="00D704A8">
        <w:tab/>
        <w:t>Second group:</w:t>
      </w:r>
    </w:p>
    <w:p w14:paraId="39973EFF" w14:textId="77777777" w:rsidR="00F91961" w:rsidRPr="00D704A8" w:rsidRDefault="00F91961" w:rsidP="00D704A8">
      <w:pPr>
        <w:pStyle w:val="Annex1"/>
      </w:pPr>
      <w:r w:rsidRPr="00D704A8">
        <w:tab/>
      </w:r>
      <w:r w:rsidRPr="00D704A8">
        <w:tab/>
        <w:t>The two samples shall, if relevant, be subjected to the corrosion test (Annex 8, paragraph</w:t>
      </w:r>
      <w:r w:rsidR="006E246B">
        <w:t xml:space="preserve"> </w:t>
      </w:r>
      <w:r w:rsidRPr="00D704A8">
        <w:t>2.), and then to the abrasive</w:t>
      </w:r>
      <w:r w:rsidRPr="00D704A8">
        <w:noBreakHyphen/>
        <w:t>strength test of the rear face of the retro-reflecting device (Annex</w:t>
      </w:r>
      <w:r w:rsidR="006E246B">
        <w:t xml:space="preserve"> </w:t>
      </w:r>
      <w:r w:rsidRPr="00D704A8">
        <w:t>8, paragraph</w:t>
      </w:r>
      <w:r w:rsidR="006E246B">
        <w:t xml:space="preserve"> </w:t>
      </w:r>
      <w:r w:rsidRPr="00D704A8">
        <w:t>5.).</w:t>
      </w:r>
      <w:r w:rsidR="00D50DAA">
        <w:t xml:space="preserve"> </w:t>
      </w:r>
      <w:r w:rsidRPr="00D704A8">
        <w:t>These two samples shall also be subjected to the impact test (Annex</w:t>
      </w:r>
      <w:r w:rsidR="006E246B">
        <w:t xml:space="preserve"> </w:t>
      </w:r>
      <w:r w:rsidRPr="00D704A8">
        <w:t>13).</w:t>
      </w:r>
    </w:p>
    <w:p w14:paraId="7A588EE8" w14:textId="77777777" w:rsidR="00F91961" w:rsidRPr="00D704A8" w:rsidRDefault="00F91961" w:rsidP="00D704A8">
      <w:pPr>
        <w:pStyle w:val="Annex1"/>
      </w:pPr>
      <w:r w:rsidRPr="00D704A8">
        <w:t>4.</w:t>
      </w:r>
      <w:r w:rsidRPr="00D704A8">
        <w:tab/>
      </w:r>
      <w:r w:rsidRPr="00D704A8">
        <w:tab/>
        <w:t>After undergoing the tests referred to in the above paragraph, the retro-reflecting devices in each group must have:</w:t>
      </w:r>
    </w:p>
    <w:p w14:paraId="326F450E" w14:textId="77777777" w:rsidR="00F91961" w:rsidRPr="00D704A8" w:rsidRDefault="00F91961" w:rsidP="00D704A8">
      <w:pPr>
        <w:pStyle w:val="Annex1"/>
      </w:pPr>
      <w:r w:rsidRPr="00D704A8">
        <w:t>4.1.</w:t>
      </w:r>
      <w:r w:rsidRPr="00D704A8">
        <w:tab/>
      </w:r>
      <w:r w:rsidRPr="00D704A8">
        <w:tab/>
      </w:r>
      <w:r w:rsidR="00C9082C">
        <w:rPr>
          <w:bCs/>
        </w:rPr>
        <w:t xml:space="preserve">A colour which satisfies the conditions laid down in </w:t>
      </w:r>
      <w:r w:rsidR="00C9082C">
        <w:t>Annex 6</w:t>
      </w:r>
      <w:r w:rsidR="00C9082C">
        <w:rPr>
          <w:bCs/>
        </w:rPr>
        <w:t xml:space="preserve">. This shall be </w:t>
      </w:r>
      <w:r w:rsidRPr="00D704A8">
        <w:t>verified by a qualitative method and, in case of doubt, confirmed by a quantitative method;</w:t>
      </w:r>
    </w:p>
    <w:p w14:paraId="71B8FDC7" w14:textId="77777777" w:rsidR="00F91961" w:rsidRPr="00D704A8" w:rsidRDefault="00F91961" w:rsidP="00D704A8">
      <w:pPr>
        <w:pStyle w:val="Annex1"/>
      </w:pPr>
      <w:r w:rsidRPr="00D704A8">
        <w:t>4.2.</w:t>
      </w:r>
      <w:r w:rsidRPr="00D704A8">
        <w:tab/>
      </w:r>
      <w:r w:rsidRPr="00D704A8">
        <w:tab/>
        <w:t>A CIL which satisfies the conditions laid down in Annex</w:t>
      </w:r>
      <w:r w:rsidR="006E246B">
        <w:t xml:space="preserve"> </w:t>
      </w:r>
      <w:r w:rsidRPr="00D704A8">
        <w:t>7.</w:t>
      </w:r>
      <w:r w:rsidR="00D50DAA">
        <w:t xml:space="preserve"> </w:t>
      </w:r>
      <w:r w:rsidRPr="00D704A8">
        <w:t>Verification shall be performed only for an angle of divergence of 20' and an illumination angle of V</w:t>
      </w:r>
      <w:r w:rsidR="006E246B">
        <w:t xml:space="preserve"> </w:t>
      </w:r>
      <w:r w:rsidRPr="00D704A8">
        <w:t>=</w:t>
      </w:r>
      <w:r w:rsidR="006E246B">
        <w:t xml:space="preserve"> </w:t>
      </w:r>
      <w:r w:rsidRPr="00D704A8">
        <w:t>H</w:t>
      </w:r>
      <w:r w:rsidR="006E246B">
        <w:t xml:space="preserve"> </w:t>
      </w:r>
      <w:r w:rsidRPr="00D704A8">
        <w:t>=</w:t>
      </w:r>
      <w:r w:rsidR="006E246B">
        <w:t xml:space="preserve"> </w:t>
      </w:r>
      <w:r w:rsidRPr="00D704A8">
        <w:t>0° or, if necessary, in the positions specified in Annex</w:t>
      </w:r>
      <w:r w:rsidR="006E246B">
        <w:t xml:space="preserve"> </w:t>
      </w:r>
      <w:r w:rsidRPr="00D704A8">
        <w:t>7.</w:t>
      </w:r>
    </w:p>
    <w:p w14:paraId="60ECB75F" w14:textId="77777777" w:rsidR="00F91961" w:rsidRPr="00D704A8" w:rsidRDefault="00F91961" w:rsidP="00D704A8">
      <w:pPr>
        <w:pStyle w:val="Annex1"/>
      </w:pPr>
      <w:r w:rsidRPr="00D704A8">
        <w:t>5.</w:t>
      </w:r>
      <w:r w:rsidRPr="00D704A8">
        <w:tab/>
      </w:r>
      <w:r w:rsidRPr="00D704A8">
        <w:tab/>
        <w:t>The four remaining samples can be utilized, if necessary, for any other purpose.</w:t>
      </w:r>
    </w:p>
    <w:p w14:paraId="7443AFEB" w14:textId="77777777" w:rsidR="00506065" w:rsidRPr="00D704A8" w:rsidRDefault="00506065" w:rsidP="00D704A8">
      <w:pPr>
        <w:pStyle w:val="Annex1"/>
        <w:sectPr w:rsidR="00506065" w:rsidRPr="00D704A8" w:rsidSect="00B23C25">
          <w:headerReference w:type="even" r:id="rId58"/>
          <w:headerReference w:type="default" r:id="rId59"/>
          <w:endnotePr>
            <w:numFmt w:val="decimal"/>
          </w:endnotePr>
          <w:pgSz w:w="11907" w:h="16840" w:code="9"/>
          <w:pgMar w:top="1418" w:right="1134" w:bottom="1134" w:left="1134" w:header="680" w:footer="567" w:gutter="0"/>
          <w:cols w:space="720"/>
          <w:docGrid w:linePitch="272"/>
        </w:sectPr>
      </w:pPr>
    </w:p>
    <w:p w14:paraId="63C0C69A" w14:textId="77777777" w:rsidR="00F91961" w:rsidRPr="00F91961" w:rsidRDefault="00F91961" w:rsidP="00350057">
      <w:pPr>
        <w:pStyle w:val="HChG"/>
      </w:pPr>
      <w:bookmarkStart w:id="57" w:name="_Toc369177399"/>
      <w:r w:rsidRPr="00F91961">
        <w:lastRenderedPageBreak/>
        <w:t>Annex 15</w:t>
      </w:r>
      <w:bookmarkEnd w:id="57"/>
    </w:p>
    <w:p w14:paraId="758FE213" w14:textId="77777777" w:rsidR="00F91961" w:rsidRPr="00F91961" w:rsidRDefault="001347AA" w:rsidP="00350057">
      <w:pPr>
        <w:pStyle w:val="HChG"/>
      </w:pPr>
      <w:r>
        <w:tab/>
      </w:r>
      <w:r>
        <w:tab/>
      </w:r>
      <w:bookmarkStart w:id="58" w:name="_Toc369177400"/>
      <w:r w:rsidRPr="00F91961">
        <w:t>Chronological order of tests for Class IVA</w:t>
      </w:r>
      <w:bookmarkEnd w:id="58"/>
    </w:p>
    <w:tbl>
      <w:tblPr>
        <w:tblW w:w="8505" w:type="dxa"/>
        <w:tblInd w:w="113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849"/>
        <w:gridCol w:w="1020"/>
        <w:gridCol w:w="3226"/>
        <w:gridCol w:w="341"/>
        <w:gridCol w:w="341"/>
        <w:gridCol w:w="341"/>
        <w:gridCol w:w="341"/>
        <w:gridCol w:w="341"/>
        <w:gridCol w:w="341"/>
        <w:gridCol w:w="341"/>
        <w:gridCol w:w="341"/>
        <w:gridCol w:w="341"/>
        <w:gridCol w:w="341"/>
      </w:tblGrid>
      <w:tr w:rsidR="00097EC4" w:rsidRPr="00097EC4" w14:paraId="0CBC5E61" w14:textId="77777777" w:rsidTr="00F87371">
        <w:trPr>
          <w:tblHeader/>
        </w:trPr>
        <w:tc>
          <w:tcPr>
            <w:tcW w:w="849" w:type="dxa"/>
            <w:tcBorders>
              <w:bottom w:val="nil"/>
              <w:right w:val="single" w:sz="2" w:space="0" w:color="auto"/>
            </w:tcBorders>
            <w:shd w:val="clear" w:color="auto" w:fill="auto"/>
          </w:tcPr>
          <w:p w14:paraId="2BE0F4D4" w14:textId="77777777" w:rsidR="00F91961" w:rsidRPr="008D0B23" w:rsidRDefault="00F91961" w:rsidP="00F87371">
            <w:pPr>
              <w:suppressAutoHyphens w:val="0"/>
              <w:spacing w:before="80" w:after="80" w:line="200" w:lineRule="exact"/>
              <w:ind w:right="113"/>
              <w:jc w:val="center"/>
              <w:rPr>
                <w:i/>
                <w:sz w:val="16"/>
                <w:szCs w:val="16"/>
              </w:rPr>
            </w:pPr>
            <w:r w:rsidRPr="008D0B23">
              <w:rPr>
                <w:i/>
                <w:sz w:val="16"/>
                <w:szCs w:val="16"/>
              </w:rPr>
              <w:t xml:space="preserve">Number of </w:t>
            </w:r>
            <w:proofErr w:type="gramStart"/>
            <w:r w:rsidRPr="008D0B23">
              <w:rPr>
                <w:i/>
                <w:sz w:val="16"/>
                <w:szCs w:val="16"/>
              </w:rPr>
              <w:t>annex</w:t>
            </w:r>
            <w:proofErr w:type="gramEnd"/>
          </w:p>
        </w:tc>
        <w:tc>
          <w:tcPr>
            <w:tcW w:w="1020" w:type="dxa"/>
            <w:tcBorders>
              <w:left w:val="single" w:sz="2" w:space="0" w:color="auto"/>
              <w:bottom w:val="nil"/>
              <w:right w:val="single" w:sz="2" w:space="0" w:color="auto"/>
            </w:tcBorders>
            <w:shd w:val="clear" w:color="auto" w:fill="auto"/>
          </w:tcPr>
          <w:p w14:paraId="701D41A7" w14:textId="77777777" w:rsidR="00F91961" w:rsidRPr="008D0B23" w:rsidRDefault="00F91961" w:rsidP="00F87371">
            <w:pPr>
              <w:suppressAutoHyphens w:val="0"/>
              <w:spacing w:before="80" w:after="80" w:line="200" w:lineRule="exact"/>
              <w:ind w:right="113"/>
              <w:jc w:val="center"/>
              <w:rPr>
                <w:i/>
                <w:sz w:val="16"/>
                <w:szCs w:val="16"/>
              </w:rPr>
            </w:pPr>
            <w:r w:rsidRPr="008D0B23">
              <w:rPr>
                <w:i/>
                <w:sz w:val="16"/>
                <w:szCs w:val="16"/>
              </w:rPr>
              <w:t xml:space="preserve">Number of </w:t>
            </w:r>
            <w:proofErr w:type="gramStart"/>
            <w:r w:rsidRPr="008D0B23">
              <w:rPr>
                <w:i/>
                <w:sz w:val="16"/>
                <w:szCs w:val="16"/>
              </w:rPr>
              <w:t>paragraph</w:t>
            </w:r>
            <w:proofErr w:type="gramEnd"/>
          </w:p>
        </w:tc>
        <w:tc>
          <w:tcPr>
            <w:tcW w:w="3226" w:type="dxa"/>
            <w:tcBorders>
              <w:left w:val="single" w:sz="2" w:space="0" w:color="auto"/>
              <w:bottom w:val="nil"/>
            </w:tcBorders>
            <w:shd w:val="clear" w:color="auto" w:fill="auto"/>
          </w:tcPr>
          <w:p w14:paraId="2D6C9F4D" w14:textId="77777777" w:rsidR="00F91961" w:rsidRPr="008D0B23" w:rsidRDefault="00097EC4" w:rsidP="00F87371">
            <w:pPr>
              <w:suppressAutoHyphens w:val="0"/>
              <w:spacing w:before="80" w:after="80" w:line="200" w:lineRule="exact"/>
              <w:ind w:right="113"/>
              <w:jc w:val="center"/>
              <w:rPr>
                <w:i/>
                <w:sz w:val="16"/>
                <w:szCs w:val="16"/>
              </w:rPr>
            </w:pPr>
            <w:r w:rsidRPr="008D0B23">
              <w:rPr>
                <w:i/>
                <w:sz w:val="16"/>
                <w:szCs w:val="16"/>
              </w:rPr>
              <w:t>Tests</w:t>
            </w:r>
          </w:p>
        </w:tc>
        <w:tc>
          <w:tcPr>
            <w:tcW w:w="3410" w:type="dxa"/>
            <w:gridSpan w:val="10"/>
            <w:shd w:val="clear" w:color="auto" w:fill="auto"/>
          </w:tcPr>
          <w:p w14:paraId="3B281BB9" w14:textId="77777777" w:rsidR="00F91961" w:rsidRPr="008D0B23" w:rsidRDefault="00097EC4" w:rsidP="00F87371">
            <w:pPr>
              <w:suppressAutoHyphens w:val="0"/>
              <w:spacing w:before="80" w:after="80" w:line="200" w:lineRule="exact"/>
              <w:ind w:right="113"/>
              <w:jc w:val="center"/>
              <w:rPr>
                <w:i/>
                <w:sz w:val="16"/>
                <w:szCs w:val="16"/>
              </w:rPr>
            </w:pPr>
            <w:r w:rsidRPr="008D0B23">
              <w:rPr>
                <w:i/>
                <w:sz w:val="16"/>
                <w:szCs w:val="16"/>
              </w:rPr>
              <w:t>Samples</w:t>
            </w:r>
          </w:p>
        </w:tc>
      </w:tr>
      <w:tr w:rsidR="00097EC4" w:rsidRPr="00097EC4" w14:paraId="25F7B1A6" w14:textId="77777777" w:rsidTr="00530931">
        <w:trPr>
          <w:tblHeader/>
        </w:trPr>
        <w:tc>
          <w:tcPr>
            <w:tcW w:w="849" w:type="dxa"/>
            <w:tcBorders>
              <w:top w:val="nil"/>
              <w:bottom w:val="single" w:sz="12" w:space="0" w:color="auto"/>
              <w:right w:val="single" w:sz="2" w:space="0" w:color="auto"/>
            </w:tcBorders>
            <w:shd w:val="clear" w:color="auto" w:fill="auto"/>
          </w:tcPr>
          <w:p w14:paraId="317D5E5F" w14:textId="77777777" w:rsidR="00F91961" w:rsidRPr="00097EC4" w:rsidRDefault="00F91961" w:rsidP="00097EC4">
            <w:pPr>
              <w:suppressAutoHyphens w:val="0"/>
              <w:spacing w:before="40" w:after="40" w:line="220" w:lineRule="exact"/>
              <w:ind w:right="113"/>
              <w:jc w:val="center"/>
              <w:rPr>
                <w:sz w:val="18"/>
              </w:rPr>
            </w:pPr>
          </w:p>
        </w:tc>
        <w:tc>
          <w:tcPr>
            <w:tcW w:w="1020" w:type="dxa"/>
            <w:tcBorders>
              <w:top w:val="nil"/>
              <w:left w:val="single" w:sz="2" w:space="0" w:color="auto"/>
              <w:bottom w:val="single" w:sz="12" w:space="0" w:color="auto"/>
              <w:right w:val="single" w:sz="2" w:space="0" w:color="auto"/>
            </w:tcBorders>
            <w:shd w:val="clear" w:color="auto" w:fill="auto"/>
          </w:tcPr>
          <w:p w14:paraId="319A1FA8" w14:textId="77777777" w:rsidR="00F91961" w:rsidRPr="00097EC4" w:rsidRDefault="00F91961" w:rsidP="00097EC4">
            <w:pPr>
              <w:suppressAutoHyphens w:val="0"/>
              <w:spacing w:before="40" w:after="40" w:line="220" w:lineRule="exact"/>
              <w:ind w:right="113"/>
              <w:jc w:val="center"/>
              <w:rPr>
                <w:sz w:val="18"/>
              </w:rPr>
            </w:pPr>
          </w:p>
        </w:tc>
        <w:tc>
          <w:tcPr>
            <w:tcW w:w="3226" w:type="dxa"/>
            <w:tcBorders>
              <w:top w:val="nil"/>
              <w:left w:val="single" w:sz="2" w:space="0" w:color="auto"/>
              <w:bottom w:val="single" w:sz="12" w:space="0" w:color="auto"/>
            </w:tcBorders>
            <w:shd w:val="clear" w:color="auto" w:fill="auto"/>
          </w:tcPr>
          <w:p w14:paraId="00BD2BE7" w14:textId="77777777" w:rsidR="00F91961" w:rsidRPr="00097EC4" w:rsidRDefault="00F91961" w:rsidP="00097EC4">
            <w:pPr>
              <w:suppressAutoHyphens w:val="0"/>
              <w:spacing w:before="18" w:after="18" w:line="220" w:lineRule="exact"/>
              <w:ind w:left="113" w:right="113"/>
              <w:rPr>
                <w:spacing w:val="-4"/>
                <w:sz w:val="18"/>
              </w:rPr>
            </w:pPr>
          </w:p>
        </w:tc>
        <w:tc>
          <w:tcPr>
            <w:tcW w:w="341" w:type="dxa"/>
            <w:tcBorders>
              <w:bottom w:val="single" w:sz="12" w:space="0" w:color="auto"/>
            </w:tcBorders>
            <w:shd w:val="clear" w:color="auto" w:fill="auto"/>
          </w:tcPr>
          <w:p w14:paraId="7449F569" w14:textId="77777777" w:rsidR="00F91961" w:rsidRPr="00530931" w:rsidRDefault="00F91961" w:rsidP="00097EC4">
            <w:pPr>
              <w:suppressAutoHyphens w:val="0"/>
              <w:spacing w:before="18" w:after="18" w:line="220" w:lineRule="exact"/>
              <w:ind w:left="57" w:right="57"/>
              <w:jc w:val="center"/>
              <w:rPr>
                <w:i/>
                <w:sz w:val="16"/>
                <w:szCs w:val="16"/>
              </w:rPr>
            </w:pPr>
            <w:r w:rsidRPr="00530931">
              <w:rPr>
                <w:i/>
                <w:sz w:val="16"/>
                <w:szCs w:val="16"/>
              </w:rPr>
              <w:t>a</w:t>
            </w:r>
          </w:p>
        </w:tc>
        <w:tc>
          <w:tcPr>
            <w:tcW w:w="341" w:type="dxa"/>
            <w:tcBorders>
              <w:bottom w:val="single" w:sz="12" w:space="0" w:color="auto"/>
            </w:tcBorders>
            <w:shd w:val="clear" w:color="auto" w:fill="auto"/>
          </w:tcPr>
          <w:p w14:paraId="5458BBB3" w14:textId="77777777" w:rsidR="00F91961" w:rsidRPr="00530931" w:rsidRDefault="00F91961" w:rsidP="00097EC4">
            <w:pPr>
              <w:suppressAutoHyphens w:val="0"/>
              <w:spacing w:before="18" w:after="18" w:line="220" w:lineRule="exact"/>
              <w:ind w:left="57" w:right="57"/>
              <w:jc w:val="center"/>
              <w:rPr>
                <w:i/>
                <w:sz w:val="16"/>
                <w:szCs w:val="16"/>
              </w:rPr>
            </w:pPr>
            <w:r w:rsidRPr="00530931">
              <w:rPr>
                <w:i/>
                <w:sz w:val="16"/>
                <w:szCs w:val="16"/>
              </w:rPr>
              <w:t>b</w:t>
            </w:r>
          </w:p>
        </w:tc>
        <w:tc>
          <w:tcPr>
            <w:tcW w:w="341" w:type="dxa"/>
            <w:tcBorders>
              <w:bottom w:val="single" w:sz="12" w:space="0" w:color="auto"/>
            </w:tcBorders>
            <w:shd w:val="clear" w:color="auto" w:fill="auto"/>
          </w:tcPr>
          <w:p w14:paraId="6B259F76" w14:textId="77777777" w:rsidR="00F91961" w:rsidRPr="00530931" w:rsidRDefault="00F91961" w:rsidP="00097EC4">
            <w:pPr>
              <w:suppressAutoHyphens w:val="0"/>
              <w:spacing w:before="18" w:after="18" w:line="220" w:lineRule="exact"/>
              <w:ind w:left="57" w:right="57"/>
              <w:jc w:val="center"/>
              <w:rPr>
                <w:i/>
                <w:sz w:val="16"/>
                <w:szCs w:val="16"/>
              </w:rPr>
            </w:pPr>
            <w:r w:rsidRPr="00530931">
              <w:rPr>
                <w:i/>
                <w:sz w:val="16"/>
                <w:szCs w:val="16"/>
              </w:rPr>
              <w:t>c</w:t>
            </w:r>
          </w:p>
        </w:tc>
        <w:tc>
          <w:tcPr>
            <w:tcW w:w="341" w:type="dxa"/>
            <w:tcBorders>
              <w:bottom w:val="single" w:sz="12" w:space="0" w:color="auto"/>
            </w:tcBorders>
            <w:shd w:val="clear" w:color="auto" w:fill="auto"/>
          </w:tcPr>
          <w:p w14:paraId="1D635F1D" w14:textId="77777777" w:rsidR="00F91961" w:rsidRPr="00530931" w:rsidRDefault="00F91961" w:rsidP="00097EC4">
            <w:pPr>
              <w:suppressAutoHyphens w:val="0"/>
              <w:spacing w:before="18" w:after="18" w:line="220" w:lineRule="exact"/>
              <w:ind w:left="57" w:right="57"/>
              <w:jc w:val="center"/>
              <w:rPr>
                <w:i/>
                <w:sz w:val="16"/>
                <w:szCs w:val="16"/>
              </w:rPr>
            </w:pPr>
            <w:r w:rsidRPr="00530931">
              <w:rPr>
                <w:i/>
                <w:sz w:val="16"/>
                <w:szCs w:val="16"/>
              </w:rPr>
              <w:t>d</w:t>
            </w:r>
          </w:p>
        </w:tc>
        <w:tc>
          <w:tcPr>
            <w:tcW w:w="341" w:type="dxa"/>
            <w:tcBorders>
              <w:bottom w:val="single" w:sz="12" w:space="0" w:color="auto"/>
            </w:tcBorders>
            <w:shd w:val="clear" w:color="auto" w:fill="auto"/>
          </w:tcPr>
          <w:p w14:paraId="0844AF15" w14:textId="77777777" w:rsidR="00F91961" w:rsidRPr="00530931" w:rsidRDefault="00F91961" w:rsidP="00097EC4">
            <w:pPr>
              <w:suppressAutoHyphens w:val="0"/>
              <w:spacing w:before="18" w:after="18" w:line="220" w:lineRule="exact"/>
              <w:ind w:left="57" w:right="57"/>
              <w:jc w:val="center"/>
              <w:rPr>
                <w:i/>
                <w:sz w:val="16"/>
                <w:szCs w:val="16"/>
              </w:rPr>
            </w:pPr>
            <w:r w:rsidRPr="00530931">
              <w:rPr>
                <w:i/>
                <w:sz w:val="16"/>
                <w:szCs w:val="16"/>
              </w:rPr>
              <w:t>e</w:t>
            </w:r>
          </w:p>
        </w:tc>
        <w:tc>
          <w:tcPr>
            <w:tcW w:w="341" w:type="dxa"/>
            <w:tcBorders>
              <w:bottom w:val="single" w:sz="12" w:space="0" w:color="auto"/>
            </w:tcBorders>
            <w:shd w:val="clear" w:color="auto" w:fill="auto"/>
          </w:tcPr>
          <w:p w14:paraId="4DFD8069" w14:textId="77777777" w:rsidR="00F91961" w:rsidRPr="00530931" w:rsidRDefault="00F91961" w:rsidP="00097EC4">
            <w:pPr>
              <w:suppressAutoHyphens w:val="0"/>
              <w:spacing w:before="18" w:after="18" w:line="220" w:lineRule="exact"/>
              <w:ind w:left="57" w:right="57"/>
              <w:jc w:val="center"/>
              <w:rPr>
                <w:i/>
                <w:sz w:val="16"/>
                <w:szCs w:val="16"/>
              </w:rPr>
            </w:pPr>
            <w:r w:rsidRPr="00530931">
              <w:rPr>
                <w:i/>
                <w:sz w:val="16"/>
                <w:szCs w:val="16"/>
              </w:rPr>
              <w:t>f</w:t>
            </w:r>
          </w:p>
        </w:tc>
        <w:tc>
          <w:tcPr>
            <w:tcW w:w="341" w:type="dxa"/>
            <w:tcBorders>
              <w:bottom w:val="single" w:sz="12" w:space="0" w:color="auto"/>
            </w:tcBorders>
            <w:shd w:val="clear" w:color="auto" w:fill="auto"/>
          </w:tcPr>
          <w:p w14:paraId="11341670" w14:textId="77777777" w:rsidR="00F91961" w:rsidRPr="00530931" w:rsidRDefault="00F91961" w:rsidP="00097EC4">
            <w:pPr>
              <w:suppressAutoHyphens w:val="0"/>
              <w:spacing w:before="18" w:after="18" w:line="220" w:lineRule="exact"/>
              <w:ind w:left="57" w:right="57"/>
              <w:jc w:val="center"/>
              <w:rPr>
                <w:i/>
                <w:sz w:val="16"/>
                <w:szCs w:val="16"/>
              </w:rPr>
            </w:pPr>
            <w:r w:rsidRPr="00530931">
              <w:rPr>
                <w:i/>
                <w:sz w:val="16"/>
                <w:szCs w:val="16"/>
              </w:rPr>
              <w:t>g</w:t>
            </w:r>
          </w:p>
        </w:tc>
        <w:tc>
          <w:tcPr>
            <w:tcW w:w="341" w:type="dxa"/>
            <w:tcBorders>
              <w:bottom w:val="single" w:sz="12" w:space="0" w:color="auto"/>
            </w:tcBorders>
            <w:shd w:val="clear" w:color="auto" w:fill="auto"/>
          </w:tcPr>
          <w:p w14:paraId="164D7572" w14:textId="77777777" w:rsidR="00F91961" w:rsidRPr="00530931" w:rsidRDefault="00F91961" w:rsidP="00097EC4">
            <w:pPr>
              <w:suppressAutoHyphens w:val="0"/>
              <w:spacing w:before="18" w:after="18" w:line="220" w:lineRule="exact"/>
              <w:ind w:left="57" w:right="57"/>
              <w:jc w:val="center"/>
              <w:rPr>
                <w:i/>
                <w:sz w:val="16"/>
                <w:szCs w:val="16"/>
              </w:rPr>
            </w:pPr>
            <w:r w:rsidRPr="00530931">
              <w:rPr>
                <w:i/>
                <w:sz w:val="16"/>
                <w:szCs w:val="16"/>
              </w:rPr>
              <w:t>h</w:t>
            </w:r>
          </w:p>
        </w:tc>
        <w:tc>
          <w:tcPr>
            <w:tcW w:w="341" w:type="dxa"/>
            <w:tcBorders>
              <w:bottom w:val="single" w:sz="12" w:space="0" w:color="auto"/>
            </w:tcBorders>
            <w:shd w:val="clear" w:color="auto" w:fill="auto"/>
          </w:tcPr>
          <w:p w14:paraId="349F5714" w14:textId="77777777" w:rsidR="00F91961" w:rsidRPr="00530931" w:rsidRDefault="00F91961" w:rsidP="00097EC4">
            <w:pPr>
              <w:suppressAutoHyphens w:val="0"/>
              <w:spacing w:before="18" w:after="18" w:line="220" w:lineRule="exact"/>
              <w:ind w:left="57" w:right="57"/>
              <w:jc w:val="center"/>
              <w:rPr>
                <w:i/>
                <w:sz w:val="16"/>
                <w:szCs w:val="16"/>
              </w:rPr>
            </w:pPr>
            <w:proofErr w:type="spellStart"/>
            <w:r w:rsidRPr="00530931">
              <w:rPr>
                <w:i/>
                <w:sz w:val="16"/>
                <w:szCs w:val="16"/>
              </w:rPr>
              <w:t>i</w:t>
            </w:r>
            <w:proofErr w:type="spellEnd"/>
          </w:p>
        </w:tc>
        <w:tc>
          <w:tcPr>
            <w:tcW w:w="341" w:type="dxa"/>
            <w:tcBorders>
              <w:bottom w:val="single" w:sz="12" w:space="0" w:color="auto"/>
            </w:tcBorders>
            <w:shd w:val="clear" w:color="auto" w:fill="auto"/>
          </w:tcPr>
          <w:p w14:paraId="5FDC6ABD" w14:textId="77777777" w:rsidR="00F91961" w:rsidRPr="00530931" w:rsidRDefault="00F91961" w:rsidP="00097EC4">
            <w:pPr>
              <w:suppressAutoHyphens w:val="0"/>
              <w:spacing w:before="18" w:after="18" w:line="220" w:lineRule="exact"/>
              <w:ind w:left="57" w:right="57"/>
              <w:jc w:val="center"/>
              <w:rPr>
                <w:i/>
                <w:sz w:val="16"/>
                <w:szCs w:val="16"/>
              </w:rPr>
            </w:pPr>
            <w:r w:rsidRPr="00530931">
              <w:rPr>
                <w:i/>
                <w:sz w:val="16"/>
                <w:szCs w:val="16"/>
              </w:rPr>
              <w:t>j</w:t>
            </w:r>
          </w:p>
        </w:tc>
      </w:tr>
      <w:tr w:rsidR="00097EC4" w:rsidRPr="00097EC4" w14:paraId="4F5E356E" w14:textId="77777777" w:rsidTr="00530931">
        <w:tc>
          <w:tcPr>
            <w:tcW w:w="849" w:type="dxa"/>
            <w:tcBorders>
              <w:top w:val="single" w:sz="12" w:space="0" w:color="auto"/>
            </w:tcBorders>
            <w:shd w:val="clear" w:color="auto" w:fill="auto"/>
          </w:tcPr>
          <w:p w14:paraId="2A66F0BE"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1020" w:type="dxa"/>
            <w:tcBorders>
              <w:top w:val="single" w:sz="12" w:space="0" w:color="auto"/>
            </w:tcBorders>
            <w:shd w:val="clear" w:color="auto" w:fill="auto"/>
          </w:tcPr>
          <w:p w14:paraId="4A2E6EC8" w14:textId="77777777" w:rsidR="00F91961" w:rsidRPr="00097EC4" w:rsidRDefault="00F91961" w:rsidP="00530931">
            <w:pPr>
              <w:suppressAutoHyphens w:val="0"/>
              <w:spacing w:before="40" w:after="40" w:line="220" w:lineRule="exact"/>
              <w:ind w:right="113"/>
              <w:jc w:val="center"/>
              <w:rPr>
                <w:sz w:val="18"/>
              </w:rPr>
            </w:pPr>
            <w:r w:rsidRPr="00097EC4">
              <w:rPr>
                <w:sz w:val="18"/>
              </w:rPr>
              <w:t>6.</w:t>
            </w:r>
            <w:r w:rsidR="00530931">
              <w:rPr>
                <w:sz w:val="18"/>
              </w:rPr>
              <w:t>*</w:t>
            </w:r>
          </w:p>
        </w:tc>
        <w:tc>
          <w:tcPr>
            <w:tcW w:w="3226" w:type="dxa"/>
            <w:tcBorders>
              <w:top w:val="single" w:sz="12" w:space="0" w:color="auto"/>
            </w:tcBorders>
            <w:shd w:val="clear" w:color="auto" w:fill="auto"/>
          </w:tcPr>
          <w:p w14:paraId="725CCC9D"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General specifications:</w:t>
            </w:r>
            <w:r w:rsidR="00D50DAA">
              <w:rPr>
                <w:spacing w:val="-4"/>
                <w:sz w:val="18"/>
              </w:rPr>
              <w:t xml:space="preserve"> </w:t>
            </w:r>
            <w:r w:rsidRPr="00097EC4">
              <w:rPr>
                <w:spacing w:val="-4"/>
                <w:sz w:val="18"/>
              </w:rPr>
              <w:t>visual inspection</w:t>
            </w:r>
          </w:p>
        </w:tc>
        <w:tc>
          <w:tcPr>
            <w:tcW w:w="341" w:type="dxa"/>
            <w:tcBorders>
              <w:top w:val="single" w:sz="12" w:space="0" w:color="auto"/>
            </w:tcBorders>
            <w:shd w:val="clear" w:color="auto" w:fill="auto"/>
          </w:tcPr>
          <w:p w14:paraId="6D229AB1"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top w:val="single" w:sz="12" w:space="0" w:color="auto"/>
            </w:tcBorders>
            <w:shd w:val="clear" w:color="auto" w:fill="auto"/>
          </w:tcPr>
          <w:p w14:paraId="63957BA6"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top w:val="single" w:sz="12" w:space="0" w:color="auto"/>
            </w:tcBorders>
            <w:shd w:val="clear" w:color="auto" w:fill="auto"/>
          </w:tcPr>
          <w:p w14:paraId="78B5792D"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top w:val="single" w:sz="12" w:space="0" w:color="auto"/>
            </w:tcBorders>
            <w:shd w:val="clear" w:color="auto" w:fill="auto"/>
          </w:tcPr>
          <w:p w14:paraId="64F6A670"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top w:val="single" w:sz="12" w:space="0" w:color="auto"/>
            </w:tcBorders>
            <w:shd w:val="clear" w:color="auto" w:fill="auto"/>
          </w:tcPr>
          <w:p w14:paraId="655BF086"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top w:val="single" w:sz="12" w:space="0" w:color="auto"/>
            </w:tcBorders>
            <w:shd w:val="clear" w:color="auto" w:fill="auto"/>
          </w:tcPr>
          <w:p w14:paraId="13273CB8"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top w:val="single" w:sz="12" w:space="0" w:color="auto"/>
            </w:tcBorders>
            <w:shd w:val="clear" w:color="auto" w:fill="auto"/>
          </w:tcPr>
          <w:p w14:paraId="635111DE"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top w:val="single" w:sz="12" w:space="0" w:color="auto"/>
            </w:tcBorders>
            <w:shd w:val="clear" w:color="auto" w:fill="auto"/>
          </w:tcPr>
          <w:p w14:paraId="3827663D"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top w:val="single" w:sz="12" w:space="0" w:color="auto"/>
            </w:tcBorders>
            <w:shd w:val="clear" w:color="auto" w:fill="auto"/>
          </w:tcPr>
          <w:p w14:paraId="5A89FDE9"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top w:val="single" w:sz="12" w:space="0" w:color="auto"/>
            </w:tcBorders>
            <w:shd w:val="clear" w:color="auto" w:fill="auto"/>
          </w:tcPr>
          <w:p w14:paraId="7ADEC5FB"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r>
      <w:tr w:rsidR="00097EC4" w:rsidRPr="00097EC4" w14:paraId="3EE15F28" w14:textId="77777777" w:rsidTr="00097EC4">
        <w:tc>
          <w:tcPr>
            <w:tcW w:w="849" w:type="dxa"/>
            <w:shd w:val="clear" w:color="auto" w:fill="auto"/>
          </w:tcPr>
          <w:p w14:paraId="6C34918D" w14:textId="77777777" w:rsidR="00F91961" w:rsidRPr="00097EC4" w:rsidRDefault="00F91961" w:rsidP="00097EC4">
            <w:pPr>
              <w:suppressAutoHyphens w:val="0"/>
              <w:spacing w:before="40" w:after="40" w:line="220" w:lineRule="exact"/>
              <w:ind w:right="113"/>
              <w:jc w:val="center"/>
              <w:rPr>
                <w:sz w:val="18"/>
              </w:rPr>
            </w:pPr>
            <w:r w:rsidRPr="00097EC4">
              <w:rPr>
                <w:sz w:val="18"/>
              </w:rPr>
              <w:t>5</w:t>
            </w:r>
          </w:p>
        </w:tc>
        <w:tc>
          <w:tcPr>
            <w:tcW w:w="1020" w:type="dxa"/>
            <w:shd w:val="clear" w:color="auto" w:fill="auto"/>
          </w:tcPr>
          <w:p w14:paraId="37C0D133"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7B26587B"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Shape and dimensions:</w:t>
            </w:r>
            <w:r w:rsidR="00D50DAA">
              <w:rPr>
                <w:spacing w:val="-4"/>
                <w:sz w:val="18"/>
              </w:rPr>
              <w:t xml:space="preserve"> </w:t>
            </w:r>
            <w:r w:rsidRPr="00097EC4">
              <w:rPr>
                <w:spacing w:val="-4"/>
                <w:sz w:val="18"/>
              </w:rPr>
              <w:t>visual inspection</w:t>
            </w:r>
          </w:p>
        </w:tc>
        <w:tc>
          <w:tcPr>
            <w:tcW w:w="341" w:type="dxa"/>
            <w:shd w:val="clear" w:color="auto" w:fill="auto"/>
          </w:tcPr>
          <w:p w14:paraId="091D676A"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48150362"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692F9114"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60DD9B3C"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3099270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E7A6C3D"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39974B4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C30E5F2"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AF2635B"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3FDA905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r>
      <w:tr w:rsidR="00097EC4" w:rsidRPr="00097EC4" w14:paraId="27861423" w14:textId="77777777" w:rsidTr="00097EC4">
        <w:tc>
          <w:tcPr>
            <w:tcW w:w="849" w:type="dxa"/>
            <w:shd w:val="clear" w:color="auto" w:fill="auto"/>
          </w:tcPr>
          <w:p w14:paraId="670C68C8" w14:textId="77777777" w:rsidR="00F91961" w:rsidRPr="00097EC4" w:rsidRDefault="00F91961" w:rsidP="00097EC4">
            <w:pPr>
              <w:suppressAutoHyphens w:val="0"/>
              <w:spacing w:before="40" w:after="40" w:line="220" w:lineRule="exact"/>
              <w:ind w:right="113"/>
              <w:jc w:val="center"/>
              <w:rPr>
                <w:sz w:val="18"/>
              </w:rPr>
            </w:pPr>
            <w:r w:rsidRPr="00097EC4">
              <w:rPr>
                <w:sz w:val="18"/>
              </w:rPr>
              <w:t>10</w:t>
            </w:r>
          </w:p>
        </w:tc>
        <w:tc>
          <w:tcPr>
            <w:tcW w:w="1020" w:type="dxa"/>
            <w:shd w:val="clear" w:color="auto" w:fill="auto"/>
          </w:tcPr>
          <w:p w14:paraId="621CA608"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001A77E6"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Heat:</w:t>
            </w:r>
            <w:r w:rsidRPr="00097EC4">
              <w:rPr>
                <w:spacing w:val="-4"/>
                <w:sz w:val="18"/>
              </w:rPr>
              <w:tab/>
              <w:t>48 h at 65</w:t>
            </w:r>
            <w:r w:rsidR="001F6F3C">
              <w:rPr>
                <w:spacing w:val="-4"/>
                <w:sz w:val="18"/>
              </w:rPr>
              <w:t xml:space="preserve"> </w:t>
            </w:r>
            <w:r w:rsidRPr="00097EC4">
              <w:rPr>
                <w:spacing w:val="-4"/>
                <w:sz w:val="18"/>
              </w:rPr>
              <w:t>°</w:t>
            </w:r>
            <w:r w:rsidR="001F6F3C">
              <w:rPr>
                <w:spacing w:val="-4"/>
                <w:sz w:val="18"/>
              </w:rPr>
              <w:t>C</w:t>
            </w:r>
            <w:r w:rsidRPr="00097EC4">
              <w:rPr>
                <w:spacing w:val="-4"/>
                <w:sz w:val="18"/>
              </w:rPr>
              <w:t xml:space="preserve"> </w:t>
            </w:r>
            <w:r w:rsidR="00097EC4">
              <w:rPr>
                <w:spacing w:val="-4"/>
                <w:sz w:val="18"/>
              </w:rPr>
              <w:t>±</w:t>
            </w:r>
            <w:r w:rsidRPr="00097EC4">
              <w:rPr>
                <w:spacing w:val="-4"/>
                <w:sz w:val="18"/>
              </w:rPr>
              <w:t xml:space="preserve"> 20°C</w:t>
            </w:r>
          </w:p>
          <w:p w14:paraId="127650C1"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sidR="00F91961" w:rsidRPr="00097EC4">
              <w:rPr>
                <w:spacing w:val="-4"/>
                <w:sz w:val="18"/>
              </w:rPr>
              <w:t>Visual inspection for distortion</w:t>
            </w:r>
          </w:p>
        </w:tc>
        <w:tc>
          <w:tcPr>
            <w:tcW w:w="341" w:type="dxa"/>
            <w:shd w:val="clear" w:color="auto" w:fill="auto"/>
          </w:tcPr>
          <w:p w14:paraId="6004B74E"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2FF9269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0449AF65"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19DA6EF0"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6BDEBE55"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5B38B83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2A000134"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5D3AFEF5"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3B53D964"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1AC7A9B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8C7C4B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22D3D4B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339437BD"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582B1D88"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0918DC60"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19CB0CEB"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1DBB5622"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36E42A1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6A30C3F2"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6BDA0F3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r>
      <w:tr w:rsidR="00097EC4" w:rsidRPr="00097EC4" w14:paraId="62C885D0" w14:textId="77777777" w:rsidTr="00097EC4">
        <w:tc>
          <w:tcPr>
            <w:tcW w:w="849" w:type="dxa"/>
            <w:shd w:val="clear" w:color="auto" w:fill="auto"/>
          </w:tcPr>
          <w:p w14:paraId="5DBF38E3" w14:textId="77777777" w:rsidR="00F91961" w:rsidRPr="00097EC4" w:rsidRDefault="00F91961" w:rsidP="00097EC4">
            <w:pPr>
              <w:suppressAutoHyphens w:val="0"/>
              <w:spacing w:before="40" w:after="40" w:line="220" w:lineRule="exact"/>
              <w:ind w:right="113"/>
              <w:jc w:val="center"/>
              <w:rPr>
                <w:sz w:val="18"/>
              </w:rPr>
            </w:pPr>
            <w:r w:rsidRPr="00097EC4">
              <w:rPr>
                <w:sz w:val="18"/>
              </w:rPr>
              <w:t>6</w:t>
            </w:r>
          </w:p>
        </w:tc>
        <w:tc>
          <w:tcPr>
            <w:tcW w:w="1020" w:type="dxa"/>
            <w:shd w:val="clear" w:color="auto" w:fill="auto"/>
          </w:tcPr>
          <w:p w14:paraId="0BF642D2"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016E2A6A"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Colorimetry:</w:t>
            </w:r>
            <w:r w:rsidR="00D50DAA">
              <w:rPr>
                <w:spacing w:val="-4"/>
                <w:sz w:val="18"/>
              </w:rPr>
              <w:t xml:space="preserve"> </w:t>
            </w:r>
            <w:r w:rsidRPr="00097EC4">
              <w:rPr>
                <w:spacing w:val="-4"/>
                <w:sz w:val="18"/>
              </w:rPr>
              <w:t>visual inspection</w:t>
            </w:r>
          </w:p>
          <w:p w14:paraId="7A5DD9DB"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Trichromatic coordinates in case of doubt</w:t>
            </w:r>
          </w:p>
        </w:tc>
        <w:tc>
          <w:tcPr>
            <w:tcW w:w="341" w:type="dxa"/>
            <w:shd w:val="clear" w:color="auto" w:fill="auto"/>
          </w:tcPr>
          <w:p w14:paraId="7D7B8CFC"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07DC909E"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3A4B49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50B20C94"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9997B48"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01B5A1C"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645CE605"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AF145C6"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50EB5B6"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05DFFD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412C3378"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7BF590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r>
      <w:tr w:rsidR="00097EC4" w:rsidRPr="00097EC4" w14:paraId="1C17FFDF" w14:textId="77777777" w:rsidTr="00097EC4">
        <w:tc>
          <w:tcPr>
            <w:tcW w:w="849" w:type="dxa"/>
            <w:shd w:val="clear" w:color="auto" w:fill="auto"/>
          </w:tcPr>
          <w:p w14:paraId="41C275F2" w14:textId="77777777" w:rsidR="00F91961" w:rsidRPr="00097EC4" w:rsidRDefault="00F91961" w:rsidP="00097EC4">
            <w:pPr>
              <w:suppressAutoHyphens w:val="0"/>
              <w:spacing w:before="40" w:after="40" w:line="220" w:lineRule="exact"/>
              <w:ind w:right="113"/>
              <w:jc w:val="center"/>
              <w:rPr>
                <w:sz w:val="18"/>
              </w:rPr>
            </w:pPr>
            <w:r w:rsidRPr="00097EC4">
              <w:rPr>
                <w:sz w:val="18"/>
              </w:rPr>
              <w:t>7</w:t>
            </w:r>
          </w:p>
        </w:tc>
        <w:tc>
          <w:tcPr>
            <w:tcW w:w="1020" w:type="dxa"/>
            <w:shd w:val="clear" w:color="auto" w:fill="auto"/>
          </w:tcPr>
          <w:p w14:paraId="5C33A8A4"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44D992B7"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Photometry:</w:t>
            </w:r>
            <w:r w:rsidR="00D50DAA">
              <w:rPr>
                <w:spacing w:val="-4"/>
                <w:sz w:val="18"/>
              </w:rPr>
              <w:t xml:space="preserve"> </w:t>
            </w:r>
            <w:r w:rsidRPr="00097EC4">
              <w:rPr>
                <w:spacing w:val="-4"/>
                <w:sz w:val="18"/>
              </w:rPr>
              <w:t>limited to 20' and V = H = 0°</w:t>
            </w:r>
          </w:p>
        </w:tc>
        <w:tc>
          <w:tcPr>
            <w:tcW w:w="341" w:type="dxa"/>
            <w:shd w:val="clear" w:color="auto" w:fill="auto"/>
          </w:tcPr>
          <w:p w14:paraId="69DE48F9"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0FA2782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66E79DF8"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EA42954"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AD26D7B"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5BEEC16"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1873F11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32F5DFAB"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1D927FC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183DF621"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r>
      <w:tr w:rsidR="00097EC4" w:rsidRPr="00097EC4" w14:paraId="1A2C6D98" w14:textId="77777777" w:rsidTr="00097EC4">
        <w:tc>
          <w:tcPr>
            <w:tcW w:w="849" w:type="dxa"/>
            <w:shd w:val="clear" w:color="auto" w:fill="auto"/>
          </w:tcPr>
          <w:p w14:paraId="5FBFC41C" w14:textId="77777777" w:rsidR="00F91961" w:rsidRPr="00097EC4" w:rsidRDefault="00F91961" w:rsidP="00097EC4">
            <w:pPr>
              <w:suppressAutoHyphens w:val="0"/>
              <w:spacing w:before="40" w:after="40" w:line="220" w:lineRule="exact"/>
              <w:ind w:right="113"/>
              <w:jc w:val="center"/>
              <w:rPr>
                <w:sz w:val="18"/>
              </w:rPr>
            </w:pPr>
            <w:r w:rsidRPr="00097EC4">
              <w:rPr>
                <w:sz w:val="18"/>
              </w:rPr>
              <w:t>7</w:t>
            </w:r>
          </w:p>
        </w:tc>
        <w:tc>
          <w:tcPr>
            <w:tcW w:w="1020" w:type="dxa"/>
            <w:shd w:val="clear" w:color="auto" w:fill="auto"/>
          </w:tcPr>
          <w:p w14:paraId="5AD3458E"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76203B30"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Complete photometry</w:t>
            </w:r>
          </w:p>
        </w:tc>
        <w:tc>
          <w:tcPr>
            <w:tcW w:w="341" w:type="dxa"/>
            <w:shd w:val="clear" w:color="auto" w:fill="auto"/>
          </w:tcPr>
          <w:p w14:paraId="4D8BA22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00D802BE"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9EDE752"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6D02CC0"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B519FC8"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56BBA49"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0D65B77"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A7F88A5"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49AA066C"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AC5326E"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4BBB2AAE" w14:textId="77777777" w:rsidTr="00097EC4">
        <w:tc>
          <w:tcPr>
            <w:tcW w:w="849" w:type="dxa"/>
            <w:shd w:val="clear" w:color="auto" w:fill="auto"/>
          </w:tcPr>
          <w:p w14:paraId="35752C92" w14:textId="77777777" w:rsidR="00F91961" w:rsidRPr="00097EC4" w:rsidRDefault="00F91961" w:rsidP="00097EC4">
            <w:pPr>
              <w:suppressAutoHyphens w:val="0"/>
              <w:spacing w:before="40" w:after="40" w:line="220" w:lineRule="exact"/>
              <w:ind w:right="113"/>
              <w:jc w:val="center"/>
              <w:rPr>
                <w:sz w:val="18"/>
              </w:rPr>
            </w:pPr>
            <w:r w:rsidRPr="00097EC4">
              <w:rPr>
                <w:sz w:val="18"/>
              </w:rPr>
              <w:t>8</w:t>
            </w:r>
          </w:p>
        </w:tc>
        <w:tc>
          <w:tcPr>
            <w:tcW w:w="1020" w:type="dxa"/>
            <w:shd w:val="clear" w:color="auto" w:fill="auto"/>
          </w:tcPr>
          <w:p w14:paraId="6B3BBA66" w14:textId="77777777" w:rsidR="00F91961" w:rsidRPr="00097EC4" w:rsidRDefault="00F91961" w:rsidP="00097EC4">
            <w:pPr>
              <w:suppressAutoHyphens w:val="0"/>
              <w:spacing w:before="40" w:after="40" w:line="220" w:lineRule="exact"/>
              <w:ind w:right="113"/>
              <w:jc w:val="center"/>
              <w:rPr>
                <w:sz w:val="18"/>
              </w:rPr>
            </w:pPr>
            <w:r w:rsidRPr="00097EC4">
              <w:rPr>
                <w:sz w:val="18"/>
              </w:rPr>
              <w:t>1.</w:t>
            </w:r>
          </w:p>
        </w:tc>
        <w:tc>
          <w:tcPr>
            <w:tcW w:w="3226" w:type="dxa"/>
            <w:shd w:val="clear" w:color="auto" w:fill="auto"/>
          </w:tcPr>
          <w:p w14:paraId="6D6AC154"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Water:</w:t>
            </w:r>
            <w:r w:rsidRPr="00097EC4">
              <w:rPr>
                <w:spacing w:val="-4"/>
                <w:sz w:val="18"/>
              </w:rPr>
              <w:tab/>
              <w:t>10 min. in normal position</w:t>
            </w:r>
          </w:p>
          <w:p w14:paraId="3387B179"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Pr>
                <w:spacing w:val="-4"/>
                <w:sz w:val="18"/>
              </w:rPr>
              <w:tab/>
            </w:r>
            <w:r w:rsidR="00F91961" w:rsidRPr="00097EC4">
              <w:rPr>
                <w:spacing w:val="-4"/>
                <w:sz w:val="18"/>
              </w:rPr>
              <w:t>10 min. in inverted position</w:t>
            </w:r>
          </w:p>
          <w:p w14:paraId="77B02F78"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Pr>
                <w:spacing w:val="-4"/>
                <w:sz w:val="18"/>
              </w:rPr>
              <w:tab/>
            </w:r>
            <w:r w:rsidR="00F91961" w:rsidRPr="00097EC4">
              <w:rPr>
                <w:spacing w:val="-4"/>
                <w:sz w:val="18"/>
              </w:rPr>
              <w:t>visual inspection</w:t>
            </w:r>
          </w:p>
        </w:tc>
        <w:tc>
          <w:tcPr>
            <w:tcW w:w="341" w:type="dxa"/>
            <w:shd w:val="clear" w:color="auto" w:fill="auto"/>
          </w:tcPr>
          <w:p w14:paraId="3D19F77E" w14:textId="77777777" w:rsidR="00F91961" w:rsidRPr="00097EC4" w:rsidRDefault="00F91961" w:rsidP="00097EC4">
            <w:pPr>
              <w:suppressAutoHyphens w:val="0"/>
              <w:spacing w:before="18" w:after="18" w:line="220" w:lineRule="exact"/>
              <w:ind w:left="57" w:right="57"/>
              <w:jc w:val="center"/>
              <w:rPr>
                <w:sz w:val="18"/>
              </w:rPr>
            </w:pPr>
          </w:p>
          <w:p w14:paraId="28388201"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AE0230D"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3AD768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50A8D37D"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77C62FF5"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092ACA2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49994534"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1800C75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0EC1A36"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CB68001"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70597FE6" w14:textId="77777777" w:rsidR="00F91961" w:rsidRPr="00097EC4" w:rsidRDefault="00F91961" w:rsidP="00097EC4">
            <w:pPr>
              <w:suppressAutoHyphens w:val="0"/>
              <w:spacing w:before="18" w:after="18" w:line="220" w:lineRule="exact"/>
              <w:ind w:left="57" w:right="57"/>
              <w:jc w:val="center"/>
              <w:rPr>
                <w:sz w:val="18"/>
              </w:rPr>
            </w:pPr>
          </w:p>
          <w:p w14:paraId="348C9D15" w14:textId="77777777" w:rsidR="00F91961" w:rsidRPr="00097EC4" w:rsidRDefault="00F91961" w:rsidP="00097EC4">
            <w:pPr>
              <w:suppressAutoHyphens w:val="0"/>
              <w:spacing w:before="18" w:after="18" w:line="220" w:lineRule="exact"/>
              <w:ind w:left="57" w:right="57"/>
              <w:jc w:val="center"/>
              <w:rPr>
                <w:sz w:val="18"/>
              </w:rPr>
            </w:pPr>
          </w:p>
          <w:p w14:paraId="1172F24B"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1C5DB8D" w14:textId="77777777" w:rsidR="00F91961" w:rsidRPr="00097EC4" w:rsidRDefault="00F91961" w:rsidP="00097EC4">
            <w:pPr>
              <w:suppressAutoHyphens w:val="0"/>
              <w:spacing w:before="18" w:after="18" w:line="220" w:lineRule="exact"/>
              <w:ind w:left="57" w:right="57"/>
              <w:jc w:val="center"/>
              <w:rPr>
                <w:sz w:val="18"/>
              </w:rPr>
            </w:pPr>
          </w:p>
          <w:p w14:paraId="1E845B75" w14:textId="77777777" w:rsidR="00F91961" w:rsidRPr="00097EC4" w:rsidRDefault="00F91961" w:rsidP="00097EC4">
            <w:pPr>
              <w:suppressAutoHyphens w:val="0"/>
              <w:spacing w:before="18" w:after="18" w:line="220" w:lineRule="exact"/>
              <w:ind w:left="57" w:right="57"/>
              <w:jc w:val="center"/>
              <w:rPr>
                <w:sz w:val="18"/>
              </w:rPr>
            </w:pPr>
          </w:p>
          <w:p w14:paraId="56B569ED"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8AD9273"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5D80818"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1211AB08" w14:textId="77777777" w:rsidTr="00097EC4">
        <w:tc>
          <w:tcPr>
            <w:tcW w:w="849" w:type="dxa"/>
            <w:shd w:val="clear" w:color="auto" w:fill="auto"/>
          </w:tcPr>
          <w:p w14:paraId="66612442" w14:textId="77777777" w:rsidR="00F91961" w:rsidRPr="00097EC4" w:rsidRDefault="00F91961" w:rsidP="00097EC4">
            <w:pPr>
              <w:suppressAutoHyphens w:val="0"/>
              <w:spacing w:before="40" w:after="40" w:line="220" w:lineRule="exact"/>
              <w:ind w:right="113"/>
              <w:jc w:val="center"/>
              <w:rPr>
                <w:sz w:val="18"/>
              </w:rPr>
            </w:pPr>
            <w:r w:rsidRPr="00097EC4">
              <w:rPr>
                <w:sz w:val="18"/>
              </w:rPr>
              <w:t>8</w:t>
            </w:r>
          </w:p>
        </w:tc>
        <w:tc>
          <w:tcPr>
            <w:tcW w:w="1020" w:type="dxa"/>
            <w:shd w:val="clear" w:color="auto" w:fill="auto"/>
          </w:tcPr>
          <w:p w14:paraId="37B8EA05" w14:textId="77777777" w:rsidR="00F91961" w:rsidRPr="00097EC4" w:rsidRDefault="00F91961" w:rsidP="00097EC4">
            <w:pPr>
              <w:suppressAutoHyphens w:val="0"/>
              <w:spacing w:before="40" w:after="40" w:line="220" w:lineRule="exact"/>
              <w:ind w:right="113"/>
              <w:jc w:val="center"/>
              <w:rPr>
                <w:sz w:val="18"/>
              </w:rPr>
            </w:pPr>
            <w:r w:rsidRPr="00097EC4">
              <w:rPr>
                <w:sz w:val="18"/>
              </w:rPr>
              <w:t>3.</w:t>
            </w:r>
          </w:p>
        </w:tc>
        <w:tc>
          <w:tcPr>
            <w:tcW w:w="3226" w:type="dxa"/>
            <w:shd w:val="clear" w:color="auto" w:fill="auto"/>
          </w:tcPr>
          <w:p w14:paraId="4BF686D3"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Motor fuels:</w:t>
            </w:r>
            <w:r w:rsidRPr="00097EC4">
              <w:rPr>
                <w:spacing w:val="-4"/>
                <w:sz w:val="18"/>
              </w:rPr>
              <w:tab/>
              <w:t>5 min.</w:t>
            </w:r>
          </w:p>
          <w:p w14:paraId="4B9F31A8"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Pr>
                <w:spacing w:val="-4"/>
                <w:sz w:val="18"/>
              </w:rPr>
              <w:tab/>
            </w:r>
            <w:r w:rsidR="00F91961" w:rsidRPr="00097EC4">
              <w:rPr>
                <w:spacing w:val="-4"/>
                <w:sz w:val="18"/>
              </w:rPr>
              <w:t>visual inspection</w:t>
            </w:r>
          </w:p>
        </w:tc>
        <w:tc>
          <w:tcPr>
            <w:tcW w:w="341" w:type="dxa"/>
            <w:shd w:val="clear" w:color="auto" w:fill="auto"/>
          </w:tcPr>
          <w:p w14:paraId="3540CE2D"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2326D84"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3A01A46"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201CC78C"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0B2010B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682E0190"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47FEDD49"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77C098C"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C86F30A" w14:textId="77777777" w:rsidR="00F91961" w:rsidRPr="00097EC4" w:rsidRDefault="00F91961" w:rsidP="00097EC4">
            <w:pPr>
              <w:suppressAutoHyphens w:val="0"/>
              <w:spacing w:before="18" w:after="18" w:line="220" w:lineRule="exact"/>
              <w:ind w:left="57" w:right="57"/>
              <w:jc w:val="center"/>
              <w:rPr>
                <w:sz w:val="18"/>
              </w:rPr>
            </w:pPr>
          </w:p>
          <w:p w14:paraId="30267C6F"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4F8071D6" w14:textId="77777777" w:rsidR="00F91961" w:rsidRPr="00097EC4" w:rsidRDefault="00F91961" w:rsidP="00097EC4">
            <w:pPr>
              <w:suppressAutoHyphens w:val="0"/>
              <w:spacing w:before="18" w:after="18" w:line="220" w:lineRule="exact"/>
              <w:ind w:left="57" w:right="57"/>
              <w:jc w:val="center"/>
              <w:rPr>
                <w:sz w:val="18"/>
              </w:rPr>
            </w:pPr>
          </w:p>
          <w:p w14:paraId="0D9BEB79"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1A5346F"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9D957FF"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621FFF59" w14:textId="77777777" w:rsidTr="00097EC4">
        <w:tc>
          <w:tcPr>
            <w:tcW w:w="849" w:type="dxa"/>
            <w:shd w:val="clear" w:color="auto" w:fill="auto"/>
          </w:tcPr>
          <w:p w14:paraId="4ADAF9C5" w14:textId="77777777" w:rsidR="00F91961" w:rsidRPr="00097EC4" w:rsidRDefault="00F91961" w:rsidP="00097EC4">
            <w:pPr>
              <w:suppressAutoHyphens w:val="0"/>
              <w:spacing w:before="40" w:after="40" w:line="220" w:lineRule="exact"/>
              <w:ind w:right="113"/>
              <w:jc w:val="center"/>
              <w:rPr>
                <w:sz w:val="18"/>
              </w:rPr>
            </w:pPr>
            <w:r w:rsidRPr="00097EC4">
              <w:rPr>
                <w:sz w:val="18"/>
              </w:rPr>
              <w:t>8</w:t>
            </w:r>
          </w:p>
        </w:tc>
        <w:tc>
          <w:tcPr>
            <w:tcW w:w="1020" w:type="dxa"/>
            <w:shd w:val="clear" w:color="auto" w:fill="auto"/>
          </w:tcPr>
          <w:p w14:paraId="4DACC652" w14:textId="77777777" w:rsidR="00F91961" w:rsidRPr="00097EC4" w:rsidRDefault="00F91961" w:rsidP="00097EC4">
            <w:pPr>
              <w:suppressAutoHyphens w:val="0"/>
              <w:spacing w:before="40" w:after="40" w:line="220" w:lineRule="exact"/>
              <w:ind w:right="113"/>
              <w:jc w:val="center"/>
              <w:rPr>
                <w:sz w:val="18"/>
              </w:rPr>
            </w:pPr>
            <w:r w:rsidRPr="00097EC4">
              <w:rPr>
                <w:sz w:val="18"/>
              </w:rPr>
              <w:t>4.</w:t>
            </w:r>
          </w:p>
        </w:tc>
        <w:tc>
          <w:tcPr>
            <w:tcW w:w="3226" w:type="dxa"/>
            <w:shd w:val="clear" w:color="auto" w:fill="auto"/>
          </w:tcPr>
          <w:p w14:paraId="784103C3"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Oils:</w:t>
            </w:r>
            <w:r w:rsidRPr="00097EC4">
              <w:rPr>
                <w:spacing w:val="-4"/>
                <w:sz w:val="18"/>
              </w:rPr>
              <w:tab/>
            </w:r>
            <w:r w:rsidR="00097EC4">
              <w:rPr>
                <w:spacing w:val="-4"/>
                <w:sz w:val="18"/>
              </w:rPr>
              <w:tab/>
            </w:r>
            <w:r w:rsidRPr="00097EC4">
              <w:rPr>
                <w:spacing w:val="-4"/>
                <w:sz w:val="18"/>
              </w:rPr>
              <w:t>5 min.</w:t>
            </w:r>
          </w:p>
          <w:p w14:paraId="713A5715"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Pr>
                <w:spacing w:val="-4"/>
                <w:sz w:val="18"/>
              </w:rPr>
              <w:tab/>
            </w:r>
            <w:r w:rsidR="00F91961" w:rsidRPr="00097EC4">
              <w:rPr>
                <w:spacing w:val="-4"/>
                <w:sz w:val="18"/>
              </w:rPr>
              <w:t>visual inspection</w:t>
            </w:r>
          </w:p>
        </w:tc>
        <w:tc>
          <w:tcPr>
            <w:tcW w:w="341" w:type="dxa"/>
            <w:shd w:val="clear" w:color="auto" w:fill="auto"/>
          </w:tcPr>
          <w:p w14:paraId="662BBB96"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6C8462E"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C3920A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76A5E374"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513DBF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75EA724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3E2E64E2"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4E1055A"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796F99B"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5F273B9"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14E2D78"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7F32FCFA"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46B60641" w14:textId="77777777" w:rsidTr="00097EC4">
        <w:tc>
          <w:tcPr>
            <w:tcW w:w="849" w:type="dxa"/>
            <w:shd w:val="clear" w:color="auto" w:fill="auto"/>
          </w:tcPr>
          <w:p w14:paraId="0093F558" w14:textId="77777777" w:rsidR="00F91961" w:rsidRPr="00097EC4" w:rsidRDefault="00F91961" w:rsidP="00097EC4">
            <w:pPr>
              <w:suppressAutoHyphens w:val="0"/>
              <w:spacing w:before="40" w:after="40" w:line="220" w:lineRule="exact"/>
              <w:ind w:right="113"/>
              <w:jc w:val="center"/>
              <w:rPr>
                <w:sz w:val="18"/>
              </w:rPr>
            </w:pPr>
            <w:r w:rsidRPr="00097EC4">
              <w:rPr>
                <w:sz w:val="18"/>
              </w:rPr>
              <w:t>6</w:t>
            </w:r>
          </w:p>
        </w:tc>
        <w:tc>
          <w:tcPr>
            <w:tcW w:w="1020" w:type="dxa"/>
            <w:shd w:val="clear" w:color="auto" w:fill="auto"/>
          </w:tcPr>
          <w:p w14:paraId="4737D5AF"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440D7490"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Colorimetry:</w:t>
            </w:r>
            <w:r w:rsidR="00D50DAA">
              <w:rPr>
                <w:spacing w:val="-4"/>
                <w:sz w:val="18"/>
              </w:rPr>
              <w:t xml:space="preserve"> </w:t>
            </w:r>
            <w:r w:rsidRPr="00097EC4">
              <w:rPr>
                <w:spacing w:val="-4"/>
                <w:sz w:val="18"/>
              </w:rPr>
              <w:t>visual inspection</w:t>
            </w:r>
          </w:p>
          <w:p w14:paraId="533DA362"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Trichromatic coordinates in case of doubt</w:t>
            </w:r>
          </w:p>
        </w:tc>
        <w:tc>
          <w:tcPr>
            <w:tcW w:w="341" w:type="dxa"/>
            <w:shd w:val="clear" w:color="auto" w:fill="auto"/>
          </w:tcPr>
          <w:p w14:paraId="7EB1D617"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76F3B5A"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51449D1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504AB04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C596D7B"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6DC9F1C8"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74D6749"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F804F6E"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8742F2A" w14:textId="77777777" w:rsidR="00F91961" w:rsidRPr="00097EC4" w:rsidRDefault="00F91961" w:rsidP="00097EC4">
            <w:pPr>
              <w:suppressAutoHyphens w:val="0"/>
              <w:spacing w:before="18" w:after="18" w:line="220" w:lineRule="exact"/>
              <w:ind w:left="57" w:right="57"/>
              <w:jc w:val="center"/>
              <w:rPr>
                <w:sz w:val="18"/>
              </w:rPr>
            </w:pPr>
          </w:p>
          <w:p w14:paraId="0C423002"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23876B8" w14:textId="77777777" w:rsidR="00F91961" w:rsidRPr="00097EC4" w:rsidRDefault="00F91961" w:rsidP="00097EC4">
            <w:pPr>
              <w:suppressAutoHyphens w:val="0"/>
              <w:spacing w:before="18" w:after="18" w:line="220" w:lineRule="exact"/>
              <w:ind w:left="57" w:right="57"/>
              <w:jc w:val="center"/>
              <w:rPr>
                <w:sz w:val="18"/>
              </w:rPr>
            </w:pPr>
          </w:p>
          <w:p w14:paraId="2B2F6150"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53B50630"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2BB4E41"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30693203" w14:textId="77777777" w:rsidTr="00097EC4">
        <w:tc>
          <w:tcPr>
            <w:tcW w:w="849" w:type="dxa"/>
            <w:shd w:val="clear" w:color="auto" w:fill="auto"/>
          </w:tcPr>
          <w:p w14:paraId="501AC201" w14:textId="77777777" w:rsidR="00F91961" w:rsidRPr="00097EC4" w:rsidRDefault="00F91961" w:rsidP="00097EC4">
            <w:pPr>
              <w:suppressAutoHyphens w:val="0"/>
              <w:spacing w:before="40" w:after="40" w:line="220" w:lineRule="exact"/>
              <w:ind w:right="113"/>
              <w:jc w:val="center"/>
              <w:rPr>
                <w:sz w:val="18"/>
              </w:rPr>
            </w:pPr>
            <w:r w:rsidRPr="00097EC4">
              <w:rPr>
                <w:sz w:val="18"/>
              </w:rPr>
              <w:t>7</w:t>
            </w:r>
          </w:p>
        </w:tc>
        <w:tc>
          <w:tcPr>
            <w:tcW w:w="1020" w:type="dxa"/>
            <w:shd w:val="clear" w:color="auto" w:fill="auto"/>
          </w:tcPr>
          <w:p w14:paraId="2D918AC3"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438531FB"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Photometry:</w:t>
            </w:r>
            <w:r w:rsidR="00D50DAA">
              <w:rPr>
                <w:spacing w:val="-4"/>
                <w:sz w:val="18"/>
              </w:rPr>
              <w:t xml:space="preserve"> </w:t>
            </w:r>
            <w:r w:rsidRPr="00097EC4">
              <w:rPr>
                <w:spacing w:val="-4"/>
                <w:sz w:val="18"/>
              </w:rPr>
              <w:t>limited to 20' and V = H = 0°</w:t>
            </w:r>
          </w:p>
        </w:tc>
        <w:tc>
          <w:tcPr>
            <w:tcW w:w="341" w:type="dxa"/>
            <w:shd w:val="clear" w:color="auto" w:fill="auto"/>
          </w:tcPr>
          <w:p w14:paraId="67DB4D89"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33A7B6D"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559DEBB3"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26680978"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00401977"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61D87AE"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5EAE073"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EB17385"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8A983B1"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5A2DF6FD"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2D9B1CB9" w14:textId="77777777" w:rsidTr="00097EC4">
        <w:tc>
          <w:tcPr>
            <w:tcW w:w="849" w:type="dxa"/>
            <w:shd w:val="clear" w:color="auto" w:fill="auto"/>
          </w:tcPr>
          <w:p w14:paraId="4EB0585C" w14:textId="77777777" w:rsidR="00F91961" w:rsidRPr="00097EC4" w:rsidRDefault="00F91961" w:rsidP="00097EC4">
            <w:pPr>
              <w:suppressAutoHyphens w:val="0"/>
              <w:spacing w:before="40" w:after="40" w:line="220" w:lineRule="exact"/>
              <w:ind w:right="113"/>
              <w:jc w:val="center"/>
              <w:rPr>
                <w:sz w:val="18"/>
              </w:rPr>
            </w:pPr>
            <w:r w:rsidRPr="00097EC4">
              <w:rPr>
                <w:sz w:val="18"/>
              </w:rPr>
              <w:t>8</w:t>
            </w:r>
          </w:p>
        </w:tc>
        <w:tc>
          <w:tcPr>
            <w:tcW w:w="1020" w:type="dxa"/>
            <w:shd w:val="clear" w:color="auto" w:fill="auto"/>
          </w:tcPr>
          <w:p w14:paraId="5E3A8EE5" w14:textId="77777777" w:rsidR="00F91961" w:rsidRPr="00097EC4" w:rsidRDefault="00F91961" w:rsidP="00097EC4">
            <w:pPr>
              <w:suppressAutoHyphens w:val="0"/>
              <w:spacing w:before="40" w:after="40" w:line="220" w:lineRule="exact"/>
              <w:ind w:right="113"/>
              <w:jc w:val="center"/>
              <w:rPr>
                <w:sz w:val="18"/>
              </w:rPr>
            </w:pPr>
            <w:r w:rsidRPr="00097EC4">
              <w:rPr>
                <w:sz w:val="18"/>
              </w:rPr>
              <w:t>2.</w:t>
            </w:r>
          </w:p>
        </w:tc>
        <w:tc>
          <w:tcPr>
            <w:tcW w:w="3226" w:type="dxa"/>
            <w:shd w:val="clear" w:color="auto" w:fill="auto"/>
          </w:tcPr>
          <w:p w14:paraId="0788E05B"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Corrosion:</w:t>
            </w:r>
            <w:r w:rsidRPr="00097EC4">
              <w:rPr>
                <w:spacing w:val="-4"/>
                <w:sz w:val="18"/>
              </w:rPr>
              <w:tab/>
              <w:t>24 hours</w:t>
            </w:r>
          </w:p>
          <w:p w14:paraId="2913AB86"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Pr>
                <w:spacing w:val="-4"/>
                <w:sz w:val="18"/>
              </w:rPr>
              <w:tab/>
            </w:r>
            <w:r w:rsidR="00F91961" w:rsidRPr="00097EC4">
              <w:rPr>
                <w:spacing w:val="-4"/>
                <w:sz w:val="18"/>
              </w:rPr>
              <w:t>2 hours' interval</w:t>
            </w:r>
          </w:p>
          <w:p w14:paraId="72A7EA73"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Pr>
                <w:spacing w:val="-4"/>
                <w:sz w:val="18"/>
              </w:rPr>
              <w:tab/>
            </w:r>
            <w:r w:rsidR="00F91961" w:rsidRPr="00097EC4">
              <w:rPr>
                <w:spacing w:val="-4"/>
                <w:sz w:val="18"/>
              </w:rPr>
              <w:t>24 hours</w:t>
            </w:r>
          </w:p>
          <w:p w14:paraId="2EDA3584"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Pr>
                <w:spacing w:val="-4"/>
                <w:sz w:val="18"/>
              </w:rPr>
              <w:tab/>
            </w:r>
            <w:r w:rsidR="00F91961" w:rsidRPr="00097EC4">
              <w:rPr>
                <w:spacing w:val="-4"/>
                <w:sz w:val="18"/>
              </w:rPr>
              <w:t>visual inspection</w:t>
            </w:r>
          </w:p>
        </w:tc>
        <w:tc>
          <w:tcPr>
            <w:tcW w:w="341" w:type="dxa"/>
            <w:shd w:val="clear" w:color="auto" w:fill="auto"/>
          </w:tcPr>
          <w:p w14:paraId="0443C6A0"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727880C"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29AF660"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DEA7554"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76A3D0A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0589D120"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13285C5E"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0E6C4E4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6C03C23F"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673FDD86"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18225A9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78F9FE76"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29A3EA22"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059D82C"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1C6BDD7"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06DC13E"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2005ABAB" w14:textId="77777777" w:rsidTr="00097EC4">
        <w:tc>
          <w:tcPr>
            <w:tcW w:w="849" w:type="dxa"/>
            <w:shd w:val="clear" w:color="auto" w:fill="auto"/>
          </w:tcPr>
          <w:p w14:paraId="32A9BDB3" w14:textId="77777777" w:rsidR="00F91961" w:rsidRPr="00097EC4" w:rsidRDefault="00F91961" w:rsidP="00097EC4">
            <w:pPr>
              <w:suppressAutoHyphens w:val="0"/>
              <w:spacing w:before="40" w:after="40" w:line="220" w:lineRule="exact"/>
              <w:ind w:right="113"/>
              <w:jc w:val="center"/>
              <w:rPr>
                <w:sz w:val="18"/>
              </w:rPr>
            </w:pPr>
            <w:r w:rsidRPr="00097EC4">
              <w:rPr>
                <w:sz w:val="18"/>
              </w:rPr>
              <w:t>8</w:t>
            </w:r>
          </w:p>
        </w:tc>
        <w:tc>
          <w:tcPr>
            <w:tcW w:w="1020" w:type="dxa"/>
            <w:shd w:val="clear" w:color="auto" w:fill="auto"/>
          </w:tcPr>
          <w:p w14:paraId="34DF435C" w14:textId="77777777" w:rsidR="00F91961" w:rsidRPr="00097EC4" w:rsidRDefault="00F91961" w:rsidP="00097EC4">
            <w:pPr>
              <w:suppressAutoHyphens w:val="0"/>
              <w:spacing w:before="40" w:after="40" w:line="220" w:lineRule="exact"/>
              <w:ind w:right="113"/>
              <w:jc w:val="center"/>
              <w:rPr>
                <w:sz w:val="18"/>
              </w:rPr>
            </w:pPr>
            <w:r w:rsidRPr="00097EC4">
              <w:rPr>
                <w:sz w:val="18"/>
              </w:rPr>
              <w:t>5.</w:t>
            </w:r>
          </w:p>
        </w:tc>
        <w:tc>
          <w:tcPr>
            <w:tcW w:w="3226" w:type="dxa"/>
            <w:shd w:val="clear" w:color="auto" w:fill="auto"/>
          </w:tcPr>
          <w:p w14:paraId="7427F743"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Rear face:</w:t>
            </w:r>
            <w:r w:rsidRPr="00097EC4">
              <w:rPr>
                <w:spacing w:val="-4"/>
                <w:sz w:val="18"/>
              </w:rPr>
              <w:tab/>
              <w:t>1 min.</w:t>
            </w:r>
          </w:p>
          <w:p w14:paraId="3C45B32F"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Pr>
                <w:spacing w:val="-4"/>
                <w:sz w:val="18"/>
              </w:rPr>
              <w:tab/>
            </w:r>
            <w:r w:rsidR="00F91961" w:rsidRPr="00097EC4">
              <w:rPr>
                <w:spacing w:val="-4"/>
                <w:sz w:val="18"/>
              </w:rPr>
              <w:t>visual inspection</w:t>
            </w:r>
          </w:p>
        </w:tc>
        <w:tc>
          <w:tcPr>
            <w:tcW w:w="341" w:type="dxa"/>
            <w:shd w:val="clear" w:color="auto" w:fill="auto"/>
          </w:tcPr>
          <w:p w14:paraId="58F7F700"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BCBAE8A"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FF3C16C"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550052F"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9E39159"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6A4BE2CA"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C4848F4"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7C23B638"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01126CAC"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ADFAC5F"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1E48098"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626227C"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44610B41" w14:textId="77777777" w:rsidTr="00097EC4">
        <w:tc>
          <w:tcPr>
            <w:tcW w:w="849" w:type="dxa"/>
            <w:shd w:val="clear" w:color="auto" w:fill="auto"/>
          </w:tcPr>
          <w:p w14:paraId="14977094" w14:textId="77777777" w:rsidR="00F91961" w:rsidRPr="00097EC4" w:rsidRDefault="00F91961" w:rsidP="00097EC4">
            <w:pPr>
              <w:suppressAutoHyphens w:val="0"/>
              <w:spacing w:before="40" w:after="40" w:line="220" w:lineRule="exact"/>
              <w:ind w:right="113"/>
              <w:jc w:val="center"/>
              <w:rPr>
                <w:sz w:val="18"/>
              </w:rPr>
            </w:pPr>
            <w:r w:rsidRPr="00097EC4">
              <w:rPr>
                <w:sz w:val="18"/>
              </w:rPr>
              <w:t>13</w:t>
            </w:r>
          </w:p>
        </w:tc>
        <w:tc>
          <w:tcPr>
            <w:tcW w:w="1020" w:type="dxa"/>
            <w:shd w:val="clear" w:color="auto" w:fill="auto"/>
          </w:tcPr>
          <w:p w14:paraId="10C68CC0"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2C1250F5"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Impact</w:t>
            </w:r>
          </w:p>
          <w:p w14:paraId="55B88B1D" w14:textId="77777777" w:rsidR="00F91961" w:rsidRPr="00097EC4" w:rsidRDefault="00097EC4" w:rsidP="00097EC4">
            <w:pPr>
              <w:suppressAutoHyphens w:val="0"/>
              <w:spacing w:before="18" w:after="18" w:line="220" w:lineRule="exact"/>
              <w:ind w:left="113" w:right="113"/>
              <w:rPr>
                <w:spacing w:val="-4"/>
                <w:sz w:val="18"/>
              </w:rPr>
            </w:pPr>
            <w:r>
              <w:rPr>
                <w:spacing w:val="-4"/>
                <w:sz w:val="18"/>
              </w:rPr>
              <w:tab/>
            </w:r>
            <w:r>
              <w:rPr>
                <w:spacing w:val="-4"/>
                <w:sz w:val="18"/>
              </w:rPr>
              <w:tab/>
            </w:r>
            <w:r w:rsidR="00F91961" w:rsidRPr="00097EC4">
              <w:rPr>
                <w:spacing w:val="-4"/>
                <w:sz w:val="18"/>
              </w:rPr>
              <w:t>visual inspection</w:t>
            </w:r>
          </w:p>
        </w:tc>
        <w:tc>
          <w:tcPr>
            <w:tcW w:w="341" w:type="dxa"/>
            <w:shd w:val="clear" w:color="auto" w:fill="auto"/>
          </w:tcPr>
          <w:p w14:paraId="23BDB5A6"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FEE5A2D"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36064504"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9928E09"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765FB21A"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5040908C"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57F62380"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18BCBAC5"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1B55E62B"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496BC7DA"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46DED3EE"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D753437"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36CC8139" w14:textId="77777777" w:rsidTr="00097EC4">
        <w:tc>
          <w:tcPr>
            <w:tcW w:w="849" w:type="dxa"/>
            <w:shd w:val="clear" w:color="auto" w:fill="auto"/>
          </w:tcPr>
          <w:p w14:paraId="59F99E65" w14:textId="77777777" w:rsidR="00F91961" w:rsidRPr="00097EC4" w:rsidRDefault="00F91961" w:rsidP="00097EC4">
            <w:pPr>
              <w:suppressAutoHyphens w:val="0"/>
              <w:spacing w:before="40" w:after="40" w:line="220" w:lineRule="exact"/>
              <w:ind w:right="113"/>
              <w:jc w:val="center"/>
              <w:rPr>
                <w:sz w:val="18"/>
              </w:rPr>
            </w:pPr>
            <w:r w:rsidRPr="00097EC4">
              <w:rPr>
                <w:sz w:val="18"/>
              </w:rPr>
              <w:t>6</w:t>
            </w:r>
          </w:p>
        </w:tc>
        <w:tc>
          <w:tcPr>
            <w:tcW w:w="1020" w:type="dxa"/>
            <w:shd w:val="clear" w:color="auto" w:fill="auto"/>
          </w:tcPr>
          <w:p w14:paraId="583E641A"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6C932A5C" w14:textId="77777777" w:rsidR="00F91961" w:rsidRPr="00097EC4" w:rsidRDefault="00097EC4" w:rsidP="00097EC4">
            <w:pPr>
              <w:suppressAutoHyphens w:val="0"/>
              <w:spacing w:before="18" w:after="18" w:line="220" w:lineRule="exact"/>
              <w:ind w:left="113" w:right="113"/>
              <w:rPr>
                <w:spacing w:val="-4"/>
                <w:sz w:val="18"/>
              </w:rPr>
            </w:pPr>
            <w:r>
              <w:rPr>
                <w:spacing w:val="-4"/>
                <w:sz w:val="18"/>
              </w:rPr>
              <w:t xml:space="preserve">Colorimetry: </w:t>
            </w:r>
            <w:r w:rsidR="00F91961" w:rsidRPr="00097EC4">
              <w:rPr>
                <w:spacing w:val="-4"/>
                <w:sz w:val="18"/>
              </w:rPr>
              <w:t>visual inspection</w:t>
            </w:r>
          </w:p>
          <w:p w14:paraId="64CD015B" w14:textId="77777777" w:rsidR="00F91961" w:rsidRPr="00097EC4" w:rsidRDefault="00F91961" w:rsidP="00097EC4">
            <w:pPr>
              <w:suppressAutoHyphens w:val="0"/>
              <w:spacing w:before="18" w:after="18" w:line="220" w:lineRule="exact"/>
              <w:ind w:left="113" w:right="113"/>
              <w:rPr>
                <w:spacing w:val="-4"/>
                <w:sz w:val="18"/>
              </w:rPr>
            </w:pPr>
            <w:r w:rsidRPr="00097EC4">
              <w:rPr>
                <w:spacing w:val="-4"/>
                <w:sz w:val="18"/>
              </w:rPr>
              <w:t>Trichromatic coordinates in case of doubt</w:t>
            </w:r>
          </w:p>
        </w:tc>
        <w:tc>
          <w:tcPr>
            <w:tcW w:w="341" w:type="dxa"/>
            <w:shd w:val="clear" w:color="auto" w:fill="auto"/>
          </w:tcPr>
          <w:p w14:paraId="27B9FCAB"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51EE239"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CD95DBB"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9ED8B2D"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90118B0"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5A1CDB86"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201E7760"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p w14:paraId="4BD67398"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7D1D6043"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B02E692"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9544F2B"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26E269F"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17F23470" w14:textId="77777777" w:rsidTr="00097EC4">
        <w:tc>
          <w:tcPr>
            <w:tcW w:w="849" w:type="dxa"/>
            <w:shd w:val="clear" w:color="auto" w:fill="auto"/>
          </w:tcPr>
          <w:p w14:paraId="5E862AEB" w14:textId="77777777" w:rsidR="00F91961" w:rsidRPr="00097EC4" w:rsidRDefault="00F91961" w:rsidP="00097EC4">
            <w:pPr>
              <w:suppressAutoHyphens w:val="0"/>
              <w:spacing w:before="40" w:after="40" w:line="220" w:lineRule="exact"/>
              <w:ind w:right="113"/>
              <w:jc w:val="center"/>
              <w:rPr>
                <w:sz w:val="18"/>
              </w:rPr>
            </w:pPr>
            <w:r w:rsidRPr="00097EC4">
              <w:rPr>
                <w:sz w:val="18"/>
              </w:rPr>
              <w:t>7</w:t>
            </w:r>
          </w:p>
        </w:tc>
        <w:tc>
          <w:tcPr>
            <w:tcW w:w="1020" w:type="dxa"/>
            <w:shd w:val="clear" w:color="auto" w:fill="auto"/>
          </w:tcPr>
          <w:p w14:paraId="5C295096" w14:textId="77777777" w:rsidR="00F91961" w:rsidRPr="00097EC4" w:rsidRDefault="00F91961" w:rsidP="00097EC4">
            <w:pPr>
              <w:suppressAutoHyphens w:val="0"/>
              <w:spacing w:before="40" w:after="40" w:line="220" w:lineRule="exact"/>
              <w:ind w:right="113"/>
              <w:jc w:val="center"/>
              <w:rPr>
                <w:sz w:val="18"/>
              </w:rPr>
            </w:pPr>
            <w:r w:rsidRPr="00097EC4">
              <w:rPr>
                <w:sz w:val="18"/>
              </w:rPr>
              <w:t>-</w:t>
            </w:r>
          </w:p>
        </w:tc>
        <w:tc>
          <w:tcPr>
            <w:tcW w:w="3226" w:type="dxa"/>
            <w:shd w:val="clear" w:color="auto" w:fill="auto"/>
          </w:tcPr>
          <w:p w14:paraId="380574D1" w14:textId="77777777" w:rsidR="00F91961" w:rsidRPr="00097EC4" w:rsidRDefault="00097EC4" w:rsidP="00097EC4">
            <w:pPr>
              <w:suppressAutoHyphens w:val="0"/>
              <w:spacing w:before="18" w:after="18" w:line="220" w:lineRule="exact"/>
              <w:ind w:left="113" w:right="113"/>
              <w:rPr>
                <w:spacing w:val="-4"/>
                <w:sz w:val="18"/>
              </w:rPr>
            </w:pPr>
            <w:r>
              <w:rPr>
                <w:spacing w:val="-4"/>
                <w:sz w:val="18"/>
              </w:rPr>
              <w:t xml:space="preserve">Photometry: </w:t>
            </w:r>
            <w:r w:rsidR="00F91961" w:rsidRPr="00097EC4">
              <w:rPr>
                <w:spacing w:val="-4"/>
                <w:sz w:val="18"/>
              </w:rPr>
              <w:t>limited to 20' and V = H = 0°</w:t>
            </w:r>
          </w:p>
        </w:tc>
        <w:tc>
          <w:tcPr>
            <w:tcW w:w="341" w:type="dxa"/>
            <w:shd w:val="clear" w:color="auto" w:fill="auto"/>
          </w:tcPr>
          <w:p w14:paraId="445F4619"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16111490"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84E85DF"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67728045"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2EAFC31D"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27DD0687"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shd w:val="clear" w:color="auto" w:fill="auto"/>
          </w:tcPr>
          <w:p w14:paraId="65503E76"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52791167"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099D82C6" w14:textId="77777777" w:rsidR="00F91961" w:rsidRPr="00097EC4" w:rsidRDefault="00F91961" w:rsidP="00097EC4">
            <w:pPr>
              <w:suppressAutoHyphens w:val="0"/>
              <w:spacing w:before="18" w:after="18" w:line="220" w:lineRule="exact"/>
              <w:ind w:left="57" w:right="57"/>
              <w:jc w:val="center"/>
              <w:rPr>
                <w:sz w:val="18"/>
              </w:rPr>
            </w:pPr>
          </w:p>
        </w:tc>
        <w:tc>
          <w:tcPr>
            <w:tcW w:w="341" w:type="dxa"/>
            <w:shd w:val="clear" w:color="auto" w:fill="auto"/>
          </w:tcPr>
          <w:p w14:paraId="7AAE9E0C" w14:textId="77777777" w:rsidR="00F91961" w:rsidRPr="00097EC4" w:rsidRDefault="00F91961" w:rsidP="00097EC4">
            <w:pPr>
              <w:suppressAutoHyphens w:val="0"/>
              <w:spacing w:before="18" w:after="18" w:line="220" w:lineRule="exact"/>
              <w:ind w:left="57" w:right="57"/>
              <w:jc w:val="center"/>
              <w:rPr>
                <w:sz w:val="18"/>
              </w:rPr>
            </w:pPr>
          </w:p>
        </w:tc>
      </w:tr>
      <w:tr w:rsidR="00097EC4" w:rsidRPr="00097EC4" w14:paraId="1D89C2DD" w14:textId="77777777" w:rsidTr="00530931">
        <w:tc>
          <w:tcPr>
            <w:tcW w:w="849" w:type="dxa"/>
            <w:tcBorders>
              <w:bottom w:val="single" w:sz="12" w:space="0" w:color="auto"/>
            </w:tcBorders>
            <w:shd w:val="clear" w:color="auto" w:fill="auto"/>
          </w:tcPr>
          <w:p w14:paraId="41D26CC0" w14:textId="77777777" w:rsidR="00F91961" w:rsidRPr="00097EC4" w:rsidRDefault="00F91961" w:rsidP="00097EC4">
            <w:pPr>
              <w:suppressAutoHyphens w:val="0"/>
              <w:spacing w:before="40" w:after="40" w:line="220" w:lineRule="exact"/>
              <w:ind w:right="113"/>
              <w:jc w:val="center"/>
              <w:rPr>
                <w:sz w:val="18"/>
              </w:rPr>
            </w:pPr>
            <w:r w:rsidRPr="00097EC4">
              <w:rPr>
                <w:sz w:val="18"/>
              </w:rPr>
              <w:t>14</w:t>
            </w:r>
          </w:p>
        </w:tc>
        <w:tc>
          <w:tcPr>
            <w:tcW w:w="1020" w:type="dxa"/>
            <w:tcBorders>
              <w:bottom w:val="single" w:sz="12" w:space="0" w:color="auto"/>
            </w:tcBorders>
            <w:shd w:val="clear" w:color="auto" w:fill="auto"/>
          </w:tcPr>
          <w:p w14:paraId="40A2E734" w14:textId="77777777" w:rsidR="00F91961" w:rsidRPr="00097EC4" w:rsidRDefault="00F91961" w:rsidP="00097EC4">
            <w:pPr>
              <w:suppressAutoHyphens w:val="0"/>
              <w:spacing w:before="40" w:after="40" w:line="220" w:lineRule="exact"/>
              <w:ind w:right="113"/>
              <w:jc w:val="center"/>
              <w:rPr>
                <w:sz w:val="18"/>
              </w:rPr>
            </w:pPr>
            <w:r w:rsidRPr="00097EC4">
              <w:rPr>
                <w:sz w:val="18"/>
              </w:rPr>
              <w:t>2.</w:t>
            </w:r>
          </w:p>
        </w:tc>
        <w:tc>
          <w:tcPr>
            <w:tcW w:w="3226" w:type="dxa"/>
            <w:tcBorders>
              <w:bottom w:val="single" w:sz="12" w:space="0" w:color="auto"/>
            </w:tcBorders>
            <w:shd w:val="clear" w:color="auto" w:fill="auto"/>
          </w:tcPr>
          <w:p w14:paraId="448C8D7B" w14:textId="77777777" w:rsidR="00F91961" w:rsidRPr="00097EC4" w:rsidRDefault="00F91961" w:rsidP="00FC0513">
            <w:pPr>
              <w:suppressAutoHyphens w:val="0"/>
              <w:spacing w:before="18" w:after="18" w:line="220" w:lineRule="exact"/>
              <w:ind w:left="113" w:right="113"/>
              <w:rPr>
                <w:spacing w:val="-4"/>
                <w:sz w:val="18"/>
              </w:rPr>
            </w:pPr>
            <w:r w:rsidRPr="00097EC4">
              <w:rPr>
                <w:spacing w:val="-4"/>
                <w:sz w:val="18"/>
              </w:rPr>
              <w:t>Deposit of samples with</w:t>
            </w:r>
            <w:r w:rsidR="00FC0513">
              <w:rPr>
                <w:spacing w:val="-4"/>
                <w:sz w:val="18"/>
              </w:rPr>
              <w:t xml:space="preserve"> Authority</w:t>
            </w:r>
          </w:p>
        </w:tc>
        <w:tc>
          <w:tcPr>
            <w:tcW w:w="341" w:type="dxa"/>
            <w:tcBorders>
              <w:bottom w:val="single" w:sz="12" w:space="0" w:color="auto"/>
            </w:tcBorders>
            <w:shd w:val="clear" w:color="auto" w:fill="auto"/>
          </w:tcPr>
          <w:p w14:paraId="5F1C8E7C"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bottom w:val="single" w:sz="12" w:space="0" w:color="auto"/>
            </w:tcBorders>
            <w:shd w:val="clear" w:color="auto" w:fill="auto"/>
          </w:tcPr>
          <w:p w14:paraId="65930CFA" w14:textId="77777777" w:rsidR="00F91961" w:rsidRPr="00097EC4" w:rsidRDefault="00F91961" w:rsidP="00097EC4">
            <w:pPr>
              <w:suppressAutoHyphens w:val="0"/>
              <w:spacing w:before="18" w:after="18" w:line="220" w:lineRule="exact"/>
              <w:ind w:left="57" w:right="57"/>
              <w:jc w:val="center"/>
              <w:rPr>
                <w:sz w:val="18"/>
              </w:rPr>
            </w:pPr>
            <w:r w:rsidRPr="00097EC4">
              <w:rPr>
                <w:sz w:val="18"/>
              </w:rPr>
              <w:t>x</w:t>
            </w:r>
          </w:p>
        </w:tc>
        <w:tc>
          <w:tcPr>
            <w:tcW w:w="341" w:type="dxa"/>
            <w:tcBorders>
              <w:bottom w:val="single" w:sz="12" w:space="0" w:color="auto"/>
            </w:tcBorders>
            <w:shd w:val="clear" w:color="auto" w:fill="auto"/>
          </w:tcPr>
          <w:p w14:paraId="5565BC2B" w14:textId="77777777" w:rsidR="00F91961" w:rsidRPr="00097EC4" w:rsidRDefault="00F91961" w:rsidP="00097EC4">
            <w:pPr>
              <w:suppressAutoHyphens w:val="0"/>
              <w:spacing w:before="18" w:after="18" w:line="220" w:lineRule="exact"/>
              <w:ind w:left="57" w:right="57"/>
              <w:jc w:val="center"/>
              <w:rPr>
                <w:sz w:val="18"/>
              </w:rPr>
            </w:pPr>
          </w:p>
        </w:tc>
        <w:tc>
          <w:tcPr>
            <w:tcW w:w="341" w:type="dxa"/>
            <w:tcBorders>
              <w:bottom w:val="single" w:sz="12" w:space="0" w:color="auto"/>
            </w:tcBorders>
            <w:shd w:val="clear" w:color="auto" w:fill="auto"/>
          </w:tcPr>
          <w:p w14:paraId="3AF0A64C" w14:textId="77777777" w:rsidR="00F91961" w:rsidRPr="00097EC4" w:rsidRDefault="00F91961" w:rsidP="00097EC4">
            <w:pPr>
              <w:suppressAutoHyphens w:val="0"/>
              <w:spacing w:before="18" w:after="18" w:line="220" w:lineRule="exact"/>
              <w:ind w:left="57" w:right="57"/>
              <w:jc w:val="center"/>
              <w:rPr>
                <w:sz w:val="18"/>
              </w:rPr>
            </w:pPr>
          </w:p>
        </w:tc>
        <w:tc>
          <w:tcPr>
            <w:tcW w:w="341" w:type="dxa"/>
            <w:tcBorders>
              <w:bottom w:val="single" w:sz="12" w:space="0" w:color="auto"/>
            </w:tcBorders>
            <w:shd w:val="clear" w:color="auto" w:fill="auto"/>
          </w:tcPr>
          <w:p w14:paraId="3D2881EF" w14:textId="77777777" w:rsidR="00F91961" w:rsidRPr="00097EC4" w:rsidRDefault="00F91961" w:rsidP="00097EC4">
            <w:pPr>
              <w:suppressAutoHyphens w:val="0"/>
              <w:spacing w:before="18" w:after="18" w:line="220" w:lineRule="exact"/>
              <w:ind w:left="57" w:right="57"/>
              <w:jc w:val="center"/>
              <w:rPr>
                <w:sz w:val="18"/>
              </w:rPr>
            </w:pPr>
          </w:p>
        </w:tc>
        <w:tc>
          <w:tcPr>
            <w:tcW w:w="341" w:type="dxa"/>
            <w:tcBorders>
              <w:bottom w:val="single" w:sz="12" w:space="0" w:color="auto"/>
            </w:tcBorders>
            <w:shd w:val="clear" w:color="auto" w:fill="auto"/>
          </w:tcPr>
          <w:p w14:paraId="560D7CDF" w14:textId="77777777" w:rsidR="00F91961" w:rsidRPr="00097EC4" w:rsidRDefault="00F91961" w:rsidP="00097EC4">
            <w:pPr>
              <w:suppressAutoHyphens w:val="0"/>
              <w:spacing w:before="18" w:after="18" w:line="220" w:lineRule="exact"/>
              <w:ind w:left="57" w:right="57"/>
              <w:jc w:val="center"/>
              <w:rPr>
                <w:sz w:val="18"/>
              </w:rPr>
            </w:pPr>
          </w:p>
        </w:tc>
        <w:tc>
          <w:tcPr>
            <w:tcW w:w="341" w:type="dxa"/>
            <w:tcBorders>
              <w:bottom w:val="single" w:sz="12" w:space="0" w:color="auto"/>
            </w:tcBorders>
            <w:shd w:val="clear" w:color="auto" w:fill="auto"/>
          </w:tcPr>
          <w:p w14:paraId="5E7C690D" w14:textId="77777777" w:rsidR="00F91961" w:rsidRPr="00097EC4" w:rsidRDefault="00F91961" w:rsidP="00097EC4">
            <w:pPr>
              <w:suppressAutoHyphens w:val="0"/>
              <w:spacing w:before="18" w:after="18" w:line="220" w:lineRule="exact"/>
              <w:ind w:left="57" w:right="57"/>
              <w:jc w:val="center"/>
              <w:rPr>
                <w:sz w:val="18"/>
              </w:rPr>
            </w:pPr>
          </w:p>
        </w:tc>
        <w:tc>
          <w:tcPr>
            <w:tcW w:w="341" w:type="dxa"/>
            <w:tcBorders>
              <w:bottom w:val="single" w:sz="12" w:space="0" w:color="auto"/>
            </w:tcBorders>
            <w:shd w:val="clear" w:color="auto" w:fill="auto"/>
          </w:tcPr>
          <w:p w14:paraId="65D70318" w14:textId="77777777" w:rsidR="00F91961" w:rsidRPr="00097EC4" w:rsidRDefault="00F91961" w:rsidP="00097EC4">
            <w:pPr>
              <w:suppressAutoHyphens w:val="0"/>
              <w:spacing w:before="18" w:after="18" w:line="220" w:lineRule="exact"/>
              <w:ind w:left="57" w:right="57"/>
              <w:jc w:val="center"/>
              <w:rPr>
                <w:sz w:val="18"/>
              </w:rPr>
            </w:pPr>
          </w:p>
        </w:tc>
        <w:tc>
          <w:tcPr>
            <w:tcW w:w="341" w:type="dxa"/>
            <w:tcBorders>
              <w:bottom w:val="single" w:sz="12" w:space="0" w:color="auto"/>
            </w:tcBorders>
            <w:shd w:val="clear" w:color="auto" w:fill="auto"/>
          </w:tcPr>
          <w:p w14:paraId="049E94BA" w14:textId="77777777" w:rsidR="00F91961" w:rsidRPr="00097EC4" w:rsidRDefault="00F91961" w:rsidP="00097EC4">
            <w:pPr>
              <w:suppressAutoHyphens w:val="0"/>
              <w:spacing w:before="18" w:after="18" w:line="220" w:lineRule="exact"/>
              <w:ind w:left="57" w:right="57"/>
              <w:jc w:val="center"/>
              <w:rPr>
                <w:sz w:val="18"/>
              </w:rPr>
            </w:pPr>
          </w:p>
        </w:tc>
        <w:tc>
          <w:tcPr>
            <w:tcW w:w="341" w:type="dxa"/>
            <w:tcBorders>
              <w:bottom w:val="single" w:sz="12" w:space="0" w:color="auto"/>
            </w:tcBorders>
            <w:shd w:val="clear" w:color="auto" w:fill="auto"/>
          </w:tcPr>
          <w:p w14:paraId="52BC515A" w14:textId="77777777" w:rsidR="00F91961" w:rsidRPr="00097EC4" w:rsidRDefault="00F91961" w:rsidP="00097EC4">
            <w:pPr>
              <w:suppressAutoHyphens w:val="0"/>
              <w:spacing w:before="18" w:after="18" w:line="220" w:lineRule="exact"/>
              <w:ind w:left="57" w:right="57"/>
              <w:jc w:val="center"/>
              <w:rPr>
                <w:sz w:val="18"/>
              </w:rPr>
            </w:pPr>
          </w:p>
        </w:tc>
      </w:tr>
      <w:tr w:rsidR="00530931" w:rsidRPr="00097EC4" w14:paraId="6C187F6C" w14:textId="77777777" w:rsidTr="00530931">
        <w:tc>
          <w:tcPr>
            <w:tcW w:w="8505" w:type="dxa"/>
            <w:gridSpan w:val="13"/>
            <w:tcBorders>
              <w:top w:val="single" w:sz="12" w:space="0" w:color="auto"/>
              <w:left w:val="nil"/>
              <w:bottom w:val="nil"/>
              <w:right w:val="nil"/>
            </w:tcBorders>
            <w:shd w:val="clear" w:color="auto" w:fill="auto"/>
          </w:tcPr>
          <w:p w14:paraId="4905519B" w14:textId="77777777" w:rsidR="00530931" w:rsidRPr="00097EC4" w:rsidRDefault="00530931" w:rsidP="00530931">
            <w:pPr>
              <w:suppressAutoHyphens w:val="0"/>
              <w:spacing w:before="18" w:after="18" w:line="220" w:lineRule="exact"/>
              <w:ind w:left="57" w:right="57"/>
              <w:rPr>
                <w:sz w:val="18"/>
              </w:rPr>
            </w:pPr>
            <w:r>
              <w:rPr>
                <w:sz w:val="18"/>
              </w:rPr>
              <w:t xml:space="preserve">*  </w:t>
            </w:r>
            <w:r w:rsidRPr="00530931">
              <w:rPr>
                <w:sz w:val="18"/>
              </w:rPr>
              <w:t>of the Regulation.</w:t>
            </w:r>
          </w:p>
        </w:tc>
      </w:tr>
    </w:tbl>
    <w:p w14:paraId="02DD4375" w14:textId="77777777" w:rsidR="006C4D3B" w:rsidRDefault="006C4D3B" w:rsidP="00F91961">
      <w:pPr>
        <w:tabs>
          <w:tab w:val="left" w:pos="-130"/>
          <w:tab w:val="left" w:pos="590"/>
          <w:tab w:val="left" w:pos="1457"/>
          <w:tab w:val="left" w:pos="1937"/>
          <w:tab w:val="left" w:pos="2537"/>
          <w:tab w:val="left" w:pos="3424"/>
          <w:tab w:val="left" w:pos="4144"/>
          <w:tab w:val="left" w:pos="4858"/>
          <w:tab w:val="left" w:pos="5578"/>
          <w:tab w:val="left" w:pos="6293"/>
          <w:tab w:val="left" w:pos="7013"/>
          <w:tab w:val="left" w:pos="7733"/>
          <w:tab w:val="left" w:pos="8447"/>
          <w:tab w:val="left" w:pos="9167"/>
          <w:tab w:val="left" w:pos="9887"/>
          <w:tab w:val="left" w:pos="10641"/>
        </w:tabs>
        <w:spacing w:line="288" w:lineRule="atLeast"/>
        <w:rPr>
          <w:sz w:val="24"/>
        </w:rPr>
      </w:pPr>
    </w:p>
    <w:p w14:paraId="7D717E4C" w14:textId="77777777" w:rsidR="006C4D3B" w:rsidRDefault="006C4D3B" w:rsidP="00F91961">
      <w:pPr>
        <w:tabs>
          <w:tab w:val="left" w:pos="-130"/>
          <w:tab w:val="left" w:pos="590"/>
          <w:tab w:val="left" w:pos="1457"/>
          <w:tab w:val="left" w:pos="1937"/>
          <w:tab w:val="left" w:pos="2537"/>
          <w:tab w:val="left" w:pos="3424"/>
          <w:tab w:val="left" w:pos="4144"/>
          <w:tab w:val="left" w:pos="4858"/>
          <w:tab w:val="left" w:pos="5578"/>
          <w:tab w:val="left" w:pos="6293"/>
          <w:tab w:val="left" w:pos="7013"/>
          <w:tab w:val="left" w:pos="7733"/>
          <w:tab w:val="left" w:pos="8447"/>
          <w:tab w:val="left" w:pos="9167"/>
          <w:tab w:val="left" w:pos="9887"/>
          <w:tab w:val="left" w:pos="10641"/>
        </w:tabs>
        <w:spacing w:line="288" w:lineRule="atLeast"/>
        <w:rPr>
          <w:sz w:val="24"/>
        </w:rPr>
        <w:sectPr w:rsidR="006C4D3B" w:rsidSect="00B23C25">
          <w:headerReference w:type="even" r:id="rId60"/>
          <w:headerReference w:type="default" r:id="rId61"/>
          <w:endnotePr>
            <w:numFmt w:val="decimal"/>
          </w:endnotePr>
          <w:pgSz w:w="11907" w:h="16840" w:code="9"/>
          <w:pgMar w:top="1418" w:right="1134" w:bottom="1134" w:left="1134" w:header="680" w:footer="567" w:gutter="0"/>
          <w:cols w:space="720"/>
          <w:docGrid w:linePitch="272"/>
        </w:sectPr>
      </w:pPr>
    </w:p>
    <w:p w14:paraId="06071C8E" w14:textId="77777777" w:rsidR="006A58AE" w:rsidRPr="006A58AE" w:rsidRDefault="006A58AE" w:rsidP="002C2B2A">
      <w:pPr>
        <w:pStyle w:val="HChG"/>
      </w:pPr>
      <w:bookmarkStart w:id="59" w:name="_Toc369177401"/>
      <w:r w:rsidRPr="006A58AE">
        <w:lastRenderedPageBreak/>
        <w:t>Annex 16</w:t>
      </w:r>
      <w:bookmarkEnd w:id="59"/>
    </w:p>
    <w:p w14:paraId="59DF3034" w14:textId="77777777" w:rsidR="006A58AE" w:rsidRPr="006A58AE" w:rsidRDefault="002C2B2A" w:rsidP="002C2B2A">
      <w:pPr>
        <w:pStyle w:val="HChG"/>
      </w:pPr>
      <w:r>
        <w:tab/>
      </w:r>
      <w:r>
        <w:tab/>
      </w:r>
      <w:bookmarkStart w:id="60" w:name="_Toc369177402"/>
      <w:r w:rsidRPr="006A58AE">
        <w:t>Test procedure for Classes IB</w:t>
      </w:r>
      <w:r w:rsidRPr="006A58AE">
        <w:rPr>
          <w:bCs/>
        </w:rPr>
        <w:t xml:space="preserve"> and IIIB </w:t>
      </w:r>
      <w:r w:rsidRPr="006A58AE">
        <w:t>devices</w:t>
      </w:r>
      <w:bookmarkEnd w:id="60"/>
    </w:p>
    <w:p w14:paraId="624912B4" w14:textId="77777777" w:rsidR="006A58AE" w:rsidRPr="006A58AE" w:rsidRDefault="006A58AE" w:rsidP="002C2B2A">
      <w:pPr>
        <w:pStyle w:val="SingleTxtG"/>
      </w:pPr>
      <w:r w:rsidRPr="006A58AE">
        <w:t xml:space="preserve">Retro-reflecting devices of Classes IB </w:t>
      </w:r>
      <w:r w:rsidRPr="006A58AE">
        <w:rPr>
          <w:bCs/>
        </w:rPr>
        <w:t>and IIIB</w:t>
      </w:r>
      <w:r w:rsidRPr="006A58AE">
        <w:t xml:space="preserve"> shall be tested according to the test procedures specified in Annex 4, following the chronological order of tests given in </w:t>
      </w:r>
      <w:r w:rsidR="00530931" w:rsidRPr="006A58AE">
        <w:t>Annex</w:t>
      </w:r>
      <w:r w:rsidR="00530931">
        <w:t> </w:t>
      </w:r>
      <w:r w:rsidRPr="006A58AE">
        <w:t>12, with the exception of the test according to Annex</w:t>
      </w:r>
      <w:r w:rsidR="006E246B">
        <w:t xml:space="preserve"> </w:t>
      </w:r>
      <w:r w:rsidRPr="006A58AE">
        <w:t xml:space="preserve">8, paragraph 1., which for Classes IB </w:t>
      </w:r>
      <w:r w:rsidRPr="006A58AE">
        <w:rPr>
          <w:bCs/>
        </w:rPr>
        <w:t>and IIIB</w:t>
      </w:r>
      <w:r w:rsidRPr="006A58AE">
        <w:t xml:space="preserve"> devices may be replaced by the test specified in Annex 8, </w:t>
      </w:r>
      <w:r w:rsidR="00530931" w:rsidRPr="006A58AE">
        <w:t>paragraph</w:t>
      </w:r>
      <w:r w:rsidR="00530931">
        <w:t> </w:t>
      </w:r>
      <w:r w:rsidRPr="006A58AE">
        <w:t>1.2.</w:t>
      </w:r>
    </w:p>
    <w:p w14:paraId="285F7F19" w14:textId="77777777" w:rsidR="00AA2987" w:rsidRDefault="00AA2987" w:rsidP="006A58AE">
      <w:pPr>
        <w:tabs>
          <w:tab w:val="left" w:pos="1134"/>
        </w:tabs>
        <w:suppressAutoHyphens w:val="0"/>
        <w:spacing w:line="240" w:lineRule="auto"/>
        <w:ind w:left="1134" w:hanging="1134"/>
        <w:jc w:val="both"/>
        <w:rPr>
          <w:rFonts w:eastAsia="MS Mincho"/>
          <w:b/>
          <w:sz w:val="24"/>
          <w:szCs w:val="24"/>
          <w:lang w:eastAsia="ja-JP"/>
        </w:rPr>
        <w:sectPr w:rsidR="00AA2987" w:rsidSect="00B23C25">
          <w:headerReference w:type="even" r:id="rId62"/>
          <w:headerReference w:type="default" r:id="rId63"/>
          <w:endnotePr>
            <w:numFmt w:val="decimal"/>
          </w:endnotePr>
          <w:pgSz w:w="11907" w:h="16840" w:code="9"/>
          <w:pgMar w:top="1418" w:right="1134" w:bottom="1134" w:left="1134" w:header="680" w:footer="567" w:gutter="0"/>
          <w:cols w:space="720"/>
          <w:docGrid w:linePitch="272"/>
        </w:sectPr>
      </w:pPr>
    </w:p>
    <w:p w14:paraId="729BB7A6" w14:textId="77777777" w:rsidR="006A58AE" w:rsidRPr="006A58AE" w:rsidRDefault="006A58AE" w:rsidP="002C2B2A">
      <w:pPr>
        <w:pStyle w:val="HChG"/>
      </w:pPr>
      <w:bookmarkStart w:id="61" w:name="_Toc369177403"/>
      <w:r w:rsidRPr="006A58AE">
        <w:lastRenderedPageBreak/>
        <w:t>Annex 17</w:t>
      </w:r>
      <w:bookmarkEnd w:id="61"/>
    </w:p>
    <w:p w14:paraId="5AE145C7" w14:textId="77777777" w:rsidR="006A58AE" w:rsidRPr="006A58AE" w:rsidRDefault="002C2B2A" w:rsidP="002C2B2A">
      <w:pPr>
        <w:pStyle w:val="HChG"/>
      </w:pPr>
      <w:r>
        <w:tab/>
      </w:r>
      <w:r>
        <w:tab/>
      </w:r>
      <w:bookmarkStart w:id="62" w:name="_Toc369177404"/>
      <w:r w:rsidRPr="006A58AE">
        <w:t>Minimum requirements for conformity of production</w:t>
      </w:r>
      <w:r>
        <w:t xml:space="preserve"> </w:t>
      </w:r>
      <w:r w:rsidR="008E3CC0">
        <w:br/>
      </w:r>
      <w:r w:rsidRPr="006A58AE">
        <w:t>control procedures</w:t>
      </w:r>
      <w:bookmarkEnd w:id="62"/>
    </w:p>
    <w:p w14:paraId="0F3EC17B" w14:textId="77777777" w:rsidR="006A58AE" w:rsidRPr="00FF2A45" w:rsidRDefault="00850A31" w:rsidP="00FF2A45">
      <w:pPr>
        <w:pStyle w:val="Annex1"/>
      </w:pPr>
      <w:r w:rsidRPr="00FF2A45">
        <w:t>1.</w:t>
      </w:r>
      <w:r w:rsidRPr="00FF2A45">
        <w:tab/>
      </w:r>
      <w:r w:rsidRPr="00FF2A45">
        <w:tab/>
        <w:t>General</w:t>
      </w:r>
    </w:p>
    <w:p w14:paraId="75914B85" w14:textId="77777777" w:rsidR="006A58AE" w:rsidRPr="00FF2A45" w:rsidRDefault="006A58AE" w:rsidP="00FF2A45">
      <w:pPr>
        <w:pStyle w:val="Annex1"/>
      </w:pPr>
      <w:r w:rsidRPr="00FF2A45">
        <w:t>1.1.</w:t>
      </w:r>
      <w:r w:rsidRPr="00FF2A45">
        <w:tab/>
      </w:r>
      <w:r w:rsidRPr="00FF2A45">
        <w:tab/>
        <w:t>The conformity requirements shall be considered satisfied from a mechanical and geometric standpoint, if the differences do not exceed inevitable manufacturing deviations within the requirements of this Regulation.</w:t>
      </w:r>
    </w:p>
    <w:p w14:paraId="620B243A" w14:textId="77777777" w:rsidR="006A58AE" w:rsidRPr="00FF2A45" w:rsidRDefault="006A58AE" w:rsidP="00FF2A45">
      <w:pPr>
        <w:pStyle w:val="Annex1"/>
      </w:pPr>
      <w:r w:rsidRPr="00FF2A45">
        <w:t>1.2.</w:t>
      </w:r>
      <w:r w:rsidRPr="00FF2A45">
        <w:tab/>
      </w:r>
      <w:r w:rsidRPr="00FF2A45">
        <w:tab/>
        <w:t xml:space="preserve">With respect to photometric performances, the conformity of mass-produced retro-reflectors shall not be contested if, when testing photometric performances of any retro-reflector chosen at random no measured value deviates unfavourably by more than 20 per cent from the minimum values prescribed in this Regulation. </w:t>
      </w:r>
    </w:p>
    <w:p w14:paraId="6079A919" w14:textId="77777777" w:rsidR="006A58AE" w:rsidRPr="00FF2A45" w:rsidRDefault="006A58AE" w:rsidP="00FF2A45">
      <w:pPr>
        <w:pStyle w:val="Annex1"/>
      </w:pPr>
      <w:r w:rsidRPr="00FF2A45">
        <w:t>1.3.</w:t>
      </w:r>
      <w:r w:rsidRPr="00FF2A45">
        <w:tab/>
      </w:r>
      <w:r w:rsidRPr="00FF2A45">
        <w:tab/>
        <w:t>The chromaticity coordinates shall be complied with.</w:t>
      </w:r>
    </w:p>
    <w:p w14:paraId="365910BB" w14:textId="77777777" w:rsidR="006A58AE" w:rsidRPr="00FF2A45" w:rsidRDefault="00850A31" w:rsidP="00FF2A45">
      <w:pPr>
        <w:pStyle w:val="Annex1"/>
      </w:pPr>
      <w:r w:rsidRPr="00FF2A45">
        <w:t>2.</w:t>
      </w:r>
      <w:r w:rsidRPr="00FF2A45">
        <w:tab/>
      </w:r>
      <w:r w:rsidRPr="00FF2A45">
        <w:tab/>
        <w:t>Minimum requirements for verification of conformity by the manufacturer</w:t>
      </w:r>
    </w:p>
    <w:p w14:paraId="11E397F3" w14:textId="77777777" w:rsidR="006A58AE" w:rsidRPr="00FF2A45" w:rsidRDefault="00850A31" w:rsidP="00FF2A45">
      <w:pPr>
        <w:pStyle w:val="Annex1"/>
      </w:pPr>
      <w:r>
        <w:tab/>
      </w:r>
      <w:r>
        <w:tab/>
      </w:r>
      <w:r w:rsidR="006A58AE" w:rsidRPr="00FF2A45">
        <w:t>For each type of retro-reflector the holder of the approval mark shall carry out at least the following tests, at appropriate intervals.</w:t>
      </w:r>
      <w:r w:rsidR="00D50DAA">
        <w:t xml:space="preserve"> </w:t>
      </w:r>
      <w:r w:rsidR="006A58AE" w:rsidRPr="00FF2A45">
        <w:t>The tests shall be carried out in accordance with the provisions of this Regulation.</w:t>
      </w:r>
    </w:p>
    <w:p w14:paraId="6348F9BA" w14:textId="77777777" w:rsidR="006A58AE" w:rsidRPr="00FF2A45" w:rsidRDefault="00850A31" w:rsidP="00FF2A45">
      <w:pPr>
        <w:pStyle w:val="Annex1"/>
      </w:pPr>
      <w:r>
        <w:tab/>
      </w:r>
      <w:r>
        <w:tab/>
      </w:r>
      <w:r w:rsidR="006A58AE" w:rsidRPr="00FF2A45">
        <w:t xml:space="preserve">If any sampling shows non-conformity </w:t>
      </w:r>
      <w:proofErr w:type="gramStart"/>
      <w:r w:rsidR="006A58AE" w:rsidRPr="00FF2A45">
        <w:t>with regard to</w:t>
      </w:r>
      <w:proofErr w:type="gramEnd"/>
      <w:r w:rsidR="006A58AE" w:rsidRPr="00FF2A45">
        <w:t xml:space="preserve"> the type of test concerned, further samples shall be taken and tested.</w:t>
      </w:r>
      <w:r w:rsidR="00D50DAA">
        <w:t xml:space="preserve"> </w:t>
      </w:r>
      <w:r w:rsidR="006A58AE" w:rsidRPr="00FF2A45">
        <w:t>The manufacturer shall take steps to ensure the conformity of the production concerned.</w:t>
      </w:r>
    </w:p>
    <w:p w14:paraId="01A1341C" w14:textId="77777777" w:rsidR="006A58AE" w:rsidRPr="00FF2A45" w:rsidRDefault="006A58AE" w:rsidP="00FF2A45">
      <w:pPr>
        <w:pStyle w:val="Annex1"/>
      </w:pPr>
      <w:r w:rsidRPr="00FF2A45">
        <w:t>2.1.</w:t>
      </w:r>
      <w:r w:rsidRPr="00FF2A45">
        <w:tab/>
      </w:r>
      <w:r w:rsidRPr="00FF2A45">
        <w:tab/>
        <w:t>Nature of tests</w:t>
      </w:r>
    </w:p>
    <w:p w14:paraId="2058B9FD" w14:textId="77777777" w:rsidR="006A58AE" w:rsidRPr="00FF2A45" w:rsidRDefault="00850A31" w:rsidP="00FF2A45">
      <w:pPr>
        <w:pStyle w:val="Annex1"/>
      </w:pPr>
      <w:r>
        <w:tab/>
      </w:r>
      <w:r>
        <w:tab/>
      </w:r>
      <w:r w:rsidR="006A58AE" w:rsidRPr="00FF2A45">
        <w:t xml:space="preserve">Tests of conformity in this Regulation shall cover the photometric and colorimetric characteristics and the resistance to penetration of water. </w:t>
      </w:r>
    </w:p>
    <w:p w14:paraId="06E3F203" w14:textId="77777777" w:rsidR="006A58AE" w:rsidRPr="00FF2A45" w:rsidRDefault="006A58AE" w:rsidP="00FF2A45">
      <w:pPr>
        <w:pStyle w:val="Annex1"/>
      </w:pPr>
      <w:r w:rsidRPr="00FF2A45">
        <w:t>2.2.</w:t>
      </w:r>
      <w:r w:rsidRPr="00FF2A45">
        <w:tab/>
      </w:r>
      <w:r w:rsidRPr="00FF2A45">
        <w:tab/>
        <w:t>Methods used in tests</w:t>
      </w:r>
    </w:p>
    <w:p w14:paraId="71C8068F" w14:textId="77777777" w:rsidR="006A58AE" w:rsidRPr="00FF2A45" w:rsidRDefault="006A58AE" w:rsidP="00FF2A45">
      <w:pPr>
        <w:pStyle w:val="Annex1"/>
      </w:pPr>
      <w:r w:rsidRPr="00FF2A45">
        <w:t>2.2.1.</w:t>
      </w:r>
      <w:r w:rsidRPr="00FF2A45">
        <w:tab/>
      </w:r>
      <w:r w:rsidR="00850A31">
        <w:tab/>
      </w:r>
      <w:r w:rsidRPr="00FF2A45">
        <w:t>Tests shall generally be carried out in accordance with the methods set out in this Regulation.</w:t>
      </w:r>
    </w:p>
    <w:p w14:paraId="21B09D9D" w14:textId="77777777" w:rsidR="006A58AE" w:rsidRPr="00FF2A45" w:rsidRDefault="006A58AE" w:rsidP="00FF2A45">
      <w:pPr>
        <w:pStyle w:val="Annex1"/>
      </w:pPr>
      <w:r w:rsidRPr="00FF2A45">
        <w:t>2.2.2.</w:t>
      </w:r>
      <w:r w:rsidRPr="00FF2A45">
        <w:tab/>
      </w:r>
      <w:r w:rsidR="00850A31">
        <w:tab/>
      </w:r>
      <w:r w:rsidRPr="00FF2A45">
        <w:t>In any test of conformity carried out by the manufacturer, equivalent methods may be used with the consent of the</w:t>
      </w:r>
      <w:r w:rsidR="00530931">
        <w:t xml:space="preserve"> Type Approval Authority</w:t>
      </w:r>
      <w:r w:rsidRPr="00FF2A45">
        <w:t>.</w:t>
      </w:r>
      <w:r w:rsidR="00D50DAA">
        <w:t xml:space="preserve"> </w:t>
      </w:r>
      <w:r w:rsidRPr="00FF2A45">
        <w:t>The manufacturer is responsible for proving that the applied methods are equivalent to those laid down in this Regulation.</w:t>
      </w:r>
    </w:p>
    <w:p w14:paraId="0F9B636F" w14:textId="77777777" w:rsidR="006A58AE" w:rsidRPr="00FF2A45" w:rsidRDefault="006A58AE" w:rsidP="00FF2A45">
      <w:pPr>
        <w:pStyle w:val="Annex1"/>
      </w:pPr>
      <w:r w:rsidRPr="00FF2A45">
        <w:t>2.2.3.</w:t>
      </w:r>
      <w:r w:rsidRPr="00FF2A45">
        <w:tab/>
      </w:r>
      <w:r w:rsidR="00850A31">
        <w:tab/>
      </w:r>
      <w:r w:rsidRPr="00FF2A45">
        <w:t>The application of paragraphs 2.2.1. and 2.2.2.</w:t>
      </w:r>
      <w:r w:rsidR="00530931">
        <w:t xml:space="preserve"> above </w:t>
      </w:r>
      <w:r w:rsidRPr="00FF2A45">
        <w:t>requires regular calibration of test apparatus and its correlation with measurements made by a competent authority.</w:t>
      </w:r>
    </w:p>
    <w:p w14:paraId="5742532B" w14:textId="77777777" w:rsidR="006A58AE" w:rsidRPr="00FF2A45" w:rsidRDefault="006A58AE" w:rsidP="00FF2A45">
      <w:pPr>
        <w:pStyle w:val="Annex1"/>
      </w:pPr>
      <w:r w:rsidRPr="00FF2A45">
        <w:t>2.2.4.</w:t>
      </w:r>
      <w:r w:rsidRPr="00FF2A45">
        <w:tab/>
      </w:r>
      <w:r w:rsidR="00850A31">
        <w:tab/>
      </w:r>
      <w:r w:rsidRPr="00FF2A45">
        <w:t>In all cases the reference methods shall be those of this Regulation, particularly for the purpose of administrative verification and sampling.</w:t>
      </w:r>
    </w:p>
    <w:p w14:paraId="267D7B27" w14:textId="77777777" w:rsidR="006A58AE" w:rsidRPr="00FF2A45" w:rsidRDefault="006A58AE" w:rsidP="00FF2A45">
      <w:pPr>
        <w:pStyle w:val="Annex1"/>
      </w:pPr>
      <w:r w:rsidRPr="00FF2A45">
        <w:t>2.3.</w:t>
      </w:r>
      <w:r w:rsidRPr="00FF2A45">
        <w:tab/>
      </w:r>
      <w:r w:rsidRPr="00FF2A45">
        <w:tab/>
        <w:t>Nature of sampling</w:t>
      </w:r>
    </w:p>
    <w:p w14:paraId="36EA5B8A" w14:textId="77777777" w:rsidR="006A58AE" w:rsidRPr="00FF2A45" w:rsidRDefault="00850A31" w:rsidP="00FF2A45">
      <w:pPr>
        <w:pStyle w:val="Annex1"/>
      </w:pPr>
      <w:r>
        <w:tab/>
      </w:r>
      <w:r>
        <w:tab/>
      </w:r>
      <w:r w:rsidR="006A58AE" w:rsidRPr="00FF2A45">
        <w:t>Samples of retro-reflectors shall be selected at random from the production of a uniform batch.</w:t>
      </w:r>
      <w:r w:rsidR="00D50DAA">
        <w:t xml:space="preserve"> </w:t>
      </w:r>
      <w:r w:rsidR="006A58AE" w:rsidRPr="00FF2A45">
        <w:t>A uniform batch means a set of retro-reflectors of the same type, defined according to the production methods of the manufacturer.</w:t>
      </w:r>
    </w:p>
    <w:p w14:paraId="57C684D7" w14:textId="77777777" w:rsidR="006A58AE" w:rsidRPr="00FF2A45" w:rsidRDefault="00850A31" w:rsidP="00FF2A45">
      <w:pPr>
        <w:pStyle w:val="Annex1"/>
      </w:pPr>
      <w:r>
        <w:tab/>
      </w:r>
      <w:r>
        <w:tab/>
      </w:r>
      <w:r w:rsidR="006A58AE" w:rsidRPr="00FF2A45">
        <w:t>The assessment shall in general cover series production from individual factories.</w:t>
      </w:r>
      <w:r w:rsidR="00D50DAA">
        <w:t xml:space="preserve"> </w:t>
      </w:r>
      <w:r w:rsidR="006A58AE" w:rsidRPr="00FF2A45">
        <w:t>However, a manufacturer may group together records concerning the same type from several factories, provided these operate under the same quality system and quality management.</w:t>
      </w:r>
    </w:p>
    <w:p w14:paraId="75E2FF6C" w14:textId="77777777" w:rsidR="006A58AE" w:rsidRPr="00FF2A45" w:rsidRDefault="006A58AE" w:rsidP="00FE42C4">
      <w:pPr>
        <w:pStyle w:val="Annex1"/>
        <w:keepNext/>
        <w:keepLines/>
      </w:pPr>
      <w:r w:rsidRPr="00FF2A45">
        <w:lastRenderedPageBreak/>
        <w:t>2.4.</w:t>
      </w:r>
      <w:r w:rsidRPr="00FF2A45">
        <w:tab/>
      </w:r>
      <w:r w:rsidRPr="00FF2A45">
        <w:tab/>
        <w:t>Measured and recorded photometric characteristics</w:t>
      </w:r>
    </w:p>
    <w:p w14:paraId="206DD1D7" w14:textId="77777777" w:rsidR="006A58AE" w:rsidRPr="00FF2A45" w:rsidRDefault="00850A31" w:rsidP="00FE42C4">
      <w:pPr>
        <w:pStyle w:val="Annex1"/>
        <w:keepNext/>
        <w:keepLines/>
      </w:pPr>
      <w:r>
        <w:tab/>
      </w:r>
      <w:r>
        <w:tab/>
      </w:r>
      <w:r w:rsidR="006A58AE" w:rsidRPr="00FF2A45">
        <w:t xml:space="preserve">The sampled retro-reflector shall be subjected to photometric measurements at the points and the chromaticity coordinates provided for in the Regulation. </w:t>
      </w:r>
    </w:p>
    <w:p w14:paraId="3017E578" w14:textId="77777777" w:rsidR="006A58AE" w:rsidRPr="00FF2A45" w:rsidRDefault="006A58AE" w:rsidP="00FF2A45">
      <w:pPr>
        <w:pStyle w:val="Annex1"/>
      </w:pPr>
      <w:r w:rsidRPr="00FF2A45">
        <w:t>2.5.</w:t>
      </w:r>
      <w:r w:rsidRPr="00FF2A45">
        <w:tab/>
      </w:r>
      <w:r w:rsidRPr="00FF2A45">
        <w:tab/>
        <w:t>Criteria governing acceptability</w:t>
      </w:r>
    </w:p>
    <w:p w14:paraId="1FCB078F" w14:textId="77777777" w:rsidR="006A58AE" w:rsidRPr="00FF2A45" w:rsidRDefault="00850A31" w:rsidP="00FF2A45">
      <w:pPr>
        <w:pStyle w:val="Annex1"/>
      </w:pPr>
      <w:r>
        <w:tab/>
      </w:r>
      <w:r>
        <w:tab/>
      </w:r>
      <w:r w:rsidR="006A58AE" w:rsidRPr="00FF2A45">
        <w:t>The manufacturer is responsible for carrying out a statistical study of the test results and for defining, in agreement with the</w:t>
      </w:r>
      <w:r w:rsidR="00530931">
        <w:t xml:space="preserve"> Type Approval Authority</w:t>
      </w:r>
      <w:r w:rsidR="006A58AE" w:rsidRPr="00FF2A45">
        <w:t>, criteria governing the acceptability of his products in order to meet the specifications laid down for the verification of conformity of products in paragraph</w:t>
      </w:r>
      <w:r w:rsidR="006E246B">
        <w:t xml:space="preserve"> </w:t>
      </w:r>
      <w:r w:rsidR="006A58AE" w:rsidRPr="00FF2A45">
        <w:t>8.1. of this Regulation.</w:t>
      </w:r>
    </w:p>
    <w:p w14:paraId="4AEDC00E" w14:textId="77777777" w:rsidR="006A58AE" w:rsidRPr="00FF2A45" w:rsidRDefault="00850A31" w:rsidP="00FF2A45">
      <w:pPr>
        <w:pStyle w:val="Annex1"/>
      </w:pPr>
      <w:r>
        <w:tab/>
      </w:r>
      <w:r>
        <w:tab/>
      </w:r>
      <w:r w:rsidR="006A58AE" w:rsidRPr="00FF2A45">
        <w:t>The criteria governing the acceptability shall be such that, with a confidence level of 95</w:t>
      </w:r>
      <w:r w:rsidR="006E246B">
        <w:t xml:space="preserve"> </w:t>
      </w:r>
      <w:r w:rsidR="006A58AE" w:rsidRPr="00FF2A45">
        <w:t>per cent, the minimum probability of passing a spot check in accordance with Annex</w:t>
      </w:r>
      <w:r w:rsidR="006E246B">
        <w:t xml:space="preserve"> </w:t>
      </w:r>
      <w:r w:rsidR="006A58AE" w:rsidRPr="00FF2A45">
        <w:t>18 (first sampling) would be 0.95.</w:t>
      </w:r>
    </w:p>
    <w:p w14:paraId="1DEDC163" w14:textId="77777777" w:rsidR="006A58AE" w:rsidRPr="006A58AE" w:rsidRDefault="006A58AE" w:rsidP="006A58AE">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spacing w:line="240" w:lineRule="auto"/>
        <w:ind w:left="1440" w:hanging="1440"/>
        <w:jc w:val="both"/>
        <w:rPr>
          <w:sz w:val="24"/>
        </w:rPr>
      </w:pPr>
    </w:p>
    <w:p w14:paraId="4520C6CF" w14:textId="77777777" w:rsidR="00AA2987" w:rsidRDefault="00AA2987" w:rsidP="006A58AE">
      <w:pPr>
        <w:tabs>
          <w:tab w:val="left" w:pos="1134"/>
        </w:tabs>
        <w:suppressAutoHyphens w:val="0"/>
        <w:spacing w:line="240" w:lineRule="auto"/>
        <w:ind w:left="1134" w:hanging="1134"/>
        <w:rPr>
          <w:snapToGrid w:val="0"/>
          <w:sz w:val="24"/>
          <w:szCs w:val="24"/>
          <w:u w:val="single"/>
        </w:rPr>
        <w:sectPr w:rsidR="00AA2987" w:rsidSect="00B23C25">
          <w:headerReference w:type="even" r:id="rId64"/>
          <w:headerReference w:type="default" r:id="rId65"/>
          <w:endnotePr>
            <w:numFmt w:val="decimal"/>
          </w:endnotePr>
          <w:pgSz w:w="11907" w:h="16840" w:code="9"/>
          <w:pgMar w:top="1418" w:right="1134" w:bottom="1134" w:left="1134" w:header="680" w:footer="567" w:gutter="0"/>
          <w:cols w:space="720"/>
          <w:docGrid w:linePitch="272"/>
        </w:sectPr>
      </w:pPr>
    </w:p>
    <w:p w14:paraId="1577D6DB" w14:textId="77777777" w:rsidR="006A58AE" w:rsidRPr="006A58AE" w:rsidRDefault="006A58AE" w:rsidP="00FF2A45">
      <w:pPr>
        <w:pStyle w:val="HChG"/>
      </w:pPr>
      <w:bookmarkStart w:id="63" w:name="_Toc369177405"/>
      <w:r w:rsidRPr="006A58AE">
        <w:lastRenderedPageBreak/>
        <w:t>Annex 18</w:t>
      </w:r>
      <w:bookmarkEnd w:id="63"/>
    </w:p>
    <w:p w14:paraId="317A595D" w14:textId="77777777" w:rsidR="006A58AE" w:rsidRPr="006A58AE" w:rsidRDefault="00FF2A45" w:rsidP="00FF2A45">
      <w:pPr>
        <w:pStyle w:val="HChG"/>
      </w:pPr>
      <w:r>
        <w:tab/>
      </w:r>
      <w:r>
        <w:tab/>
      </w:r>
      <w:bookmarkStart w:id="64" w:name="_Toc369177406"/>
      <w:r w:rsidRPr="006A58AE">
        <w:t>Minimum requirements for sampling by an inspector</w:t>
      </w:r>
      <w:bookmarkEnd w:id="64"/>
    </w:p>
    <w:p w14:paraId="3DC31B67" w14:textId="77777777" w:rsidR="006A58AE" w:rsidRPr="00FF2A45" w:rsidRDefault="006A58AE" w:rsidP="00FF2A45">
      <w:pPr>
        <w:pStyle w:val="Annex1"/>
      </w:pPr>
      <w:r w:rsidRPr="00FF2A45">
        <w:t>1.</w:t>
      </w:r>
      <w:r w:rsidRPr="00FF2A45">
        <w:tab/>
      </w:r>
      <w:r w:rsidRPr="00FF2A45">
        <w:tab/>
      </w:r>
      <w:r w:rsidR="00FF2A45" w:rsidRPr="00FF2A45">
        <w:t>General</w:t>
      </w:r>
    </w:p>
    <w:p w14:paraId="00FF175D" w14:textId="77777777" w:rsidR="006A58AE" w:rsidRPr="00FF2A45" w:rsidRDefault="006A58AE" w:rsidP="00FF2A45">
      <w:pPr>
        <w:pStyle w:val="Annex1"/>
      </w:pPr>
      <w:r w:rsidRPr="00FF2A45">
        <w:t>1.1.</w:t>
      </w:r>
      <w:r w:rsidRPr="00FF2A45">
        <w:tab/>
      </w:r>
      <w:r w:rsidRPr="00FF2A45">
        <w:tab/>
        <w:t xml:space="preserve">The conformity requirements shall be considered satisfied from a mechanical and a geometric standpoint, in accordance with the requirements of this </w:t>
      </w:r>
      <w:bookmarkStart w:id="65" w:name="_GoBack"/>
      <w:bookmarkEnd w:id="65"/>
      <w:r w:rsidRPr="00FF2A45">
        <w:t>Regulation, if any, if the differences do not exceed inevitable manufacturing deviations.</w:t>
      </w:r>
    </w:p>
    <w:p w14:paraId="552FEF33" w14:textId="77777777" w:rsidR="006A58AE" w:rsidRPr="00FF2A45" w:rsidRDefault="006A58AE" w:rsidP="00FF2A45">
      <w:pPr>
        <w:pStyle w:val="Annex1"/>
      </w:pPr>
      <w:r w:rsidRPr="00FF2A45">
        <w:t>1.2.</w:t>
      </w:r>
      <w:r w:rsidRPr="00FF2A45">
        <w:tab/>
      </w:r>
      <w:r w:rsidRPr="00FF2A45">
        <w:tab/>
        <w:t>With respect to photometric performance, the conformity of mass-produced retro-reflectors shall not be contested if, when testing photometric performances of any retro-reflector chosen at random:</w:t>
      </w:r>
    </w:p>
    <w:p w14:paraId="2AF85C02" w14:textId="77777777" w:rsidR="006A58AE" w:rsidRPr="00FF2A45" w:rsidRDefault="006A58AE" w:rsidP="00FF2A45">
      <w:pPr>
        <w:pStyle w:val="Annex1"/>
      </w:pPr>
      <w:r w:rsidRPr="00FF2A45">
        <w:t>1.2.1.</w:t>
      </w:r>
      <w:r w:rsidRPr="00FF2A45">
        <w:tab/>
      </w:r>
      <w:r w:rsidR="00FF2A45">
        <w:tab/>
      </w:r>
      <w:r w:rsidR="00530931" w:rsidRPr="00FF2A45">
        <w:t>No</w:t>
      </w:r>
      <w:r w:rsidRPr="00FF2A45">
        <w:t xml:space="preserve"> measured value deviates unfavourably by more than 20</w:t>
      </w:r>
      <w:r w:rsidR="006E246B">
        <w:t xml:space="preserve"> </w:t>
      </w:r>
      <w:r w:rsidRPr="00FF2A45">
        <w:t>per cent from the minimum values prescribed in this Regulation.</w:t>
      </w:r>
    </w:p>
    <w:p w14:paraId="14EE8DEC" w14:textId="77777777" w:rsidR="006A58AE" w:rsidRPr="00FF2A45" w:rsidRDefault="006A58AE" w:rsidP="00FF2A45">
      <w:pPr>
        <w:pStyle w:val="Annex1"/>
      </w:pPr>
      <w:r w:rsidRPr="00FF2A45">
        <w:t>1.2.2.</w:t>
      </w:r>
      <w:r w:rsidRPr="00FF2A45">
        <w:tab/>
      </w:r>
      <w:r w:rsidR="00FF2A45">
        <w:tab/>
      </w:r>
      <w:r w:rsidRPr="00FF2A45">
        <w:t>Retro-reflectors with apparent defects are disregarded.</w:t>
      </w:r>
    </w:p>
    <w:p w14:paraId="1EC75E5E" w14:textId="77777777" w:rsidR="006A58AE" w:rsidRPr="00FF2A45" w:rsidRDefault="006A58AE" w:rsidP="00FF2A45">
      <w:pPr>
        <w:pStyle w:val="Annex1"/>
      </w:pPr>
      <w:r w:rsidRPr="00FF2A45">
        <w:t>1.3.</w:t>
      </w:r>
      <w:r w:rsidRPr="00FF2A45">
        <w:tab/>
      </w:r>
      <w:r w:rsidRPr="00FF2A45">
        <w:tab/>
        <w:t>The chromaticity coordinates shall be complied with.</w:t>
      </w:r>
    </w:p>
    <w:p w14:paraId="617C0880" w14:textId="77777777" w:rsidR="00F155D5" w:rsidRPr="007E0E54" w:rsidRDefault="00F155D5" w:rsidP="00F155D5">
      <w:pPr>
        <w:pStyle w:val="SingleTxtG"/>
        <w:spacing w:line="240" w:lineRule="auto"/>
        <w:ind w:left="2268" w:hanging="1134"/>
      </w:pPr>
      <w:r w:rsidRPr="007E0E54">
        <w:t>2.</w:t>
      </w:r>
      <w:r w:rsidRPr="007E0E54">
        <w:tab/>
        <w:t xml:space="preserve">First sampling </w:t>
      </w:r>
    </w:p>
    <w:p w14:paraId="6E5EF3DC" w14:textId="77777777" w:rsidR="00F155D5" w:rsidRPr="007E0E54" w:rsidRDefault="00F155D5" w:rsidP="00F155D5">
      <w:pPr>
        <w:pStyle w:val="SingleTxtG"/>
        <w:spacing w:line="240" w:lineRule="auto"/>
        <w:ind w:left="2268"/>
      </w:pPr>
      <w:r w:rsidRPr="007E0E54">
        <w:t>In the first sampling four retro-refl</w:t>
      </w:r>
      <w:r>
        <w:t xml:space="preserve">ectors are selected at random. </w:t>
      </w:r>
      <w:r w:rsidRPr="007E0E54">
        <w:t>The first sample of two is marked A, the second sample of two is marked B.</w:t>
      </w:r>
    </w:p>
    <w:p w14:paraId="4BBE2533" w14:textId="77777777" w:rsidR="00F155D5" w:rsidRPr="007E0E54" w:rsidRDefault="00F155D5" w:rsidP="00F155D5">
      <w:pPr>
        <w:pStyle w:val="SingleTxtG"/>
        <w:spacing w:line="240" w:lineRule="auto"/>
        <w:ind w:left="2268" w:hanging="1134"/>
      </w:pPr>
      <w:r w:rsidRPr="007E0E54">
        <w:t>2.1.</w:t>
      </w:r>
      <w:r w:rsidRPr="007E0E54">
        <w:tab/>
      </w:r>
      <w:r w:rsidRPr="007E0E54">
        <w:tab/>
        <w:t>The conformity of mass-produced retro-reflectors shall not be contested if the deviation of any specimen of samples A and B (</w:t>
      </w:r>
      <w:r w:rsidRPr="007E0E54">
        <w:rPr>
          <w:bCs/>
        </w:rPr>
        <w:t>all four retro-reflectors) is not more than</w:t>
      </w:r>
      <w:r w:rsidRPr="007E0E54">
        <w:t xml:space="preserve"> </w:t>
      </w:r>
      <w:r w:rsidRPr="007E0E54">
        <w:rPr>
          <w:bCs/>
        </w:rPr>
        <w:t>20</w:t>
      </w:r>
      <w:r w:rsidRPr="007E0E54">
        <w:t xml:space="preserve"> per cent.</w:t>
      </w:r>
    </w:p>
    <w:p w14:paraId="58A5ED1E" w14:textId="77777777" w:rsidR="00F155D5" w:rsidRPr="007E0E54" w:rsidRDefault="00F155D5" w:rsidP="00F155D5">
      <w:pPr>
        <w:pStyle w:val="SingleTxtG"/>
        <w:spacing w:line="240" w:lineRule="auto"/>
        <w:ind w:left="2268"/>
      </w:pPr>
      <w:r w:rsidRPr="007E0E54">
        <w:t xml:space="preserve">In the case, that the deviation of </w:t>
      </w:r>
      <w:r w:rsidRPr="007E0E54">
        <w:rPr>
          <w:bCs/>
        </w:rPr>
        <w:t xml:space="preserve">both </w:t>
      </w:r>
      <w:r w:rsidRPr="007E0E54">
        <w:t>retro-reflectors</w:t>
      </w:r>
      <w:r w:rsidRPr="007E0E54">
        <w:rPr>
          <w:bCs/>
        </w:rPr>
        <w:t xml:space="preserve"> </w:t>
      </w:r>
      <w:r>
        <w:t xml:space="preserve">of sample A is </w:t>
      </w:r>
      <w:r w:rsidRPr="007E0E54">
        <w:t xml:space="preserve">not more than </w:t>
      </w:r>
      <w:r w:rsidRPr="007E0E54">
        <w:rPr>
          <w:bCs/>
        </w:rPr>
        <w:t>0</w:t>
      </w:r>
      <w:r w:rsidRPr="007E0E54">
        <w:t xml:space="preserve"> per cent,</w:t>
      </w:r>
      <w:r>
        <w:t xml:space="preserve"> the measurement can be closed.</w:t>
      </w:r>
    </w:p>
    <w:p w14:paraId="70867EB3" w14:textId="77777777" w:rsidR="00F155D5" w:rsidRPr="007E0E54" w:rsidRDefault="00F155D5" w:rsidP="00F155D5">
      <w:pPr>
        <w:pStyle w:val="SingleTxtG"/>
        <w:spacing w:line="240" w:lineRule="auto"/>
        <w:ind w:left="2268" w:hanging="1134"/>
      </w:pPr>
      <w:r w:rsidRPr="007E0E54">
        <w:t>2.2.</w:t>
      </w:r>
      <w:r w:rsidRPr="007E0E54">
        <w:tab/>
      </w:r>
      <w:r w:rsidRPr="007E0E54">
        <w:tab/>
        <w:t xml:space="preserve">The conformity of mass-produced retro-reflectors shall be contested if the deviation of at least one specimen of samples A or B </w:t>
      </w:r>
      <w:r w:rsidRPr="007E0E54">
        <w:rPr>
          <w:bCs/>
        </w:rPr>
        <w:t>is more than 20</w:t>
      </w:r>
      <w:r w:rsidRPr="007E0E54">
        <w:t xml:space="preserve"> per cent.</w:t>
      </w:r>
    </w:p>
    <w:p w14:paraId="72B77AF5" w14:textId="77777777" w:rsidR="00F155D5" w:rsidRPr="007E0E54" w:rsidRDefault="00F155D5" w:rsidP="00F155D5">
      <w:pPr>
        <w:pStyle w:val="SingleTxtG"/>
        <w:spacing w:line="240" w:lineRule="auto"/>
        <w:ind w:left="2268"/>
      </w:pPr>
      <w:r w:rsidRPr="007E0E54">
        <w:t>The manufacturer shall be requested to bring his production in line with the requirements (alignment) and a repeated sampling accord</w:t>
      </w:r>
      <w:r>
        <w:t>ing to paragraph </w:t>
      </w:r>
      <w:r w:rsidRPr="007E0E54">
        <w:t xml:space="preserve">3. below shall be carried out within two months' time after the notification. The samples A and B shall be retained by the Technical Service until the entire CoP process is finished. </w:t>
      </w:r>
    </w:p>
    <w:p w14:paraId="03F4F26F" w14:textId="77777777" w:rsidR="00F155D5" w:rsidRPr="007E0E54" w:rsidRDefault="00F155D5" w:rsidP="00F155D5">
      <w:pPr>
        <w:pStyle w:val="SingleTxtG"/>
        <w:spacing w:line="240" w:lineRule="auto"/>
        <w:ind w:left="2268" w:hanging="1134"/>
      </w:pPr>
      <w:r w:rsidRPr="007E0E54">
        <w:t>3.</w:t>
      </w:r>
      <w:r w:rsidRPr="007E0E54">
        <w:tab/>
      </w:r>
      <w:r w:rsidRPr="007E0E54">
        <w:tab/>
        <w:t>First repeated sampling</w:t>
      </w:r>
    </w:p>
    <w:p w14:paraId="67052F50" w14:textId="77777777" w:rsidR="00F155D5" w:rsidRPr="007E0E54" w:rsidRDefault="00F155D5" w:rsidP="00F155D5">
      <w:pPr>
        <w:pStyle w:val="SingleTxtG"/>
        <w:spacing w:line="240" w:lineRule="auto"/>
        <w:ind w:left="2268"/>
        <w:rPr>
          <w:strike/>
        </w:rPr>
      </w:pPr>
      <w:r w:rsidRPr="007E0E54">
        <w:t xml:space="preserve">A sample of four </w:t>
      </w:r>
      <w:r>
        <w:t>retro-reflector</w:t>
      </w:r>
      <w:r w:rsidRPr="007E0E54">
        <w:t>s is selected at rando</w:t>
      </w:r>
      <w:r>
        <w:t xml:space="preserve">m from stock manufactured after </w:t>
      </w:r>
      <w:r w:rsidRPr="007E0E54">
        <w:t>alignment</w:t>
      </w:r>
      <w:r>
        <w:t>.</w:t>
      </w:r>
      <w:r w:rsidRPr="007E0E54">
        <w:rPr>
          <w:strike/>
        </w:rPr>
        <w:t xml:space="preserve"> </w:t>
      </w:r>
    </w:p>
    <w:p w14:paraId="4CF50999" w14:textId="77777777" w:rsidR="00F155D5" w:rsidRPr="007E0E54" w:rsidRDefault="00F155D5" w:rsidP="00F155D5">
      <w:pPr>
        <w:pStyle w:val="SingleTxtG"/>
        <w:spacing w:line="240" w:lineRule="auto"/>
        <w:ind w:left="2268"/>
      </w:pPr>
      <w:r w:rsidRPr="007E0E54">
        <w:t>The first sample of two is marked C, the second sample of two is marked</w:t>
      </w:r>
      <w:r>
        <w:t xml:space="preserve"> </w:t>
      </w:r>
      <w:r w:rsidRPr="007E0E54">
        <w:t>D.</w:t>
      </w:r>
    </w:p>
    <w:p w14:paraId="6F7DFDE2" w14:textId="77777777" w:rsidR="00F155D5" w:rsidRPr="007E0E54" w:rsidRDefault="00F155D5" w:rsidP="00F155D5">
      <w:pPr>
        <w:pStyle w:val="SingleTxtG"/>
        <w:spacing w:after="100" w:line="240" w:lineRule="auto"/>
        <w:ind w:left="2268" w:hanging="1134"/>
      </w:pPr>
      <w:r w:rsidRPr="007E0E54">
        <w:t>3.1.</w:t>
      </w:r>
      <w:r w:rsidRPr="007E0E54">
        <w:tab/>
        <w:t>The conformity of mass-produced retro-reflectors shall not be contested if the deviation of any specimen of samples C and D (</w:t>
      </w:r>
      <w:r w:rsidRPr="007E0E54">
        <w:rPr>
          <w:bCs/>
        </w:rPr>
        <w:t xml:space="preserve">all four </w:t>
      </w:r>
      <w:r w:rsidRPr="007E0E54">
        <w:t>retro-reflectors</w:t>
      </w:r>
      <w:r w:rsidRPr="007E0E54">
        <w:rPr>
          <w:bCs/>
        </w:rPr>
        <w:t>) is not more than</w:t>
      </w:r>
      <w:r w:rsidRPr="007E0E54">
        <w:t xml:space="preserve"> </w:t>
      </w:r>
      <w:r w:rsidRPr="007E0E54">
        <w:rPr>
          <w:bCs/>
        </w:rPr>
        <w:t>20</w:t>
      </w:r>
      <w:r w:rsidRPr="007E0E54">
        <w:t xml:space="preserve"> per cent. </w:t>
      </w:r>
    </w:p>
    <w:p w14:paraId="4F81B5FF" w14:textId="77777777" w:rsidR="00F155D5" w:rsidRPr="007E0E54" w:rsidRDefault="00F155D5" w:rsidP="00F155D5">
      <w:pPr>
        <w:pStyle w:val="SingleTxtG"/>
        <w:spacing w:line="240" w:lineRule="auto"/>
        <w:ind w:left="2268"/>
      </w:pPr>
      <w:r w:rsidRPr="007E0E54">
        <w:t xml:space="preserve">In the case, that the deviation of </w:t>
      </w:r>
      <w:r w:rsidRPr="007E0E54">
        <w:rPr>
          <w:bCs/>
        </w:rPr>
        <w:t xml:space="preserve">both </w:t>
      </w:r>
      <w:r w:rsidRPr="007E0E54">
        <w:t>retro-reflectors</w:t>
      </w:r>
      <w:r w:rsidRPr="007E0E54">
        <w:rPr>
          <w:bCs/>
        </w:rPr>
        <w:t xml:space="preserve"> </w:t>
      </w:r>
      <w:r w:rsidRPr="007E0E54">
        <w:t xml:space="preserve">of sample C is not more than </w:t>
      </w:r>
      <w:r w:rsidRPr="007E0E54">
        <w:rPr>
          <w:bCs/>
        </w:rPr>
        <w:t>0</w:t>
      </w:r>
      <w:r w:rsidRPr="007E0E54">
        <w:t xml:space="preserve"> per cent, the measurement can be closed.</w:t>
      </w:r>
    </w:p>
    <w:p w14:paraId="3E2FCAE2" w14:textId="77777777" w:rsidR="00F155D5" w:rsidRPr="007E0E54" w:rsidRDefault="00F155D5" w:rsidP="00F155D5">
      <w:pPr>
        <w:pStyle w:val="SingleTxtG"/>
        <w:spacing w:line="240" w:lineRule="auto"/>
        <w:ind w:left="2268" w:hanging="1134"/>
      </w:pPr>
      <w:r w:rsidRPr="007E0E54">
        <w:t>3.2.</w:t>
      </w:r>
      <w:r w:rsidRPr="007E0E54">
        <w:tab/>
        <w:t>The conformity of mass-produced retro-reflectors shall be contested if the deviation of at least</w:t>
      </w:r>
      <w:r>
        <w:t>.</w:t>
      </w:r>
    </w:p>
    <w:p w14:paraId="4A87125F" w14:textId="77777777" w:rsidR="00F155D5" w:rsidRPr="007E0E54" w:rsidRDefault="00F155D5" w:rsidP="00F155D5">
      <w:pPr>
        <w:pStyle w:val="SingleTxtG"/>
        <w:spacing w:line="240" w:lineRule="auto"/>
        <w:ind w:left="2268" w:hanging="1134"/>
      </w:pPr>
      <w:r w:rsidRPr="007E0E54">
        <w:t>3.2.1.</w:t>
      </w:r>
      <w:r w:rsidRPr="007E0E54">
        <w:tab/>
      </w:r>
      <w:r>
        <w:t>O</w:t>
      </w:r>
      <w:r w:rsidRPr="007E0E54">
        <w:t xml:space="preserve">ne specimen of samples C or D </w:t>
      </w:r>
      <w:r w:rsidRPr="007E0E54">
        <w:rPr>
          <w:bCs/>
        </w:rPr>
        <w:t>is more than</w:t>
      </w:r>
      <w:r w:rsidRPr="007E0E54">
        <w:t xml:space="preserve"> </w:t>
      </w:r>
      <w:r w:rsidRPr="007E0E54">
        <w:rPr>
          <w:bCs/>
        </w:rPr>
        <w:t>20</w:t>
      </w:r>
      <w:r w:rsidRPr="007E0E54">
        <w:t xml:space="preserve"> per cent but the deviation of all specimen of these samples</w:t>
      </w:r>
      <w:r>
        <w:t xml:space="preserve"> is not more than 30 per cent.</w:t>
      </w:r>
    </w:p>
    <w:p w14:paraId="3AD8B149" w14:textId="77777777" w:rsidR="00F155D5" w:rsidRPr="007E0E54" w:rsidRDefault="00F155D5" w:rsidP="00F155D5">
      <w:pPr>
        <w:pStyle w:val="SingleTxtG"/>
        <w:spacing w:after="100" w:line="240" w:lineRule="auto"/>
        <w:ind w:left="2268"/>
      </w:pPr>
      <w:r w:rsidRPr="007E0E54">
        <w:t>The manufacturer shall be requested again to bring his production in line wit</w:t>
      </w:r>
      <w:r>
        <w:t>h the requirements (alignment).</w:t>
      </w:r>
    </w:p>
    <w:p w14:paraId="26161124" w14:textId="77777777" w:rsidR="00F155D5" w:rsidRPr="007E0E54" w:rsidRDefault="00F155D5" w:rsidP="00F155D5">
      <w:pPr>
        <w:pStyle w:val="SingleTxtG"/>
        <w:spacing w:line="240" w:lineRule="auto"/>
        <w:ind w:left="2268"/>
      </w:pPr>
      <w:r w:rsidRPr="007E0E54">
        <w:lastRenderedPageBreak/>
        <w:t>A second repeated sampling according to paragraph 4. below shall be carried out within two months' time after the notification. The samples C and D shall be retained by the Technical Service until the entire CoP process is finished.</w:t>
      </w:r>
    </w:p>
    <w:p w14:paraId="379C60D4" w14:textId="77777777" w:rsidR="00F155D5" w:rsidRPr="007E0E54" w:rsidRDefault="00F155D5" w:rsidP="00F155D5">
      <w:pPr>
        <w:pStyle w:val="SingleTxtG"/>
        <w:spacing w:line="240" w:lineRule="auto"/>
        <w:ind w:left="2268" w:hanging="1134"/>
      </w:pPr>
      <w:r w:rsidRPr="007E0E54">
        <w:t>3.2.2.</w:t>
      </w:r>
      <w:r w:rsidRPr="007E0E54">
        <w:tab/>
      </w:r>
      <w:r>
        <w:t>O</w:t>
      </w:r>
      <w:r w:rsidRPr="007E0E54">
        <w:t xml:space="preserve">ne specimen of samples C and D </w:t>
      </w:r>
      <w:r w:rsidRPr="007E0E54">
        <w:rPr>
          <w:bCs/>
        </w:rPr>
        <w:t>is more than 30</w:t>
      </w:r>
      <w:r>
        <w:t xml:space="preserve"> per cent.</w:t>
      </w:r>
    </w:p>
    <w:p w14:paraId="053B7B30" w14:textId="77777777" w:rsidR="00F155D5" w:rsidRPr="007E0E54" w:rsidRDefault="00F155D5" w:rsidP="00F155D5">
      <w:pPr>
        <w:pStyle w:val="SingleTxtG"/>
        <w:spacing w:line="240" w:lineRule="auto"/>
        <w:ind w:left="2268"/>
      </w:pPr>
      <w:r w:rsidRPr="007E0E54">
        <w:t>In this case the approval shall be withdrawn and paragraph 5</w:t>
      </w:r>
      <w:r>
        <w:t>.</w:t>
      </w:r>
      <w:r w:rsidRPr="007E0E54">
        <w:t xml:space="preserve"> below shall be applied.</w:t>
      </w:r>
    </w:p>
    <w:p w14:paraId="55F18F91" w14:textId="77777777" w:rsidR="00F155D5" w:rsidRPr="007E0E54" w:rsidRDefault="00F155D5" w:rsidP="00F155D5">
      <w:pPr>
        <w:pStyle w:val="SingleTxtG"/>
        <w:spacing w:line="240" w:lineRule="auto"/>
        <w:ind w:left="2268" w:hanging="1134"/>
      </w:pPr>
      <w:r w:rsidRPr="007E0E54">
        <w:t>4.</w:t>
      </w:r>
      <w:r w:rsidRPr="007E0E54">
        <w:tab/>
      </w:r>
      <w:r w:rsidRPr="007E0E54">
        <w:tab/>
        <w:t>Second repeated sampling</w:t>
      </w:r>
    </w:p>
    <w:p w14:paraId="2F1D912F" w14:textId="77777777" w:rsidR="00F155D5" w:rsidRPr="007E0E54" w:rsidRDefault="00F155D5" w:rsidP="00F155D5">
      <w:pPr>
        <w:pStyle w:val="SingleTxtG"/>
        <w:spacing w:after="100" w:line="240" w:lineRule="auto"/>
        <w:ind w:left="2268"/>
      </w:pPr>
      <w:r w:rsidRPr="007E0E54">
        <w:t xml:space="preserve">A sample of four </w:t>
      </w:r>
      <w:r>
        <w:t>retro-reflector</w:t>
      </w:r>
      <w:r w:rsidRPr="007E0E54">
        <w:t xml:space="preserve">s is selected at random from stock manufactured after alignment. </w:t>
      </w:r>
    </w:p>
    <w:p w14:paraId="1C5773F2" w14:textId="77777777" w:rsidR="00F155D5" w:rsidRPr="007E0E54" w:rsidRDefault="00F155D5" w:rsidP="00F155D5">
      <w:pPr>
        <w:pStyle w:val="SingleTxtG"/>
        <w:spacing w:line="240" w:lineRule="auto"/>
        <w:ind w:left="2268"/>
      </w:pPr>
      <w:r w:rsidRPr="007E0E54">
        <w:t>The first sample of two is marked E, the second sample of two is marked</w:t>
      </w:r>
      <w:r>
        <w:t xml:space="preserve"> </w:t>
      </w:r>
      <w:r w:rsidRPr="007E0E54">
        <w:t>F.</w:t>
      </w:r>
    </w:p>
    <w:p w14:paraId="6207C369" w14:textId="77777777" w:rsidR="00F155D5" w:rsidRPr="007E0E54" w:rsidRDefault="00F155D5" w:rsidP="00F155D5">
      <w:pPr>
        <w:pStyle w:val="SingleTxtG"/>
        <w:spacing w:line="240" w:lineRule="auto"/>
        <w:ind w:left="2268" w:hanging="1134"/>
      </w:pPr>
      <w:r w:rsidRPr="007E0E54">
        <w:t>4.1.</w:t>
      </w:r>
      <w:r w:rsidRPr="007E0E54">
        <w:tab/>
        <w:t>The conformity of mass-produced retro-reflectors shall not be contested if the deviation of any specimen of samples E and F (</w:t>
      </w:r>
      <w:r w:rsidRPr="007E0E54">
        <w:rPr>
          <w:bCs/>
        </w:rPr>
        <w:t xml:space="preserve">all four </w:t>
      </w:r>
      <w:r w:rsidRPr="007E0E54">
        <w:t>retro-reflectors</w:t>
      </w:r>
      <w:r w:rsidRPr="007E0E54">
        <w:rPr>
          <w:bCs/>
        </w:rPr>
        <w:t>) is not more than</w:t>
      </w:r>
      <w:r w:rsidRPr="007E0E54">
        <w:t xml:space="preserve"> </w:t>
      </w:r>
      <w:r w:rsidRPr="007E0E54">
        <w:rPr>
          <w:bCs/>
        </w:rPr>
        <w:t>20</w:t>
      </w:r>
      <w:r w:rsidRPr="007E0E54">
        <w:t xml:space="preserve"> per cent. In the case, that the deviation of </w:t>
      </w:r>
      <w:r w:rsidRPr="007E0E54">
        <w:rPr>
          <w:bCs/>
        </w:rPr>
        <w:t xml:space="preserve">both </w:t>
      </w:r>
      <w:r w:rsidRPr="007E0E54">
        <w:t>retro-reflectors</w:t>
      </w:r>
      <w:r w:rsidRPr="007E0E54">
        <w:rPr>
          <w:bCs/>
        </w:rPr>
        <w:t xml:space="preserve"> </w:t>
      </w:r>
      <w:r w:rsidRPr="007E0E54">
        <w:t xml:space="preserve">of sample E is not more than </w:t>
      </w:r>
      <w:r w:rsidRPr="007E0E54">
        <w:rPr>
          <w:bCs/>
        </w:rPr>
        <w:t>0</w:t>
      </w:r>
      <w:r w:rsidRPr="007E0E54">
        <w:t xml:space="preserve"> per cent the measurement can be closed.</w:t>
      </w:r>
    </w:p>
    <w:p w14:paraId="5EE06B55" w14:textId="77777777" w:rsidR="00F155D5" w:rsidRPr="007E0E54" w:rsidRDefault="00F155D5" w:rsidP="00F155D5">
      <w:pPr>
        <w:pStyle w:val="SingleTxtG"/>
        <w:spacing w:line="240" w:lineRule="auto"/>
        <w:ind w:left="2268" w:hanging="1134"/>
      </w:pPr>
      <w:r w:rsidRPr="007E0E54">
        <w:t>4.2.</w:t>
      </w:r>
      <w:r w:rsidRPr="007E0E54">
        <w:tab/>
        <w:t xml:space="preserve">The conformity of mass-produced retro-reflectors shall be contested if the deviation of at least one specimen of samples E or F </w:t>
      </w:r>
      <w:r w:rsidRPr="007E0E54">
        <w:rPr>
          <w:bCs/>
        </w:rPr>
        <w:t>is more than 20</w:t>
      </w:r>
      <w:r w:rsidRPr="007E0E54">
        <w:t xml:space="preserve"> per cent. </w:t>
      </w:r>
    </w:p>
    <w:p w14:paraId="62829410" w14:textId="77777777" w:rsidR="00F155D5" w:rsidRPr="007E0E54" w:rsidRDefault="00F155D5" w:rsidP="00F155D5">
      <w:pPr>
        <w:pStyle w:val="SingleTxtG"/>
        <w:spacing w:line="240" w:lineRule="auto"/>
        <w:ind w:left="2268"/>
      </w:pPr>
      <w:r w:rsidRPr="007E0E54">
        <w:t xml:space="preserve">In this case the approval shall be withdrawn and paragraph 5 below shall be applied. </w:t>
      </w:r>
    </w:p>
    <w:p w14:paraId="46771123" w14:textId="77777777" w:rsidR="00F155D5" w:rsidRPr="007E0E54" w:rsidRDefault="00F155D5" w:rsidP="00F155D5">
      <w:pPr>
        <w:pStyle w:val="SingleTxtG"/>
        <w:spacing w:after="100" w:line="240" w:lineRule="auto"/>
        <w:ind w:left="2268" w:hanging="1134"/>
        <w:rPr>
          <w:u w:val="single"/>
        </w:rPr>
      </w:pPr>
      <w:r w:rsidRPr="007E0E54">
        <w:t>5.</w:t>
      </w:r>
      <w:r w:rsidRPr="007E0E54">
        <w:tab/>
      </w:r>
      <w:r w:rsidRPr="007E0E54">
        <w:tab/>
        <w:t>Approval withdrawn</w:t>
      </w:r>
    </w:p>
    <w:p w14:paraId="60D9580F" w14:textId="77777777" w:rsidR="00F155D5" w:rsidRPr="007E0E54" w:rsidRDefault="00F155D5" w:rsidP="00F155D5">
      <w:pPr>
        <w:pStyle w:val="SingleTxtG"/>
        <w:spacing w:line="240" w:lineRule="auto"/>
        <w:ind w:left="2268"/>
      </w:pPr>
      <w:r w:rsidRPr="007E0E54">
        <w:t>Approval shall be withdrawn according to paragraph 9. of this Regulation.</w:t>
      </w:r>
    </w:p>
    <w:p w14:paraId="0D142A51" w14:textId="77777777" w:rsidR="00F155D5" w:rsidRPr="007E0E54" w:rsidRDefault="00F155D5" w:rsidP="00F155D5">
      <w:pPr>
        <w:pStyle w:val="SingleTxtG"/>
        <w:spacing w:after="100" w:line="240" w:lineRule="auto"/>
        <w:ind w:left="2268" w:hanging="1134"/>
      </w:pPr>
      <w:r w:rsidRPr="007E0E54">
        <w:t>6.</w:t>
      </w:r>
      <w:r w:rsidRPr="007E0E54">
        <w:tab/>
        <w:t>Resistance to penetration of water</w:t>
      </w:r>
    </w:p>
    <w:p w14:paraId="59A82A5C" w14:textId="77777777" w:rsidR="00F155D5" w:rsidRPr="007E0E54" w:rsidRDefault="00F155D5" w:rsidP="00F155D5">
      <w:pPr>
        <w:pStyle w:val="SingleTxtG"/>
        <w:spacing w:after="100" w:line="240" w:lineRule="auto"/>
        <w:ind w:left="2268" w:hanging="1134"/>
      </w:pPr>
      <w:r>
        <w:tab/>
      </w:r>
      <w:r w:rsidRPr="007E0E54">
        <w:t>With respect to the verification of the resistance to penetration of water, the following procedure shall be applied:</w:t>
      </w:r>
    </w:p>
    <w:p w14:paraId="236DE975" w14:textId="77777777" w:rsidR="00F155D5" w:rsidRPr="007E0E54" w:rsidRDefault="00F155D5" w:rsidP="00F155D5">
      <w:pPr>
        <w:pStyle w:val="SingleTxtG"/>
        <w:spacing w:after="100" w:line="240" w:lineRule="auto"/>
        <w:ind w:left="2268" w:hanging="1134"/>
      </w:pPr>
      <w:r>
        <w:tab/>
      </w:r>
      <w:r w:rsidRPr="007E0E54">
        <w:t>One of the retro-reflectors of sample A, after sampling procedure in Par</w:t>
      </w:r>
      <w:r>
        <w:t>agraph </w:t>
      </w:r>
      <w:r w:rsidRPr="007E0E54">
        <w:t>2</w:t>
      </w:r>
      <w:r>
        <w:t>.</w:t>
      </w:r>
      <w:r w:rsidRPr="007E0E54">
        <w:t xml:space="preserve"> of this </w:t>
      </w:r>
      <w:r>
        <w:t>A</w:t>
      </w:r>
      <w:r w:rsidRPr="007E0E54">
        <w:t>nnex, shall be tested according to the p</w:t>
      </w:r>
      <w:r>
        <w:t>rocedure described in paragraph </w:t>
      </w:r>
      <w:r w:rsidRPr="007E0E54">
        <w:t>1</w:t>
      </w:r>
      <w:r>
        <w:t>.</w:t>
      </w:r>
      <w:r w:rsidRPr="007E0E54">
        <w:t xml:space="preserve"> of </w:t>
      </w:r>
      <w:r>
        <w:t>A</w:t>
      </w:r>
      <w:r w:rsidRPr="007E0E54">
        <w:t>nnex 8 respectively paragraph 3</w:t>
      </w:r>
      <w:r>
        <w:t>.</w:t>
      </w:r>
      <w:r w:rsidRPr="007E0E54">
        <w:t xml:space="preserve"> of </w:t>
      </w:r>
      <w:r>
        <w:t>Annex </w:t>
      </w:r>
      <w:r w:rsidRPr="007E0E54">
        <w:t>14 for class IVA reflectors.</w:t>
      </w:r>
    </w:p>
    <w:p w14:paraId="4AA205C5" w14:textId="77777777" w:rsidR="00F155D5" w:rsidRPr="007E0E54" w:rsidRDefault="00F155D5" w:rsidP="00F155D5">
      <w:pPr>
        <w:pStyle w:val="SingleTxtG"/>
        <w:spacing w:after="100" w:line="240" w:lineRule="auto"/>
        <w:ind w:left="2268" w:hanging="1134"/>
      </w:pPr>
      <w:r>
        <w:tab/>
      </w:r>
      <w:r w:rsidRPr="007E0E54">
        <w:t>The retro-reflectors shall be considered as acceptable if the test has been passed.</w:t>
      </w:r>
    </w:p>
    <w:p w14:paraId="44C42F5B" w14:textId="77777777" w:rsidR="00F155D5" w:rsidRDefault="00F155D5" w:rsidP="00F155D5">
      <w:pPr>
        <w:pStyle w:val="Annex1"/>
        <w:tabs>
          <w:tab w:val="clear" w:pos="1700"/>
          <w:tab w:val="left" w:pos="2268"/>
        </w:tabs>
      </w:pPr>
      <w:r>
        <w:tab/>
      </w:r>
      <w:r w:rsidRPr="007E0E54">
        <w:t>However, if the test on sample A is not complied with, the two retro reflectors of sample B shall be subjected to the same procedure and both shall pass the test.</w:t>
      </w:r>
    </w:p>
    <w:p w14:paraId="35599944" w14:textId="77777777" w:rsidR="00F91961" w:rsidRPr="003237B7" w:rsidRDefault="003237B7" w:rsidP="003237B7">
      <w:pPr>
        <w:spacing w:before="240"/>
        <w:ind w:left="1134" w:right="1134"/>
        <w:jc w:val="center"/>
        <w:rPr>
          <w:u w:val="single"/>
        </w:rPr>
      </w:pPr>
      <w:r>
        <w:rPr>
          <w:u w:val="single"/>
        </w:rPr>
        <w:tab/>
      </w:r>
      <w:r>
        <w:rPr>
          <w:u w:val="single"/>
        </w:rPr>
        <w:tab/>
      </w:r>
      <w:r>
        <w:rPr>
          <w:u w:val="single"/>
        </w:rPr>
        <w:tab/>
      </w:r>
    </w:p>
    <w:sectPr w:rsidR="00F91961" w:rsidRPr="003237B7" w:rsidSect="00B23C25">
      <w:headerReference w:type="even" r:id="rId66"/>
      <w:headerReference w:type="default" r:id="rId67"/>
      <w:endnotePr>
        <w:numFmt w:val="decimal"/>
      </w:endnotePr>
      <w:pgSz w:w="11907" w:h="16840" w:code="9"/>
      <w:pgMar w:top="1418" w:right="1134" w:bottom="1134" w:left="1134" w:header="680"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5DFD4B" w14:textId="77777777" w:rsidR="00C53E57" w:rsidRDefault="00C53E57"/>
  </w:endnote>
  <w:endnote w:type="continuationSeparator" w:id="0">
    <w:p w14:paraId="49E879F8" w14:textId="77777777" w:rsidR="00C53E57" w:rsidRDefault="00C53E57"/>
  </w:endnote>
  <w:endnote w:type="continuationNotice" w:id="1">
    <w:p w14:paraId="5A9DE3FE" w14:textId="77777777" w:rsidR="00C53E57" w:rsidRDefault="00C53E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etter Gothic">
    <w:altName w:val="Courier New"/>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D830B" w14:textId="77777777" w:rsidR="00C53E57" w:rsidRPr="00924656" w:rsidRDefault="00C53E57" w:rsidP="00924656">
    <w:pPr>
      <w:pStyle w:val="Footer"/>
      <w:tabs>
        <w:tab w:val="right" w:pos="9638"/>
      </w:tabs>
      <w:rPr>
        <w:sz w:val="18"/>
      </w:rPr>
    </w:pPr>
    <w:r w:rsidRPr="00924656">
      <w:rPr>
        <w:b/>
        <w:sz w:val="18"/>
      </w:rPr>
      <w:fldChar w:fldCharType="begin"/>
    </w:r>
    <w:r w:rsidRPr="00924656">
      <w:rPr>
        <w:b/>
        <w:sz w:val="18"/>
      </w:rPr>
      <w:instrText xml:space="preserve"> PAGE  \* MERGEFORMAT </w:instrText>
    </w:r>
    <w:r w:rsidRPr="00924656">
      <w:rPr>
        <w:b/>
        <w:sz w:val="18"/>
      </w:rPr>
      <w:fldChar w:fldCharType="separate"/>
    </w:r>
    <w:r>
      <w:rPr>
        <w:b/>
        <w:noProof/>
        <w:sz w:val="18"/>
      </w:rPr>
      <w:t>12</w:t>
    </w:r>
    <w:r w:rsidRPr="00924656">
      <w:rPr>
        <w:b/>
        <w:sz w:val="18"/>
      </w:rPr>
      <w:fldChar w:fldCharType="end"/>
    </w:r>
    <w:r>
      <w:rPr>
        <w:sz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B49E9" w14:textId="77777777" w:rsidR="00C53E57" w:rsidRPr="00924656" w:rsidRDefault="00C53E57" w:rsidP="00924656">
    <w:pPr>
      <w:pStyle w:val="Footer"/>
      <w:tabs>
        <w:tab w:val="right" w:pos="9638"/>
      </w:tabs>
      <w:rPr>
        <w:b/>
        <w:sz w:val="18"/>
      </w:rPr>
    </w:pPr>
    <w:r>
      <w:tab/>
    </w:r>
    <w:r w:rsidRPr="00924656">
      <w:rPr>
        <w:b/>
        <w:sz w:val="18"/>
      </w:rPr>
      <w:fldChar w:fldCharType="begin"/>
    </w:r>
    <w:r w:rsidRPr="00924656">
      <w:rPr>
        <w:b/>
        <w:sz w:val="18"/>
      </w:rPr>
      <w:instrText xml:space="preserve"> PAGE  \* MERGEFORMAT </w:instrText>
    </w:r>
    <w:r w:rsidRPr="00924656">
      <w:rPr>
        <w:b/>
        <w:sz w:val="18"/>
      </w:rPr>
      <w:fldChar w:fldCharType="separate"/>
    </w:r>
    <w:r>
      <w:rPr>
        <w:b/>
        <w:noProof/>
        <w:sz w:val="18"/>
      </w:rPr>
      <w:t>29</w:t>
    </w:r>
    <w:r w:rsidRPr="00924656">
      <w:rPr>
        <w:b/>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E36591" w14:textId="77777777" w:rsidR="00C53E57" w:rsidRPr="00B35A5E" w:rsidRDefault="00C53E57" w:rsidP="00B35A5E">
    <w:pPr>
      <w:pStyle w:val="Footer"/>
    </w:pPr>
    <w:r w:rsidRPr="00924656">
      <w:rPr>
        <w:b/>
        <w:sz w:val="18"/>
      </w:rPr>
      <w:fldChar w:fldCharType="begin"/>
    </w:r>
    <w:r w:rsidRPr="00924656">
      <w:rPr>
        <w:b/>
        <w:sz w:val="18"/>
      </w:rPr>
      <w:instrText xml:space="preserve"> PAGE  \* MERGEFORMAT </w:instrText>
    </w:r>
    <w:r w:rsidRPr="00924656">
      <w:rPr>
        <w:b/>
        <w:sz w:val="18"/>
      </w:rPr>
      <w:fldChar w:fldCharType="separate"/>
    </w:r>
    <w:r>
      <w:rPr>
        <w:b/>
        <w:sz w:val="18"/>
      </w:rPr>
      <w:t>4</w:t>
    </w:r>
    <w:r w:rsidRPr="00924656">
      <w:rPr>
        <w:b/>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EFBFD" w14:textId="77777777" w:rsidR="00C53E57" w:rsidRPr="00924656" w:rsidRDefault="00C53E57" w:rsidP="00924656">
    <w:pPr>
      <w:pStyle w:val="Footer"/>
      <w:tabs>
        <w:tab w:val="right" w:pos="9638"/>
      </w:tabs>
      <w:rPr>
        <w:sz w:val="18"/>
      </w:rPr>
    </w:pPr>
    <w:r w:rsidRPr="00924656">
      <w:rPr>
        <w:b/>
        <w:sz w:val="18"/>
      </w:rPr>
      <w:fldChar w:fldCharType="begin"/>
    </w:r>
    <w:r w:rsidRPr="00924656">
      <w:rPr>
        <w:b/>
        <w:sz w:val="18"/>
      </w:rPr>
      <w:instrText xml:space="preserve"> PAGE  \* MERGEFORMAT </w:instrText>
    </w:r>
    <w:r w:rsidRPr="00924656">
      <w:rPr>
        <w:b/>
        <w:sz w:val="18"/>
      </w:rPr>
      <w:fldChar w:fldCharType="separate"/>
    </w:r>
    <w:r>
      <w:rPr>
        <w:b/>
        <w:noProof/>
        <w:sz w:val="18"/>
      </w:rPr>
      <w:t>30</w:t>
    </w:r>
    <w:r w:rsidRPr="00924656">
      <w:rPr>
        <w:b/>
        <w:sz w:val="18"/>
      </w:rPr>
      <w:fldChar w:fldCharType="end"/>
    </w:r>
    <w:r>
      <w:rPr>
        <w:sz w:val="18"/>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1EC66" w14:textId="77777777" w:rsidR="00C53E57" w:rsidRPr="00B35A5E" w:rsidRDefault="00C53E57" w:rsidP="00B35A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A0C0C" w14:textId="77777777" w:rsidR="00C53E57" w:rsidRPr="000B175B" w:rsidRDefault="00C53E57" w:rsidP="000B175B">
      <w:pPr>
        <w:tabs>
          <w:tab w:val="right" w:pos="2155"/>
        </w:tabs>
        <w:spacing w:after="80"/>
        <w:ind w:left="680"/>
        <w:rPr>
          <w:u w:val="single"/>
        </w:rPr>
      </w:pPr>
      <w:r>
        <w:rPr>
          <w:u w:val="single"/>
        </w:rPr>
        <w:tab/>
      </w:r>
    </w:p>
  </w:footnote>
  <w:footnote w:type="continuationSeparator" w:id="0">
    <w:p w14:paraId="3F81E175" w14:textId="77777777" w:rsidR="00C53E57" w:rsidRPr="00FC68B7" w:rsidRDefault="00C53E57" w:rsidP="00FC68B7">
      <w:pPr>
        <w:tabs>
          <w:tab w:val="left" w:pos="2155"/>
        </w:tabs>
        <w:spacing w:after="80"/>
        <w:ind w:left="680"/>
        <w:rPr>
          <w:u w:val="single"/>
        </w:rPr>
      </w:pPr>
      <w:r>
        <w:rPr>
          <w:u w:val="single"/>
        </w:rPr>
        <w:tab/>
      </w:r>
    </w:p>
  </w:footnote>
  <w:footnote w:type="continuationNotice" w:id="1">
    <w:p w14:paraId="154AD5B7" w14:textId="77777777" w:rsidR="00C53E57" w:rsidRDefault="00C53E57"/>
  </w:footnote>
  <w:footnote w:id="2">
    <w:p w14:paraId="43096C8E" w14:textId="77777777" w:rsidR="00C53E57" w:rsidRDefault="00C53E57">
      <w:pPr>
        <w:pStyle w:val="FootnoteText"/>
      </w:pPr>
      <w:r>
        <w:rPr>
          <w:rStyle w:val="FootnoteReference"/>
        </w:rPr>
        <w:tab/>
      </w:r>
      <w:r w:rsidRPr="00E01136">
        <w:rPr>
          <w:rStyle w:val="FootnoteReference"/>
          <w:sz w:val="20"/>
          <w:vertAlign w:val="baseline"/>
        </w:rPr>
        <w:t>*</w:t>
      </w:r>
      <w:r>
        <w:rPr>
          <w:rStyle w:val="FootnoteReference"/>
          <w:sz w:val="20"/>
          <w:vertAlign w:val="baseline"/>
        </w:rPr>
        <w:tab/>
      </w:r>
      <w:r>
        <w:t>Former titles of the Agreement:</w:t>
      </w:r>
    </w:p>
    <w:p w14:paraId="5B966837" w14:textId="77777777" w:rsidR="00C53E57" w:rsidRDefault="00C53E57">
      <w:pPr>
        <w:pStyle w:val="FootnoteText"/>
        <w:rPr>
          <w:lang w:val="en-US"/>
        </w:rPr>
      </w:pPr>
      <w:r>
        <w:rPr>
          <w:lang w:val="en-US"/>
        </w:rPr>
        <w:tab/>
      </w:r>
      <w:r>
        <w:rPr>
          <w:lang w:val="en-US"/>
        </w:rPr>
        <w:tab/>
      </w:r>
      <w:r w:rsidRPr="00E01136">
        <w:rPr>
          <w:lang w:val="en-US"/>
        </w:rPr>
        <w:t>Agreement Concerning the Adoption of Uniform Conditions of Approval and Reciprocal Recognition of Approval for Motor Vehicle Equipment and Parts, done at Geneva on 20 March 1958</w:t>
      </w:r>
      <w:r>
        <w:rPr>
          <w:lang w:val="en-US"/>
        </w:rPr>
        <w:t xml:space="preserve"> (original version);</w:t>
      </w:r>
    </w:p>
    <w:p w14:paraId="3428DDA6" w14:textId="77777777" w:rsidR="00C53E57" w:rsidRPr="00E01136" w:rsidRDefault="00C53E57" w:rsidP="00805575">
      <w:pPr>
        <w:pStyle w:val="FootnoteText"/>
        <w:rPr>
          <w:lang w:val="en-US"/>
        </w:rPr>
      </w:pPr>
      <w:r>
        <w:rPr>
          <w:lang w:val="en-US"/>
        </w:rPr>
        <w:tab/>
      </w:r>
      <w:r>
        <w:rPr>
          <w:lang w:val="en-US"/>
        </w:rPr>
        <w:tab/>
      </w:r>
      <w:r w:rsidRPr="005D7125">
        <w:rPr>
          <w:lang w:val="en-US"/>
        </w:rPr>
        <w:t xml:space="preserve">Agreement concerning the Adoption of Uniform Technical Prescriptions for Wheeled Vehicles, Equipment and Parts which can be Fitted and/or be Used on Wheeled Vehicles and the Conditions for Reciprocal Recognition of Approvals Granted </w:t>
      </w:r>
      <w:proofErr w:type="gramStart"/>
      <w:r w:rsidRPr="005D7125">
        <w:rPr>
          <w:lang w:val="en-US"/>
        </w:rPr>
        <w:t>on the Basis of</w:t>
      </w:r>
      <w:proofErr w:type="gramEnd"/>
      <w:r w:rsidRPr="005D7125">
        <w:rPr>
          <w:lang w:val="en-US"/>
        </w:rPr>
        <w:t xml:space="preserve"> these Prescriptions, done at Geneva on 5 October 1995 (</w:t>
      </w:r>
      <w:r w:rsidRPr="00805575">
        <w:t>Revision</w:t>
      </w:r>
      <w:r w:rsidRPr="005D7125">
        <w:rPr>
          <w:lang w:val="en-US"/>
        </w:rPr>
        <w:t xml:space="preserve"> 2)</w:t>
      </w:r>
      <w:r w:rsidRPr="00E01136">
        <w:rPr>
          <w:lang w:val="en-US"/>
        </w:rPr>
        <w:t>.</w:t>
      </w:r>
    </w:p>
  </w:footnote>
  <w:footnote w:id="3">
    <w:p w14:paraId="1ECBF0B7" w14:textId="77777777" w:rsidR="00C53E57" w:rsidRPr="0068564F" w:rsidRDefault="00C53E57" w:rsidP="0068564F">
      <w:pPr>
        <w:pStyle w:val="FootnoteText"/>
        <w:widowControl w:val="0"/>
        <w:tabs>
          <w:tab w:val="clear" w:pos="1021"/>
          <w:tab w:val="right" w:pos="1020"/>
        </w:tabs>
        <w:rPr>
          <w:lang w:val="en-US"/>
        </w:rPr>
      </w:pPr>
      <w:r>
        <w:tab/>
      </w:r>
      <w:r>
        <w:rPr>
          <w:rStyle w:val="FootnoteReference"/>
        </w:rPr>
        <w:footnoteRef/>
      </w:r>
      <w:r>
        <w:tab/>
      </w:r>
      <w:r w:rsidRPr="000410E5">
        <w:t>Also called "retro-reflector(s)".</w:t>
      </w:r>
      <w:r>
        <w:t xml:space="preserve"> </w:t>
      </w:r>
    </w:p>
  </w:footnote>
  <w:footnote w:id="4">
    <w:p w14:paraId="10DE53EE" w14:textId="7F659F1B" w:rsidR="00C53E57" w:rsidRPr="00AA435B" w:rsidRDefault="00C53E57" w:rsidP="00AA435B">
      <w:pPr>
        <w:pStyle w:val="FootnoteText"/>
        <w:widowControl w:val="0"/>
        <w:tabs>
          <w:tab w:val="clear" w:pos="1021"/>
          <w:tab w:val="right" w:pos="1020"/>
        </w:tabs>
        <w:rPr>
          <w:lang w:val="en-US"/>
        </w:rPr>
      </w:pPr>
      <w:r>
        <w:tab/>
      </w:r>
      <w:r>
        <w:rPr>
          <w:rStyle w:val="FootnoteReference"/>
        </w:rPr>
        <w:footnoteRef/>
      </w:r>
      <w:r>
        <w:tab/>
      </w:r>
      <w:r w:rsidRPr="00E035EF">
        <w:t>As defined in the Consolidated Resolution on the Construction of Vehicles (R.E.3) (</w:t>
      </w:r>
      <w:r>
        <w:t>ECE/</w:t>
      </w:r>
      <w:r w:rsidRPr="00E035EF">
        <w:t>TRANS/WP.29/78/Rev.</w:t>
      </w:r>
      <w:r>
        <w:t>6, para. 2.)</w:t>
      </w:r>
      <w:r w:rsidR="005638BB">
        <w:t xml:space="preserve"> - </w:t>
      </w:r>
      <w:hyperlink r:id="rId1" w:history="1">
        <w:r w:rsidR="005638BB" w:rsidRPr="001D630C">
          <w:rPr>
            <w:rStyle w:val="Hyperlink"/>
          </w:rPr>
          <w:t>www.unece.org/trans/main/wp29/wp29wgs/wp29gen/wp29resolutions.html</w:t>
        </w:r>
      </w:hyperlink>
    </w:p>
  </w:footnote>
  <w:footnote w:id="5">
    <w:p w14:paraId="3C4694D2" w14:textId="77777777" w:rsidR="00C53E57" w:rsidRPr="006D235E" w:rsidRDefault="00C53E57" w:rsidP="006D235E">
      <w:pPr>
        <w:pStyle w:val="FootnoteText"/>
        <w:widowControl w:val="0"/>
        <w:tabs>
          <w:tab w:val="clear" w:pos="1021"/>
          <w:tab w:val="right" w:pos="1020"/>
        </w:tabs>
        <w:rPr>
          <w:lang w:val="en-US"/>
        </w:rPr>
      </w:pPr>
      <w:r>
        <w:tab/>
      </w:r>
      <w:r>
        <w:rPr>
          <w:rStyle w:val="FootnoteReference"/>
        </w:rPr>
        <w:footnoteRef/>
      </w:r>
      <w:r>
        <w:tab/>
      </w:r>
      <w:r w:rsidRPr="006D235E">
        <w:t xml:space="preserve">The definitions of the technical terms (excluding the ones in </w:t>
      </w:r>
      <w:r>
        <w:t xml:space="preserve">UN </w:t>
      </w:r>
      <w:r w:rsidRPr="006D235E">
        <w:t>Regulation No. 48) are those adopted by the International Commission on Illumination (CIE).</w:t>
      </w:r>
      <w:r>
        <w:t xml:space="preserve"> </w:t>
      </w:r>
    </w:p>
  </w:footnote>
  <w:footnote w:id="6">
    <w:p w14:paraId="7AC82170" w14:textId="77777777" w:rsidR="00C53E57" w:rsidRPr="00847A61" w:rsidRDefault="00C53E57" w:rsidP="001F0070">
      <w:pPr>
        <w:pStyle w:val="FootnoteText"/>
      </w:pPr>
      <w:r>
        <w:tab/>
      </w:r>
      <w:r>
        <w:rPr>
          <w:rStyle w:val="FootnoteReference"/>
        </w:rPr>
        <w:footnoteRef/>
      </w:r>
      <w:r>
        <w:tab/>
        <w:t xml:space="preserve">The 03 series of amendments </w:t>
      </w:r>
      <w:proofErr w:type="gramStart"/>
      <w:r>
        <w:t>does</w:t>
      </w:r>
      <w:proofErr w:type="gramEnd"/>
      <w:r>
        <w:t xml:space="preserve"> not </w:t>
      </w:r>
      <w:r w:rsidRPr="00A91ED4">
        <w:rPr>
          <w:szCs w:val="18"/>
          <w:lang w:val="en-US" w:eastAsia="en-GB"/>
        </w:rPr>
        <w:t>requir</w:t>
      </w:r>
      <w:r>
        <w:rPr>
          <w:szCs w:val="18"/>
          <w:lang w:val="en-US" w:eastAsia="en-GB"/>
        </w:rPr>
        <w:t xml:space="preserve">e </w:t>
      </w:r>
      <w:r w:rsidRPr="00A91ED4">
        <w:rPr>
          <w:szCs w:val="18"/>
          <w:lang w:val="en-US" w:eastAsia="en-GB"/>
        </w:rPr>
        <w:t xml:space="preserve">changes in the approval number </w:t>
      </w:r>
      <w:r>
        <w:rPr>
          <w:szCs w:val="18"/>
          <w:lang w:val="en-US" w:eastAsia="en-GB"/>
        </w:rPr>
        <w:t>(TRANS/WP.29/815, para. 82)</w:t>
      </w:r>
      <w:r w:rsidRPr="00847A61">
        <w:rPr>
          <w:szCs w:val="18"/>
          <w:lang w:eastAsia="en-GB"/>
        </w:rPr>
        <w:t>.</w:t>
      </w:r>
    </w:p>
  </w:footnote>
  <w:footnote w:id="7">
    <w:p w14:paraId="6AB7CE21" w14:textId="7F1A6071" w:rsidR="00C53E57" w:rsidRPr="00DE10B0" w:rsidRDefault="00C53E57" w:rsidP="006C0E45">
      <w:pPr>
        <w:pStyle w:val="FootnoteText"/>
        <w:keepLines/>
        <w:widowControl w:val="0"/>
        <w:tabs>
          <w:tab w:val="clear" w:pos="1021"/>
          <w:tab w:val="right" w:pos="1020"/>
        </w:tabs>
        <w:rPr>
          <w:lang w:val="en-US"/>
        </w:rPr>
      </w:pPr>
      <w:r>
        <w:tab/>
      </w:r>
      <w:r>
        <w:rPr>
          <w:rStyle w:val="FootnoteReference"/>
        </w:rPr>
        <w:footnoteRef/>
      </w:r>
      <w:r>
        <w:tab/>
      </w:r>
      <w:r w:rsidRPr="0054275E">
        <w:t xml:space="preserve">The distinguishing numbers of the Contracting Parties to the 1958 Agreement are reproduced in Annex 3 to the Consolidated Resolution on the Construction of Vehicles (R.E.3) </w:t>
      </w:r>
      <w:r>
        <w:t>(</w:t>
      </w:r>
      <w:r w:rsidRPr="0054275E">
        <w:t>ECE/TRANS/WP.29/78/Rev.</w:t>
      </w:r>
      <w:r>
        <w:t>6</w:t>
      </w:r>
      <w:r w:rsidR="005638BB">
        <w:t>, Annex 3</w:t>
      </w:r>
      <w:r>
        <w:t>)</w:t>
      </w:r>
      <w:r w:rsidRPr="0054275E">
        <w:t xml:space="preserve"> </w:t>
      </w:r>
      <w:r w:rsidR="005638BB">
        <w:t xml:space="preserve">- </w:t>
      </w:r>
      <w:hyperlink r:id="rId2" w:history="1">
        <w:r w:rsidR="00A53108" w:rsidRPr="001D630C">
          <w:rPr>
            <w:rStyle w:val="Hyperlink"/>
          </w:rPr>
          <w:t>www.unece.org/trans/main/wp29/wp29wgs/wp29gen/wp29resolutions.html</w:t>
        </w:r>
      </w:hyperlink>
    </w:p>
  </w:footnote>
  <w:footnote w:id="8">
    <w:p w14:paraId="286BBF5A" w14:textId="77777777" w:rsidR="00C53E57" w:rsidRPr="00847A61" w:rsidRDefault="00C53E57" w:rsidP="009E287A">
      <w:pPr>
        <w:pStyle w:val="FootnoteText"/>
      </w:pPr>
      <w:r>
        <w:tab/>
      </w:r>
      <w:r>
        <w:rPr>
          <w:rStyle w:val="FootnoteReference"/>
        </w:rPr>
        <w:footnoteRef/>
      </w:r>
      <w:r>
        <w:tab/>
        <w:t xml:space="preserve">The 03 series of amendments </w:t>
      </w:r>
      <w:proofErr w:type="gramStart"/>
      <w:r>
        <w:t>does</w:t>
      </w:r>
      <w:proofErr w:type="gramEnd"/>
      <w:r>
        <w:t xml:space="preserve"> not </w:t>
      </w:r>
      <w:r w:rsidRPr="00A91ED4">
        <w:rPr>
          <w:szCs w:val="18"/>
          <w:lang w:val="en-US" w:eastAsia="en-GB"/>
        </w:rPr>
        <w:t>requir</w:t>
      </w:r>
      <w:r>
        <w:rPr>
          <w:szCs w:val="18"/>
          <w:lang w:val="en-US" w:eastAsia="en-GB"/>
        </w:rPr>
        <w:t xml:space="preserve">e </w:t>
      </w:r>
      <w:r w:rsidRPr="00A91ED4">
        <w:rPr>
          <w:szCs w:val="18"/>
          <w:lang w:val="en-US" w:eastAsia="en-GB"/>
        </w:rPr>
        <w:t xml:space="preserve">changes in the approval number </w:t>
      </w:r>
      <w:r>
        <w:rPr>
          <w:szCs w:val="18"/>
          <w:lang w:val="en-US" w:eastAsia="en-GB"/>
        </w:rPr>
        <w:t>(TRANS/WP.29/815, para. 82)</w:t>
      </w:r>
      <w:r w:rsidRPr="00847A61">
        <w:rPr>
          <w:szCs w:val="18"/>
          <w:lang w:eastAsia="en-GB"/>
        </w:rPr>
        <w:t>.</w:t>
      </w:r>
    </w:p>
  </w:footnote>
  <w:footnote w:id="9">
    <w:p w14:paraId="4898A0BC" w14:textId="77777777" w:rsidR="00C53E57" w:rsidRPr="00847A61" w:rsidRDefault="00C53E57" w:rsidP="00DC17AE">
      <w:pPr>
        <w:pStyle w:val="FootnoteText"/>
        <w:widowControl w:val="0"/>
        <w:tabs>
          <w:tab w:val="clear" w:pos="1021"/>
          <w:tab w:val="right" w:pos="1020"/>
        </w:tabs>
      </w:pPr>
      <w:r>
        <w:tab/>
      </w:r>
      <w:r>
        <w:rPr>
          <w:rStyle w:val="FootnoteReference"/>
        </w:rPr>
        <w:footnoteRef/>
      </w:r>
      <w:r>
        <w:tab/>
      </w:r>
      <w:r w:rsidRPr="00AB25C6">
        <w:t>Distinguishing number of the country which has granted/extended/ refused/withdrawn approval (see approval provisions in the Regulation).</w:t>
      </w:r>
    </w:p>
  </w:footnote>
  <w:footnote w:id="10">
    <w:p w14:paraId="225B1940" w14:textId="77777777" w:rsidR="00C53E57" w:rsidRPr="00AB25C6" w:rsidRDefault="00C53E57" w:rsidP="00AB25C6">
      <w:pPr>
        <w:pStyle w:val="FootnoteText"/>
        <w:widowControl w:val="0"/>
        <w:tabs>
          <w:tab w:val="clear" w:pos="1021"/>
          <w:tab w:val="right" w:pos="1020"/>
        </w:tabs>
        <w:rPr>
          <w:lang w:val="en-US"/>
        </w:rPr>
      </w:pPr>
      <w:r>
        <w:tab/>
      </w:r>
      <w:r>
        <w:rPr>
          <w:rStyle w:val="FootnoteReference"/>
        </w:rPr>
        <w:footnoteRef/>
      </w:r>
      <w:r>
        <w:tab/>
      </w:r>
      <w:r w:rsidRPr="00AB25C6">
        <w:t>Strike out what does not apply.</w:t>
      </w:r>
      <w:r>
        <w:t xml:space="preserve"> </w:t>
      </w:r>
    </w:p>
  </w:footnote>
  <w:footnote w:id="11">
    <w:p w14:paraId="1BE474A2" w14:textId="77777777" w:rsidR="00C53E57" w:rsidRPr="00847A61" w:rsidRDefault="00C53E57" w:rsidP="009E287A">
      <w:pPr>
        <w:pStyle w:val="FootnoteText"/>
      </w:pPr>
      <w:r>
        <w:tab/>
      </w:r>
      <w:r>
        <w:rPr>
          <w:rStyle w:val="FootnoteReference"/>
        </w:rPr>
        <w:footnoteRef/>
      </w:r>
      <w:r>
        <w:tab/>
        <w:t xml:space="preserve">The 03 series of amendments </w:t>
      </w:r>
      <w:proofErr w:type="gramStart"/>
      <w:r>
        <w:t>does</w:t>
      </w:r>
      <w:proofErr w:type="gramEnd"/>
      <w:r>
        <w:t xml:space="preserve"> not </w:t>
      </w:r>
      <w:r w:rsidRPr="00A91ED4">
        <w:rPr>
          <w:szCs w:val="18"/>
          <w:lang w:val="en-US" w:eastAsia="en-GB"/>
        </w:rPr>
        <w:t>requir</w:t>
      </w:r>
      <w:r>
        <w:rPr>
          <w:szCs w:val="18"/>
          <w:lang w:val="en-US" w:eastAsia="en-GB"/>
        </w:rPr>
        <w:t>e c</w:t>
      </w:r>
      <w:r w:rsidRPr="00A91ED4">
        <w:rPr>
          <w:szCs w:val="18"/>
          <w:lang w:val="en-US" w:eastAsia="en-GB"/>
        </w:rPr>
        <w:t xml:space="preserve">hanges in the approval number </w:t>
      </w:r>
      <w:r>
        <w:rPr>
          <w:szCs w:val="18"/>
          <w:lang w:val="en-US" w:eastAsia="en-GB"/>
        </w:rPr>
        <w:t>(TRANS/WP.29/815, para. 82)</w:t>
      </w:r>
      <w:r w:rsidRPr="00847A61">
        <w:rPr>
          <w:szCs w:val="18"/>
          <w:lang w:eastAsia="en-GB"/>
        </w:rPr>
        <w:t>.</w:t>
      </w:r>
    </w:p>
  </w:footnote>
  <w:footnote w:id="12">
    <w:p w14:paraId="265B302A" w14:textId="77777777" w:rsidR="00C53E57" w:rsidRPr="002A30CB" w:rsidRDefault="00C53E57">
      <w:pPr>
        <w:pStyle w:val="FootnoteText"/>
        <w:rPr>
          <w:lang w:val="en-US"/>
        </w:rPr>
      </w:pPr>
      <w:r>
        <w:rPr>
          <w:rStyle w:val="FootnoteReference"/>
        </w:rPr>
        <w:tab/>
      </w:r>
      <w:r w:rsidRPr="002A30CB">
        <w:rPr>
          <w:rStyle w:val="FootnoteReference"/>
          <w:sz w:val="20"/>
          <w:vertAlign w:val="baseline"/>
        </w:rPr>
        <w:t>*</w:t>
      </w:r>
      <w:r>
        <w:rPr>
          <w:rStyle w:val="FootnoteReference"/>
          <w:sz w:val="20"/>
          <w:vertAlign w:val="baseline"/>
        </w:rPr>
        <w:tab/>
      </w:r>
      <w:r>
        <w:t>American Society for Testing and Materials</w:t>
      </w:r>
    </w:p>
  </w:footnote>
  <w:footnote w:id="13">
    <w:p w14:paraId="13536F69" w14:textId="77777777" w:rsidR="00C53E57" w:rsidRPr="00C977C8" w:rsidRDefault="00C53E57" w:rsidP="00C977C8">
      <w:pPr>
        <w:pStyle w:val="FootnoteText"/>
        <w:widowControl w:val="0"/>
        <w:tabs>
          <w:tab w:val="clear" w:pos="1021"/>
          <w:tab w:val="right" w:pos="1020"/>
        </w:tabs>
        <w:rPr>
          <w:lang w:val="en-US"/>
        </w:rPr>
      </w:pPr>
      <w:r>
        <w:tab/>
      </w:r>
      <w:r>
        <w:rPr>
          <w:rStyle w:val="FootnoteReference"/>
        </w:rPr>
        <w:footnoteRef/>
      </w:r>
      <w:r>
        <w:tab/>
        <w:t xml:space="preserve">Despite the importance of tests to check the stability in time of the optical properties of retro-reflecting devices, it is in the present state of the art not yet possible to assess this stability by laboratory tests of limited duration. </w:t>
      </w:r>
    </w:p>
  </w:footnote>
  <w:footnote w:id="14">
    <w:p w14:paraId="02E5D2CF" w14:textId="77777777" w:rsidR="00C53E57" w:rsidRPr="003C1795" w:rsidRDefault="00C53E57" w:rsidP="003C1795">
      <w:pPr>
        <w:pStyle w:val="FootnoteText"/>
        <w:widowControl w:val="0"/>
        <w:tabs>
          <w:tab w:val="clear" w:pos="1021"/>
          <w:tab w:val="right" w:pos="1020"/>
        </w:tabs>
        <w:rPr>
          <w:lang w:val="en-US"/>
        </w:rPr>
      </w:pPr>
      <w:r>
        <w:tab/>
      </w:r>
      <w:r>
        <w:rPr>
          <w:rStyle w:val="FootnoteReference"/>
        </w:rPr>
        <w:footnoteRef/>
      </w:r>
      <w:r>
        <w:tab/>
        <w:t xml:space="preserve">Despite the importance of tests to check the colour-fastness of retro-reflecting devices, it is in the present state of the art not yet possible to assess colour-fastness by laboratory tests of limited duration.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F538D" w14:textId="77777777" w:rsidR="00C53E57" w:rsidRPr="00924656" w:rsidRDefault="00C53E57">
    <w:pPr>
      <w:pStyle w:val="Header"/>
    </w:pPr>
    <w:r>
      <w:t>E/ECE/324/Add.2/Rev.5</w:t>
    </w:r>
    <w:r>
      <w:br/>
      <w:t>E/ECE/TRANS/505/Add.2/Rev.5</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58338" w14:textId="77777777" w:rsidR="00C53E57" w:rsidRDefault="00C53E57" w:rsidP="00924656">
    <w:pPr>
      <w:pStyle w:val="Header"/>
      <w:jc w:val="right"/>
    </w:pPr>
    <w:r>
      <w:t>E/ECE/324/Add.2/Rev.5</w:t>
    </w:r>
    <w:r>
      <w:br/>
      <w:t>E/ECE/TRANS/505/Add.2/Rev.5</w:t>
    </w:r>
  </w:p>
  <w:p w14:paraId="4007FFF8" w14:textId="77777777" w:rsidR="00C53E57" w:rsidRPr="00924656" w:rsidRDefault="00C53E57" w:rsidP="00924656">
    <w:pPr>
      <w:pStyle w:val="Header"/>
      <w:jc w:val="right"/>
    </w:pPr>
    <w:r>
      <w:t>Annex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39116" w14:textId="77777777" w:rsidR="00C53E57" w:rsidRDefault="00C53E57">
    <w:pPr>
      <w:pStyle w:val="Header"/>
    </w:pPr>
    <w:r>
      <w:t>E/ECE/324/Add.2/Rev.5</w:t>
    </w:r>
    <w:r>
      <w:br/>
      <w:t>E/ECE/TRANS/505/Add.2/Rev.5</w:t>
    </w:r>
  </w:p>
  <w:p w14:paraId="0238432D" w14:textId="3CD3EF44" w:rsidR="00C53E57" w:rsidRPr="00D92A34" w:rsidRDefault="00C53E57" w:rsidP="00FE42C4">
    <w:pPr>
      <w:pStyle w:val="Header"/>
    </w:pPr>
    <w:r>
      <w:t>Annex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D27D9" w14:textId="77777777" w:rsidR="00C53E57" w:rsidRDefault="00C53E57" w:rsidP="00924656">
    <w:pPr>
      <w:pStyle w:val="Header"/>
      <w:jc w:val="right"/>
    </w:pPr>
    <w:r>
      <w:t>E/ECE/324/Add.2/Rev.5</w:t>
    </w:r>
    <w:r>
      <w:br/>
      <w:t>E/ECE/TRANS/505/Add.2/Rev.5</w:t>
    </w:r>
  </w:p>
  <w:p w14:paraId="05FE75AB" w14:textId="77777777" w:rsidR="00C53E57" w:rsidRPr="00924656" w:rsidRDefault="00C53E57" w:rsidP="00924656">
    <w:pPr>
      <w:pStyle w:val="Header"/>
      <w:jc w:val="right"/>
    </w:pPr>
    <w:r>
      <w:t>Annex 3</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6301E" w14:textId="77777777" w:rsidR="00C53E57" w:rsidRDefault="00C53E57">
    <w:pPr>
      <w:pStyle w:val="Header"/>
    </w:pPr>
    <w:r>
      <w:t>E/ECE/324/Add.2/Rev.5</w:t>
    </w:r>
    <w:r>
      <w:br/>
      <w:t>E/ECE/TRANS/505/Add.2/Rev.5</w:t>
    </w:r>
  </w:p>
  <w:p w14:paraId="67E0A5D2" w14:textId="77777777" w:rsidR="00C53E57" w:rsidRPr="00924656" w:rsidRDefault="00C53E57">
    <w:pPr>
      <w:pStyle w:val="Header"/>
    </w:pPr>
    <w:r>
      <w:t>Annex 4</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BF139" w14:textId="77777777" w:rsidR="00C53E57" w:rsidRDefault="00C53E57" w:rsidP="00924656">
    <w:pPr>
      <w:pStyle w:val="Header"/>
      <w:jc w:val="right"/>
    </w:pPr>
    <w:r>
      <w:t>E/ECE/324/Add.2/Rev.5</w:t>
    </w:r>
    <w:r>
      <w:br/>
      <w:t>E/ECE/TRANS/505/Add.2/Rev.5</w:t>
    </w:r>
  </w:p>
  <w:p w14:paraId="4941D0CD" w14:textId="77777777" w:rsidR="00C53E57" w:rsidRPr="00924656" w:rsidRDefault="00C53E57" w:rsidP="00924656">
    <w:pPr>
      <w:pStyle w:val="Header"/>
      <w:jc w:val="right"/>
    </w:pPr>
    <w:r>
      <w:t>Annex 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0CD94" w14:textId="77777777" w:rsidR="00C53E57" w:rsidRDefault="00C53E57">
    <w:pPr>
      <w:pStyle w:val="Header"/>
    </w:pPr>
    <w:r>
      <w:t>E/ECE/324/Add.2/Rev.5</w:t>
    </w:r>
    <w:r>
      <w:br/>
      <w:t>E/ECE/TRANS/505/Add.2/Rev.5</w:t>
    </w:r>
  </w:p>
  <w:p w14:paraId="4E4B6ABA" w14:textId="77777777" w:rsidR="00C53E57" w:rsidRPr="00924656" w:rsidRDefault="00C53E57">
    <w:pPr>
      <w:pStyle w:val="Header"/>
    </w:pPr>
    <w:r>
      <w:t>Annex 5</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32D80" w14:textId="77777777" w:rsidR="00C53E57" w:rsidRDefault="00C53E57" w:rsidP="00924656">
    <w:pPr>
      <w:pStyle w:val="Header"/>
      <w:jc w:val="right"/>
    </w:pPr>
    <w:r>
      <w:t>E/ECE/324/Add.2/Rev.5</w:t>
    </w:r>
    <w:r>
      <w:br/>
      <w:t>E/ECE/TRANS/505/Add.2/Rev.5</w:t>
    </w:r>
  </w:p>
  <w:p w14:paraId="5AD55B6B" w14:textId="77777777" w:rsidR="00C53E57" w:rsidRPr="00924656" w:rsidRDefault="00C53E57" w:rsidP="00924656">
    <w:pPr>
      <w:pStyle w:val="Header"/>
      <w:jc w:val="right"/>
    </w:pPr>
    <w:r>
      <w:t>Annex 5</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987D1" w14:textId="77777777" w:rsidR="00C53E57" w:rsidRDefault="00C53E57">
    <w:pPr>
      <w:pStyle w:val="Header"/>
    </w:pPr>
    <w:r>
      <w:t>E/ECE/324/Add.2/Rev.5</w:t>
    </w:r>
    <w:r>
      <w:br/>
      <w:t>E/ECE/TRANS/505/Add.2/Rev.5</w:t>
    </w:r>
  </w:p>
  <w:p w14:paraId="1A8C5A49" w14:textId="77777777" w:rsidR="00C53E57" w:rsidRPr="00924656" w:rsidRDefault="00C53E57">
    <w:pPr>
      <w:pStyle w:val="Header"/>
    </w:pPr>
    <w:r>
      <w:t>Annex 5 - Appendix</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930D0" w14:textId="77777777" w:rsidR="00C53E57" w:rsidRDefault="00C53E57" w:rsidP="00924656">
    <w:pPr>
      <w:pStyle w:val="Header"/>
      <w:jc w:val="right"/>
    </w:pPr>
    <w:r>
      <w:t>E/ECE/324/Add.2/Rev.5</w:t>
    </w:r>
    <w:r>
      <w:br/>
      <w:t>E/ECE/TRANS/505/Add.2/Rev.5</w:t>
    </w:r>
  </w:p>
  <w:p w14:paraId="42D2576E" w14:textId="77777777" w:rsidR="00C53E57" w:rsidRPr="00924656" w:rsidRDefault="00C53E57" w:rsidP="00924656">
    <w:pPr>
      <w:pStyle w:val="Header"/>
      <w:jc w:val="right"/>
    </w:pPr>
    <w:r>
      <w:t>Annex 5 - Appendix</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3517A" w14:textId="77777777" w:rsidR="00C53E57" w:rsidRDefault="00C53E57">
    <w:pPr>
      <w:pStyle w:val="Header"/>
    </w:pPr>
    <w:r>
      <w:t>E/ECE/324/Add.2/Rev.5</w:t>
    </w:r>
    <w:r>
      <w:br/>
      <w:t>E/ECE/TRANS/505/Add.2/Rev.5</w:t>
    </w:r>
  </w:p>
  <w:p w14:paraId="00A9AD82" w14:textId="77777777" w:rsidR="00C53E57" w:rsidRPr="00924656" w:rsidRDefault="00C53E57">
    <w:pPr>
      <w:pStyle w:val="Header"/>
    </w:pPr>
    <w:r>
      <w:t>Annex 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27BA" w14:textId="77777777" w:rsidR="00C53E57" w:rsidRPr="00924656" w:rsidRDefault="00C53E57" w:rsidP="00924656">
    <w:pPr>
      <w:pStyle w:val="Header"/>
      <w:jc w:val="right"/>
    </w:pPr>
    <w:r>
      <w:t>E/ECE/324/Add.2/Rev.5</w:t>
    </w:r>
    <w:r>
      <w:br/>
      <w:t>E/ECE/TRANS/505/Add.2/Rev.5</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3BECA" w14:textId="77777777" w:rsidR="00C53E57" w:rsidRDefault="00C53E57" w:rsidP="00924656">
    <w:pPr>
      <w:pStyle w:val="Header"/>
      <w:jc w:val="right"/>
    </w:pPr>
    <w:r>
      <w:t>E/ECE/324/Add.2/Rev.5</w:t>
    </w:r>
    <w:r>
      <w:br/>
      <w:t>E/ECE/TRANS/505/Add.2/Rev.5</w:t>
    </w:r>
  </w:p>
  <w:p w14:paraId="73DAFD05" w14:textId="77777777" w:rsidR="00C53E57" w:rsidRPr="00924656" w:rsidRDefault="00C53E57" w:rsidP="00924656">
    <w:pPr>
      <w:pStyle w:val="Header"/>
      <w:jc w:val="right"/>
    </w:pPr>
    <w:r>
      <w:t>Annex 6</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5F153" w14:textId="77777777" w:rsidR="00C53E57" w:rsidRDefault="00C53E57">
    <w:pPr>
      <w:pStyle w:val="Header"/>
    </w:pPr>
    <w:r>
      <w:t>E/ECE/324/Add.2/Rev.5</w:t>
    </w:r>
    <w:r>
      <w:br/>
      <w:t>E/ECE/TRANS/505/Add.2/Rev.5</w:t>
    </w:r>
  </w:p>
  <w:p w14:paraId="50E77CB6" w14:textId="0A2FD4BE" w:rsidR="00C53E57" w:rsidRPr="00190503" w:rsidRDefault="00C53E57" w:rsidP="00FE42C4">
    <w:pPr>
      <w:pStyle w:val="Header"/>
    </w:pPr>
    <w:r>
      <w:t>Annex 7</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B9380" w14:textId="77777777" w:rsidR="00C53E57" w:rsidRDefault="00C53E57" w:rsidP="00924656">
    <w:pPr>
      <w:pStyle w:val="Header"/>
      <w:jc w:val="right"/>
    </w:pPr>
    <w:r>
      <w:t>E/ECE/324/Add.2/Rev.5</w:t>
    </w:r>
    <w:r>
      <w:br/>
      <w:t>E/ECE/TRANS/505/Add.2/Rev.5</w:t>
    </w:r>
  </w:p>
  <w:p w14:paraId="3D06782E" w14:textId="77777777" w:rsidR="00C53E57" w:rsidRPr="00924656" w:rsidRDefault="00C53E57" w:rsidP="00924656">
    <w:pPr>
      <w:pStyle w:val="Header"/>
      <w:jc w:val="right"/>
    </w:pPr>
    <w:r>
      <w:t>Annex 7</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30249" w14:textId="77777777" w:rsidR="00C53E57" w:rsidRDefault="00C53E57">
    <w:pPr>
      <w:pStyle w:val="Header"/>
    </w:pPr>
    <w:r>
      <w:t>E/ECE/324/Add.2/Rev.5</w:t>
    </w:r>
    <w:r>
      <w:br/>
      <w:t>E/ECE/TRANS/505/Add.2/Rev.5</w:t>
    </w:r>
  </w:p>
  <w:p w14:paraId="55E47B44" w14:textId="5BAD2600" w:rsidR="00C53E57" w:rsidRPr="001F6F3C" w:rsidRDefault="00C53E57" w:rsidP="00FE42C4">
    <w:pPr>
      <w:pStyle w:val="Header"/>
    </w:pPr>
    <w:r>
      <w:t>Annex 8</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109D7" w14:textId="77777777" w:rsidR="00C53E57" w:rsidRDefault="00C53E57" w:rsidP="00924656">
    <w:pPr>
      <w:pStyle w:val="Header"/>
      <w:jc w:val="right"/>
    </w:pPr>
    <w:r>
      <w:t>E/ECE/324/Add.2/Rev.5</w:t>
    </w:r>
    <w:r>
      <w:br/>
      <w:t>E/ECE/TRANS/505/Add.2/Rev.5</w:t>
    </w:r>
  </w:p>
  <w:p w14:paraId="79D3475B" w14:textId="77777777" w:rsidR="00C53E57" w:rsidRDefault="00C53E57" w:rsidP="00A67F61">
    <w:pPr>
      <w:pStyle w:val="Header"/>
      <w:jc w:val="right"/>
    </w:pPr>
    <w:r>
      <w:t>Annex 8</w:t>
    </w:r>
  </w:p>
  <w:p w14:paraId="39656E7D" w14:textId="77777777" w:rsidR="00C53E57" w:rsidRPr="00AE5507" w:rsidRDefault="00C53E57" w:rsidP="00AE5507"/>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593E5" w14:textId="77777777" w:rsidR="00C53E57" w:rsidRDefault="00C53E57">
    <w:pPr>
      <w:pStyle w:val="Header"/>
    </w:pPr>
    <w:r>
      <w:t>E/ECE/324/Add.2/Rev.5</w:t>
    </w:r>
    <w:r>
      <w:br/>
      <w:t>E/ECE/TRANS/505/Add.2/Rev.5</w:t>
    </w:r>
  </w:p>
  <w:p w14:paraId="1EF77F4E" w14:textId="77777777" w:rsidR="00C53E57" w:rsidRPr="00924656" w:rsidRDefault="00C53E57">
    <w:pPr>
      <w:pStyle w:val="Header"/>
    </w:pPr>
    <w:r>
      <w:t>Annex 9</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D2CC9" w14:textId="77777777" w:rsidR="00C53E57" w:rsidRDefault="00C53E57" w:rsidP="00924656">
    <w:pPr>
      <w:pStyle w:val="Header"/>
      <w:jc w:val="right"/>
    </w:pPr>
    <w:r>
      <w:t>E/ECE/324/Add.2/Rev.5</w:t>
    </w:r>
    <w:r>
      <w:br/>
      <w:t>E/ECE/TRANS/505/Add.2/Rev.5</w:t>
    </w:r>
  </w:p>
  <w:p w14:paraId="1D9BFF80" w14:textId="77777777" w:rsidR="00C53E57" w:rsidRPr="00924656" w:rsidRDefault="00C53E57" w:rsidP="00924656">
    <w:pPr>
      <w:pStyle w:val="Header"/>
      <w:jc w:val="right"/>
    </w:pPr>
    <w:r>
      <w:t>Annex 9</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0F615" w14:textId="77777777" w:rsidR="00C53E57" w:rsidRDefault="00C53E57">
    <w:pPr>
      <w:pStyle w:val="Header"/>
    </w:pPr>
    <w:r>
      <w:t>E/ECE/324/Add.2/Rev.5</w:t>
    </w:r>
    <w:r>
      <w:br/>
      <w:t>E/ECE/TRANS/505/Add.2/Rev.5</w:t>
    </w:r>
  </w:p>
  <w:p w14:paraId="372D60B1" w14:textId="77777777" w:rsidR="00C53E57" w:rsidRPr="00924656" w:rsidRDefault="00C53E57">
    <w:pPr>
      <w:pStyle w:val="Header"/>
    </w:pPr>
    <w:r>
      <w:t>Annex 10</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05164" w14:textId="77777777" w:rsidR="00C53E57" w:rsidRDefault="00C53E57" w:rsidP="00924656">
    <w:pPr>
      <w:pStyle w:val="Header"/>
      <w:jc w:val="right"/>
    </w:pPr>
    <w:r>
      <w:t>E/ECE/324/Add.2/Rev.5</w:t>
    </w:r>
    <w:r>
      <w:br/>
      <w:t>E/ECE/TRANS/505/Add.2/Rev.5</w:t>
    </w:r>
  </w:p>
  <w:p w14:paraId="12CF47AA" w14:textId="77777777" w:rsidR="00C53E57" w:rsidRPr="00924656" w:rsidRDefault="00C53E57" w:rsidP="00924656">
    <w:pPr>
      <w:pStyle w:val="Header"/>
      <w:jc w:val="right"/>
    </w:pPr>
    <w:r>
      <w:t>Annex 10</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BCDA13" w14:textId="77777777" w:rsidR="00C53E57" w:rsidRDefault="00C53E57">
    <w:pPr>
      <w:pStyle w:val="Header"/>
    </w:pPr>
    <w:r>
      <w:t>E/ECE/324/Add.2/Rev.5</w:t>
    </w:r>
    <w:r>
      <w:br/>
      <w:t>E/ECE/TRANS/505/Add.2/Rev.5</w:t>
    </w:r>
  </w:p>
  <w:p w14:paraId="4706EF9B" w14:textId="77777777" w:rsidR="00C53E57" w:rsidRPr="00924656" w:rsidRDefault="00C53E57">
    <w:pPr>
      <w:pStyle w:val="Header"/>
    </w:pPr>
    <w:r>
      <w:t>Annex 11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EA11C" w14:textId="77777777" w:rsidR="00C53E57" w:rsidRDefault="00C53E57" w:rsidP="008D0C8C">
    <w:pPr>
      <w:pStyle w:val="Header"/>
      <w:pBdr>
        <w:bottom w:val="none" w:sz="0" w:space="0" w:color="auto"/>
      </w:pBd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26634" w14:textId="77777777" w:rsidR="00C53E57" w:rsidRDefault="00C53E57" w:rsidP="00924656">
    <w:pPr>
      <w:pStyle w:val="Header"/>
      <w:jc w:val="right"/>
    </w:pPr>
    <w:r>
      <w:t>E/ECE/324/Add.2/Rev.5</w:t>
    </w:r>
    <w:r>
      <w:br/>
      <w:t>E/ECE/TRANS/505/Add.2/Rev.5</w:t>
    </w:r>
  </w:p>
  <w:p w14:paraId="6AD790DC" w14:textId="77777777" w:rsidR="00C53E57" w:rsidRPr="00924656" w:rsidRDefault="00C53E57" w:rsidP="00924656">
    <w:pPr>
      <w:pStyle w:val="Header"/>
      <w:jc w:val="right"/>
    </w:pPr>
    <w:r>
      <w:t>Annex 11</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5FA45" w14:textId="77777777" w:rsidR="00C53E57" w:rsidRDefault="00C53E57">
    <w:pPr>
      <w:pStyle w:val="Header"/>
    </w:pPr>
    <w:r>
      <w:t>E/ECE/324/Add.2/Rev.5</w:t>
    </w:r>
    <w:r>
      <w:br/>
      <w:t>E/ECE/TRANS/505/Add.2/Rev.5</w:t>
    </w:r>
  </w:p>
  <w:p w14:paraId="316EF56B" w14:textId="77777777" w:rsidR="00C53E57" w:rsidRPr="00924656" w:rsidRDefault="00C53E57">
    <w:pPr>
      <w:pStyle w:val="Header"/>
    </w:pPr>
    <w:r>
      <w:t>Annex 12</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8A8B6" w14:textId="77777777" w:rsidR="00C53E57" w:rsidRDefault="00C53E57" w:rsidP="00924656">
    <w:pPr>
      <w:pStyle w:val="Header"/>
      <w:jc w:val="right"/>
    </w:pPr>
    <w:r>
      <w:t>E/ECE/324/Add.2/Rev.5</w:t>
    </w:r>
    <w:r>
      <w:br/>
      <w:t>E/ECE/TRANS/505/Add.2/Rev.5</w:t>
    </w:r>
  </w:p>
  <w:p w14:paraId="7B2D25A1" w14:textId="77777777" w:rsidR="00C53E57" w:rsidRPr="00924656" w:rsidRDefault="00C53E57" w:rsidP="00924656">
    <w:pPr>
      <w:pStyle w:val="Header"/>
      <w:jc w:val="right"/>
    </w:pPr>
    <w:r>
      <w:t>Annex 12</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CFAB4" w14:textId="77777777" w:rsidR="00C53E57" w:rsidRDefault="00C53E57">
    <w:pPr>
      <w:pStyle w:val="Header"/>
    </w:pPr>
    <w:r>
      <w:t>E/ECE/324/Add.2/Rev.5</w:t>
    </w:r>
    <w:r>
      <w:br/>
      <w:t>E/ECE/TRANS/505/Add.2/Rev.5</w:t>
    </w:r>
  </w:p>
  <w:p w14:paraId="09FA94F9" w14:textId="77777777" w:rsidR="00C53E57" w:rsidRPr="00924656" w:rsidRDefault="00C53E57">
    <w:pPr>
      <w:pStyle w:val="Header"/>
    </w:pPr>
    <w:r>
      <w:t>Annex 13</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214ED" w14:textId="77777777" w:rsidR="00C53E57" w:rsidRDefault="00C53E57" w:rsidP="00924656">
    <w:pPr>
      <w:pStyle w:val="Header"/>
      <w:jc w:val="right"/>
    </w:pPr>
    <w:r>
      <w:t>E/ECE/324/Add.2/Rev.5</w:t>
    </w:r>
    <w:r>
      <w:br/>
      <w:t>E/ECE/TRANS/505/Add.2/Rev.5</w:t>
    </w:r>
  </w:p>
  <w:p w14:paraId="011991C2" w14:textId="77777777" w:rsidR="00C53E57" w:rsidRPr="00924656" w:rsidRDefault="00C53E57" w:rsidP="00924656">
    <w:pPr>
      <w:pStyle w:val="Header"/>
      <w:jc w:val="right"/>
    </w:pPr>
    <w:r>
      <w:t>Annex 13</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989EF" w14:textId="77777777" w:rsidR="00C53E57" w:rsidRDefault="00C53E57">
    <w:pPr>
      <w:pStyle w:val="Header"/>
    </w:pPr>
    <w:r>
      <w:t>E/ECE/324/Add.2/Rev.5</w:t>
    </w:r>
    <w:r>
      <w:br/>
      <w:t>E/ECE/TRANS/505/Add.2/Rev.5</w:t>
    </w:r>
  </w:p>
  <w:p w14:paraId="529D44F4" w14:textId="77777777" w:rsidR="00C53E57" w:rsidRPr="00924656" w:rsidRDefault="00C53E57">
    <w:pPr>
      <w:pStyle w:val="Header"/>
    </w:pPr>
    <w:r>
      <w:t>Annex 14</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FF5AD" w14:textId="77777777" w:rsidR="00C53E57" w:rsidRDefault="00C53E57" w:rsidP="00924656">
    <w:pPr>
      <w:pStyle w:val="Header"/>
      <w:jc w:val="right"/>
    </w:pPr>
    <w:r>
      <w:t>E/ECE/324/Add.2/Rev.5</w:t>
    </w:r>
    <w:r>
      <w:br/>
      <w:t>E/ECE/TRANS/505/Add.2/Rev.5</w:t>
    </w:r>
  </w:p>
  <w:p w14:paraId="1BB0A66C" w14:textId="77777777" w:rsidR="00C53E57" w:rsidRPr="00924656" w:rsidRDefault="00C53E57" w:rsidP="00924656">
    <w:pPr>
      <w:pStyle w:val="Header"/>
      <w:jc w:val="right"/>
    </w:pPr>
    <w:r>
      <w:t>Annex 14</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E9E9B" w14:textId="77777777" w:rsidR="00C53E57" w:rsidRDefault="00C53E57">
    <w:pPr>
      <w:pStyle w:val="Header"/>
    </w:pPr>
    <w:r>
      <w:t>E/ECE/324/Add.2/Rev.5</w:t>
    </w:r>
    <w:r>
      <w:br/>
      <w:t>E/ECE/TRANS/505/Add.2/Rev.5</w:t>
    </w:r>
  </w:p>
  <w:p w14:paraId="1A578803" w14:textId="77777777" w:rsidR="00C53E57" w:rsidRPr="00924656" w:rsidRDefault="00C53E57">
    <w:pPr>
      <w:pStyle w:val="Header"/>
    </w:pPr>
    <w:r>
      <w:t>Annex 15</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E087C" w14:textId="77777777" w:rsidR="00C53E57" w:rsidRDefault="00C53E57" w:rsidP="00924656">
    <w:pPr>
      <w:pStyle w:val="Header"/>
      <w:jc w:val="right"/>
    </w:pPr>
    <w:r>
      <w:t>E/ECE/324/Add.2/Rev.5</w:t>
    </w:r>
    <w:r>
      <w:br/>
      <w:t>E/ECE/TRANS/505/Add.2/Rev.5</w:t>
    </w:r>
  </w:p>
  <w:p w14:paraId="08C843DC" w14:textId="77777777" w:rsidR="00C53E57" w:rsidRPr="00924656" w:rsidRDefault="00C53E57" w:rsidP="00924656">
    <w:pPr>
      <w:pStyle w:val="Header"/>
      <w:jc w:val="right"/>
    </w:pPr>
    <w:r>
      <w:t>Annex 15</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64BDF" w14:textId="77777777" w:rsidR="00C53E57" w:rsidRDefault="00C53E57">
    <w:pPr>
      <w:pStyle w:val="Header"/>
    </w:pPr>
    <w:r>
      <w:t>E/ECE/324/Add.2/Rev.5</w:t>
    </w:r>
    <w:r>
      <w:br/>
      <w:t>E/ECE/TRANS/505/Add.2/Rev.5</w:t>
    </w:r>
  </w:p>
  <w:p w14:paraId="0159B289" w14:textId="77777777" w:rsidR="00C53E57" w:rsidRPr="00924656" w:rsidRDefault="00C53E57">
    <w:pPr>
      <w:pStyle w:val="Header"/>
    </w:pPr>
    <w:r>
      <w:t>Annex 16</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83BB9" w14:textId="77777777" w:rsidR="00C53E57" w:rsidRPr="00924656" w:rsidRDefault="00C53E57">
    <w:pPr>
      <w:pStyle w:val="Header"/>
    </w:pPr>
    <w:r>
      <w:t>E/ECE/324/Add.2/Rev.5</w:t>
    </w:r>
    <w:r>
      <w:br/>
      <w:t>E/ECE/TRANS/505/Add.2/Rev.5</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C76A9" w14:textId="77777777" w:rsidR="00C53E57" w:rsidRDefault="00C53E57" w:rsidP="00924656">
    <w:pPr>
      <w:pStyle w:val="Header"/>
      <w:jc w:val="right"/>
    </w:pPr>
    <w:r>
      <w:t>E/ECE/324/Add.2/Rev.5</w:t>
    </w:r>
    <w:r>
      <w:br/>
      <w:t>E/ECE/TRANS/505/Add.2/Rev.5</w:t>
    </w:r>
  </w:p>
  <w:p w14:paraId="13E12C6E" w14:textId="77777777" w:rsidR="00C53E57" w:rsidRPr="00924656" w:rsidRDefault="00C53E57" w:rsidP="00924656">
    <w:pPr>
      <w:pStyle w:val="Header"/>
      <w:jc w:val="right"/>
    </w:pPr>
    <w:r>
      <w:t>Annex 16</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4A849" w14:textId="77777777" w:rsidR="00C53E57" w:rsidRDefault="00C53E57">
    <w:pPr>
      <w:pStyle w:val="Header"/>
    </w:pPr>
    <w:r>
      <w:t>E/ECE/324/Add.2/Rev.5</w:t>
    </w:r>
    <w:r>
      <w:br/>
      <w:t>E/ECE/TRANS/505/Add.2/Rev.5</w:t>
    </w:r>
  </w:p>
  <w:p w14:paraId="0B00EFA2" w14:textId="669F09C6" w:rsidR="00C53E57" w:rsidRPr="00530931" w:rsidRDefault="00C53E57" w:rsidP="00FE42C4">
    <w:pPr>
      <w:pStyle w:val="Header"/>
    </w:pPr>
    <w:r>
      <w:t>Annex 17</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5553C" w14:textId="77777777" w:rsidR="00C53E57" w:rsidRDefault="00C53E57" w:rsidP="00924656">
    <w:pPr>
      <w:pStyle w:val="Header"/>
      <w:jc w:val="right"/>
    </w:pPr>
    <w:r>
      <w:t>E/ECE/324/Add.2/Rev.5</w:t>
    </w:r>
    <w:r>
      <w:br/>
      <w:t>E/ECE/TRANS/505/Add.2/Rev.5</w:t>
    </w:r>
  </w:p>
  <w:p w14:paraId="0573AAC7" w14:textId="77777777" w:rsidR="00C53E57" w:rsidRPr="00924656" w:rsidRDefault="00C53E57" w:rsidP="00924656">
    <w:pPr>
      <w:pStyle w:val="Header"/>
      <w:jc w:val="right"/>
    </w:pPr>
    <w:r>
      <w:t>Annex 17</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B5615" w14:textId="77777777" w:rsidR="00C53E57" w:rsidRDefault="00C53E57">
    <w:pPr>
      <w:pStyle w:val="Header"/>
    </w:pPr>
    <w:r>
      <w:t>E/ECE/324/Add.2/Rev.5</w:t>
    </w:r>
    <w:r>
      <w:br/>
      <w:t>E/ECE/TRANS/505/Add.2/Rev.5</w:t>
    </w:r>
  </w:p>
  <w:p w14:paraId="06BBFD83" w14:textId="49FECA62" w:rsidR="00C53E57" w:rsidRPr="00530931" w:rsidRDefault="00C53E57" w:rsidP="00FE42C4">
    <w:pPr>
      <w:pStyle w:val="Header"/>
    </w:pPr>
    <w:r>
      <w:t>Annex 18</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4A397" w14:textId="77777777" w:rsidR="00C53E57" w:rsidRDefault="00C53E57" w:rsidP="00924656">
    <w:pPr>
      <w:pStyle w:val="Header"/>
      <w:jc w:val="right"/>
    </w:pPr>
    <w:r>
      <w:t>E/ECE/324/Add.2/Rev.5</w:t>
    </w:r>
    <w:r>
      <w:br/>
      <w:t>E/ECE/TRANS/505/Add.2/Rev.5</w:t>
    </w:r>
  </w:p>
  <w:p w14:paraId="3094A901" w14:textId="77777777" w:rsidR="00C53E57" w:rsidRDefault="00C53E57" w:rsidP="00924656">
    <w:pPr>
      <w:pStyle w:val="Header"/>
      <w:jc w:val="right"/>
    </w:pPr>
    <w:r>
      <w:t>Annex 18</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9E506" w14:textId="77777777" w:rsidR="00C53E57" w:rsidRPr="00924656" w:rsidRDefault="00C53E57" w:rsidP="00924656">
    <w:pPr>
      <w:pStyle w:val="Header"/>
      <w:jc w:val="right"/>
    </w:pPr>
    <w:r>
      <w:t>E/ECE/324/Add.2/Rev.5</w:t>
    </w:r>
    <w:r>
      <w:br/>
      <w:t>E/ECE/TRANS/505/Add.2/Rev.5</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979384" w14:textId="77777777" w:rsidR="00C53E57" w:rsidRDefault="00C53E57" w:rsidP="008D0C8C">
    <w:pPr>
      <w:pStyle w:val="Header"/>
    </w:pPr>
    <w:bookmarkStart w:id="18" w:name="_Hlk40368510"/>
    <w:bookmarkStart w:id="19" w:name="_Hlk40368511"/>
    <w:r>
      <w:t>E/ECE/324/Add.2/Rev.5</w:t>
    </w:r>
    <w:r>
      <w:br/>
      <w:t>E/ECE/TRANS/505/Add.2/Rev.5</w:t>
    </w:r>
    <w:bookmarkEnd w:id="18"/>
    <w:bookmarkEnd w:id="19"/>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09AFF" w14:textId="77777777" w:rsidR="00C53E57" w:rsidRDefault="00C53E57">
    <w:pPr>
      <w:pStyle w:val="Header"/>
    </w:pPr>
    <w:r>
      <w:t>E/ECE/324/Add.2/Rev.5</w:t>
    </w:r>
    <w:r>
      <w:br/>
      <w:t>E/ECE/TRANS/505/Add.2/Rev.5</w:t>
    </w:r>
  </w:p>
  <w:p w14:paraId="5096E268" w14:textId="77777777" w:rsidR="00C53E57" w:rsidRPr="00924656" w:rsidRDefault="00C53E57">
    <w:pPr>
      <w:pStyle w:val="Header"/>
    </w:pPr>
    <w:r>
      <w:t>Annex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68775" w14:textId="77777777" w:rsidR="00C53E57" w:rsidRDefault="00C53E57" w:rsidP="00924656">
    <w:pPr>
      <w:pStyle w:val="Header"/>
      <w:jc w:val="right"/>
    </w:pPr>
    <w:r>
      <w:t>E/ECE/324/Add.2/Rev.5</w:t>
    </w:r>
    <w:r>
      <w:br/>
      <w:t>E/ECE/TRANS/505/Add.2/Rev.5</w:t>
    </w:r>
  </w:p>
  <w:p w14:paraId="22078133" w14:textId="77777777" w:rsidR="00C53E57" w:rsidRPr="00924656" w:rsidRDefault="00C53E57" w:rsidP="00924656">
    <w:pPr>
      <w:pStyle w:val="Header"/>
      <w:jc w:val="right"/>
    </w:pPr>
    <w:r>
      <w:t>Annex 1</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06888" w14:textId="77777777" w:rsidR="00C53E57" w:rsidRDefault="00C53E57">
    <w:pPr>
      <w:pStyle w:val="Header"/>
    </w:pPr>
    <w:r>
      <w:t>E/ECE/324/Add.2/Rev.5</w:t>
    </w:r>
    <w:r>
      <w:br/>
      <w:t>E/ECE/TRANS/505/Add.2/Rev.5</w:t>
    </w:r>
  </w:p>
  <w:p w14:paraId="6F00BCE7" w14:textId="3ECC1C8F" w:rsidR="00C53E57" w:rsidRPr="00D92A34" w:rsidRDefault="00C53E57" w:rsidP="00613D42">
    <w:pPr>
      <w:pStyle w:val="Header"/>
    </w:pPr>
    <w:r>
      <w:t>Annex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2036B"/>
    <w:multiLevelType w:val="hybridMultilevel"/>
    <w:tmpl w:val="B22E0BFA"/>
    <w:lvl w:ilvl="0" w:tplc="9008FA9E">
      <w:start w:val="1"/>
      <w:numFmt w:val="bullet"/>
      <w:pStyle w:val="Bullet1G"/>
      <w:lvlText w:val="•"/>
      <w:lvlJc w:val="left"/>
      <w:pPr>
        <w:tabs>
          <w:tab w:val="num" w:pos="1701"/>
        </w:tabs>
        <w:ind w:left="1701" w:hanging="170"/>
      </w:pPr>
      <w:rPr>
        <w:rFonts w:ascii="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68862366"/>
    <w:multiLevelType w:val="hybridMultilevel"/>
    <w:tmpl w:val="523E6D94"/>
    <w:lvl w:ilvl="0" w:tplc="E24C15DA">
      <w:start w:val="1"/>
      <w:numFmt w:val="bullet"/>
      <w:pStyle w:val="Bullet2G"/>
      <w:lvlText w:val="•"/>
      <w:lvlJc w:val="left"/>
      <w:pPr>
        <w:tabs>
          <w:tab w:val="num" w:pos="2268"/>
        </w:tabs>
        <w:ind w:left="2268" w:hanging="170"/>
      </w:pPr>
      <w:rPr>
        <w:rFonts w:ascii="Times New Roman" w:hAnsi="Times New Roman" w:cs="Times New Roman" w:hint="default"/>
        <w:b w:val="0"/>
        <w:i w:val="0"/>
        <w:sz w:val="2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fr-CH"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oNotTrackFormatting/>
  <w:defaultTabStop w:val="567"/>
  <w:hyphenationZone w:val="357"/>
  <w:doNotHyphenateCaps/>
  <w:evenAndOddHeaders/>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 w:id="1"/>
  </w:footnotePr>
  <w:endnotePr>
    <w:numFmt w:val="decimal"/>
    <w:endnote w:id="-1"/>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useWord2013TrackBottomHyphenation" w:uri="http://schemas.microsoft.com/office/word" w:val="1"/>
  </w:compat>
  <w:rsids>
    <w:rsidRoot w:val="00924656"/>
    <w:rsid w:val="000071ED"/>
    <w:rsid w:val="00010208"/>
    <w:rsid w:val="0001684E"/>
    <w:rsid w:val="000222C4"/>
    <w:rsid w:val="00024F78"/>
    <w:rsid w:val="000410E5"/>
    <w:rsid w:val="0004375F"/>
    <w:rsid w:val="00050F6B"/>
    <w:rsid w:val="000650E6"/>
    <w:rsid w:val="00072C8C"/>
    <w:rsid w:val="00083015"/>
    <w:rsid w:val="000931C0"/>
    <w:rsid w:val="00096045"/>
    <w:rsid w:val="00097C73"/>
    <w:rsid w:val="00097EC4"/>
    <w:rsid w:val="000B175B"/>
    <w:rsid w:val="000B3A0F"/>
    <w:rsid w:val="000C13BA"/>
    <w:rsid w:val="000C3D69"/>
    <w:rsid w:val="000E0182"/>
    <w:rsid w:val="000E0415"/>
    <w:rsid w:val="000F1998"/>
    <w:rsid w:val="001165C4"/>
    <w:rsid w:val="001220B8"/>
    <w:rsid w:val="001347AA"/>
    <w:rsid w:val="0014286E"/>
    <w:rsid w:val="00162607"/>
    <w:rsid w:val="00173755"/>
    <w:rsid w:val="0017503E"/>
    <w:rsid w:val="00185543"/>
    <w:rsid w:val="00190503"/>
    <w:rsid w:val="00191E2E"/>
    <w:rsid w:val="001A0356"/>
    <w:rsid w:val="001B21A7"/>
    <w:rsid w:val="001B28B9"/>
    <w:rsid w:val="001B4B04"/>
    <w:rsid w:val="001B7AB7"/>
    <w:rsid w:val="001C2356"/>
    <w:rsid w:val="001C6663"/>
    <w:rsid w:val="001C7895"/>
    <w:rsid w:val="001D0846"/>
    <w:rsid w:val="001D26DF"/>
    <w:rsid w:val="001D7412"/>
    <w:rsid w:val="001E05E8"/>
    <w:rsid w:val="001F0070"/>
    <w:rsid w:val="001F5684"/>
    <w:rsid w:val="001F6F3C"/>
    <w:rsid w:val="00202EFB"/>
    <w:rsid w:val="00204856"/>
    <w:rsid w:val="0020539D"/>
    <w:rsid w:val="00211E0B"/>
    <w:rsid w:val="00213566"/>
    <w:rsid w:val="002159A8"/>
    <w:rsid w:val="002405A7"/>
    <w:rsid w:val="00240A9C"/>
    <w:rsid w:val="00267885"/>
    <w:rsid w:val="00270AEC"/>
    <w:rsid w:val="00273189"/>
    <w:rsid w:val="0028698C"/>
    <w:rsid w:val="00291F71"/>
    <w:rsid w:val="002A30CB"/>
    <w:rsid w:val="002B312B"/>
    <w:rsid w:val="002B6975"/>
    <w:rsid w:val="002C2B2A"/>
    <w:rsid w:val="002D63CB"/>
    <w:rsid w:val="002E5C26"/>
    <w:rsid w:val="0030794F"/>
    <w:rsid w:val="003107FA"/>
    <w:rsid w:val="003125F1"/>
    <w:rsid w:val="003134D3"/>
    <w:rsid w:val="00320AC7"/>
    <w:rsid w:val="00321086"/>
    <w:rsid w:val="003229D8"/>
    <w:rsid w:val="003237B7"/>
    <w:rsid w:val="00327D8C"/>
    <w:rsid w:val="00330B6E"/>
    <w:rsid w:val="0033745A"/>
    <w:rsid w:val="003400FB"/>
    <w:rsid w:val="00350057"/>
    <w:rsid w:val="003531CC"/>
    <w:rsid w:val="00367D5B"/>
    <w:rsid w:val="00382337"/>
    <w:rsid w:val="003901F9"/>
    <w:rsid w:val="0039277A"/>
    <w:rsid w:val="0039397A"/>
    <w:rsid w:val="00396242"/>
    <w:rsid w:val="003972E0"/>
    <w:rsid w:val="003A34E2"/>
    <w:rsid w:val="003B0477"/>
    <w:rsid w:val="003B34B1"/>
    <w:rsid w:val="003C1795"/>
    <w:rsid w:val="003C2CC4"/>
    <w:rsid w:val="003C3936"/>
    <w:rsid w:val="003C5445"/>
    <w:rsid w:val="003D2F21"/>
    <w:rsid w:val="003D4B23"/>
    <w:rsid w:val="003E0AB6"/>
    <w:rsid w:val="003E103F"/>
    <w:rsid w:val="003E2217"/>
    <w:rsid w:val="003E7D47"/>
    <w:rsid w:val="003F1ED3"/>
    <w:rsid w:val="003F3EDA"/>
    <w:rsid w:val="00400F67"/>
    <w:rsid w:val="00405C73"/>
    <w:rsid w:val="00410AFB"/>
    <w:rsid w:val="00412107"/>
    <w:rsid w:val="00413BC4"/>
    <w:rsid w:val="00422D2A"/>
    <w:rsid w:val="00424DB8"/>
    <w:rsid w:val="004325CB"/>
    <w:rsid w:val="00443DE6"/>
    <w:rsid w:val="00446DE4"/>
    <w:rsid w:val="00461A9D"/>
    <w:rsid w:val="00463BD2"/>
    <w:rsid w:val="00484FB8"/>
    <w:rsid w:val="004878F9"/>
    <w:rsid w:val="004925A0"/>
    <w:rsid w:val="004A3085"/>
    <w:rsid w:val="004A41CA"/>
    <w:rsid w:val="004A5C47"/>
    <w:rsid w:val="004C0C84"/>
    <w:rsid w:val="004C2B5C"/>
    <w:rsid w:val="004F2090"/>
    <w:rsid w:val="004F5C96"/>
    <w:rsid w:val="00503228"/>
    <w:rsid w:val="00505384"/>
    <w:rsid w:val="00506065"/>
    <w:rsid w:val="00521E6C"/>
    <w:rsid w:val="00530931"/>
    <w:rsid w:val="005333B5"/>
    <w:rsid w:val="005420F2"/>
    <w:rsid w:val="0054275E"/>
    <w:rsid w:val="00554558"/>
    <w:rsid w:val="005638BB"/>
    <w:rsid w:val="00563FB2"/>
    <w:rsid w:val="00570B4B"/>
    <w:rsid w:val="00583662"/>
    <w:rsid w:val="00583A90"/>
    <w:rsid w:val="00593041"/>
    <w:rsid w:val="005A0FFB"/>
    <w:rsid w:val="005A1159"/>
    <w:rsid w:val="005A35A1"/>
    <w:rsid w:val="005A59AC"/>
    <w:rsid w:val="005B3DB3"/>
    <w:rsid w:val="005D395E"/>
    <w:rsid w:val="005D7125"/>
    <w:rsid w:val="005E7EA6"/>
    <w:rsid w:val="005F0899"/>
    <w:rsid w:val="0060708B"/>
    <w:rsid w:val="00611FC4"/>
    <w:rsid w:val="00613D42"/>
    <w:rsid w:val="00614E41"/>
    <w:rsid w:val="006176FB"/>
    <w:rsid w:val="00620FE9"/>
    <w:rsid w:val="00621C1A"/>
    <w:rsid w:val="006269AC"/>
    <w:rsid w:val="00627ED0"/>
    <w:rsid w:val="00631DD8"/>
    <w:rsid w:val="006375DE"/>
    <w:rsid w:val="00640B26"/>
    <w:rsid w:val="0065498E"/>
    <w:rsid w:val="006567F3"/>
    <w:rsid w:val="00661A17"/>
    <w:rsid w:val="00665595"/>
    <w:rsid w:val="00666B8A"/>
    <w:rsid w:val="00671C7E"/>
    <w:rsid w:val="0067589E"/>
    <w:rsid w:val="0068564F"/>
    <w:rsid w:val="006A1CDD"/>
    <w:rsid w:val="006A58AE"/>
    <w:rsid w:val="006A7392"/>
    <w:rsid w:val="006A7E4F"/>
    <w:rsid w:val="006B6E43"/>
    <w:rsid w:val="006C0E45"/>
    <w:rsid w:val="006C4D3B"/>
    <w:rsid w:val="006D235E"/>
    <w:rsid w:val="006D68C7"/>
    <w:rsid w:val="006D7153"/>
    <w:rsid w:val="006E246B"/>
    <w:rsid w:val="006E564B"/>
    <w:rsid w:val="006F11C8"/>
    <w:rsid w:val="006F1934"/>
    <w:rsid w:val="0071333E"/>
    <w:rsid w:val="007225BD"/>
    <w:rsid w:val="0072632A"/>
    <w:rsid w:val="007271BA"/>
    <w:rsid w:val="00731756"/>
    <w:rsid w:val="00733CD2"/>
    <w:rsid w:val="00740351"/>
    <w:rsid w:val="00743CD6"/>
    <w:rsid w:val="00750EE2"/>
    <w:rsid w:val="0075120A"/>
    <w:rsid w:val="00756E2E"/>
    <w:rsid w:val="00765D2E"/>
    <w:rsid w:val="007736F1"/>
    <w:rsid w:val="0077506E"/>
    <w:rsid w:val="00792324"/>
    <w:rsid w:val="007A14BE"/>
    <w:rsid w:val="007A2492"/>
    <w:rsid w:val="007A2DB5"/>
    <w:rsid w:val="007B2F3B"/>
    <w:rsid w:val="007B5647"/>
    <w:rsid w:val="007B656A"/>
    <w:rsid w:val="007B6BA5"/>
    <w:rsid w:val="007C0446"/>
    <w:rsid w:val="007C3390"/>
    <w:rsid w:val="007C4EE1"/>
    <w:rsid w:val="007C4F4B"/>
    <w:rsid w:val="007C6A96"/>
    <w:rsid w:val="007E535D"/>
    <w:rsid w:val="007E73C0"/>
    <w:rsid w:val="007F0B83"/>
    <w:rsid w:val="007F6611"/>
    <w:rsid w:val="00805575"/>
    <w:rsid w:val="008175E9"/>
    <w:rsid w:val="008242D7"/>
    <w:rsid w:val="00825172"/>
    <w:rsid w:val="00827E05"/>
    <w:rsid w:val="008311A3"/>
    <w:rsid w:val="00832B39"/>
    <w:rsid w:val="00833850"/>
    <w:rsid w:val="00840585"/>
    <w:rsid w:val="00847141"/>
    <w:rsid w:val="00847A61"/>
    <w:rsid w:val="00850A31"/>
    <w:rsid w:val="00853A43"/>
    <w:rsid w:val="00871FD5"/>
    <w:rsid w:val="008979B1"/>
    <w:rsid w:val="008A6A4C"/>
    <w:rsid w:val="008A6B25"/>
    <w:rsid w:val="008A6C4F"/>
    <w:rsid w:val="008C3AEE"/>
    <w:rsid w:val="008C7DD8"/>
    <w:rsid w:val="008D0B23"/>
    <w:rsid w:val="008D0C8C"/>
    <w:rsid w:val="008D4183"/>
    <w:rsid w:val="008D480B"/>
    <w:rsid w:val="008E0E46"/>
    <w:rsid w:val="008E3CC0"/>
    <w:rsid w:val="008F51E9"/>
    <w:rsid w:val="00907AD2"/>
    <w:rsid w:val="00912A02"/>
    <w:rsid w:val="00924656"/>
    <w:rsid w:val="00950DAD"/>
    <w:rsid w:val="00963CBA"/>
    <w:rsid w:val="00965029"/>
    <w:rsid w:val="00974A8D"/>
    <w:rsid w:val="00975D82"/>
    <w:rsid w:val="009762EC"/>
    <w:rsid w:val="00976DF0"/>
    <w:rsid w:val="0098061E"/>
    <w:rsid w:val="0098168D"/>
    <w:rsid w:val="00981E76"/>
    <w:rsid w:val="00983BA0"/>
    <w:rsid w:val="00985E22"/>
    <w:rsid w:val="00991261"/>
    <w:rsid w:val="00991E12"/>
    <w:rsid w:val="0099655F"/>
    <w:rsid w:val="00996A5C"/>
    <w:rsid w:val="009A7419"/>
    <w:rsid w:val="009E287A"/>
    <w:rsid w:val="009E5108"/>
    <w:rsid w:val="009E5ADA"/>
    <w:rsid w:val="009F3A17"/>
    <w:rsid w:val="00A1351E"/>
    <w:rsid w:val="00A1427D"/>
    <w:rsid w:val="00A15231"/>
    <w:rsid w:val="00A22A6F"/>
    <w:rsid w:val="00A2385B"/>
    <w:rsid w:val="00A31D41"/>
    <w:rsid w:val="00A35E2E"/>
    <w:rsid w:val="00A36C7C"/>
    <w:rsid w:val="00A40BAA"/>
    <w:rsid w:val="00A419C0"/>
    <w:rsid w:val="00A42519"/>
    <w:rsid w:val="00A44ACE"/>
    <w:rsid w:val="00A53108"/>
    <w:rsid w:val="00A67F61"/>
    <w:rsid w:val="00A70E7E"/>
    <w:rsid w:val="00A72D48"/>
    <w:rsid w:val="00A72F22"/>
    <w:rsid w:val="00A73578"/>
    <w:rsid w:val="00A748A6"/>
    <w:rsid w:val="00A77DF9"/>
    <w:rsid w:val="00A80219"/>
    <w:rsid w:val="00A85956"/>
    <w:rsid w:val="00A879A4"/>
    <w:rsid w:val="00A90B08"/>
    <w:rsid w:val="00AA1843"/>
    <w:rsid w:val="00AA2987"/>
    <w:rsid w:val="00AA435B"/>
    <w:rsid w:val="00AB25C6"/>
    <w:rsid w:val="00AB5582"/>
    <w:rsid w:val="00AC4B4E"/>
    <w:rsid w:val="00AD122D"/>
    <w:rsid w:val="00AD622A"/>
    <w:rsid w:val="00AE5507"/>
    <w:rsid w:val="00B06415"/>
    <w:rsid w:val="00B1580B"/>
    <w:rsid w:val="00B23C25"/>
    <w:rsid w:val="00B255B2"/>
    <w:rsid w:val="00B30179"/>
    <w:rsid w:val="00B33EC0"/>
    <w:rsid w:val="00B35A5E"/>
    <w:rsid w:val="00B461D9"/>
    <w:rsid w:val="00B47AD0"/>
    <w:rsid w:val="00B504DE"/>
    <w:rsid w:val="00B54DC8"/>
    <w:rsid w:val="00B71941"/>
    <w:rsid w:val="00B81E12"/>
    <w:rsid w:val="00B96B12"/>
    <w:rsid w:val="00BA030E"/>
    <w:rsid w:val="00BA480B"/>
    <w:rsid w:val="00BC74E9"/>
    <w:rsid w:val="00BD2146"/>
    <w:rsid w:val="00BD23EB"/>
    <w:rsid w:val="00BD560C"/>
    <w:rsid w:val="00BD5CCB"/>
    <w:rsid w:val="00BE4F74"/>
    <w:rsid w:val="00BE618E"/>
    <w:rsid w:val="00BF0B58"/>
    <w:rsid w:val="00BF395B"/>
    <w:rsid w:val="00BF4466"/>
    <w:rsid w:val="00BF485F"/>
    <w:rsid w:val="00BF572F"/>
    <w:rsid w:val="00C0375E"/>
    <w:rsid w:val="00C12388"/>
    <w:rsid w:val="00C17699"/>
    <w:rsid w:val="00C20557"/>
    <w:rsid w:val="00C209FA"/>
    <w:rsid w:val="00C3469D"/>
    <w:rsid w:val="00C357BB"/>
    <w:rsid w:val="00C41A28"/>
    <w:rsid w:val="00C43ABF"/>
    <w:rsid w:val="00C43E9A"/>
    <w:rsid w:val="00C463DD"/>
    <w:rsid w:val="00C51165"/>
    <w:rsid w:val="00C5233D"/>
    <w:rsid w:val="00C53E57"/>
    <w:rsid w:val="00C67108"/>
    <w:rsid w:val="00C7311F"/>
    <w:rsid w:val="00C745C3"/>
    <w:rsid w:val="00C9082C"/>
    <w:rsid w:val="00C90995"/>
    <w:rsid w:val="00C92874"/>
    <w:rsid w:val="00C93A35"/>
    <w:rsid w:val="00C977C8"/>
    <w:rsid w:val="00CA0512"/>
    <w:rsid w:val="00CA2209"/>
    <w:rsid w:val="00CB4CE3"/>
    <w:rsid w:val="00CD0D5C"/>
    <w:rsid w:val="00CD6A6A"/>
    <w:rsid w:val="00CE2523"/>
    <w:rsid w:val="00CE4A8F"/>
    <w:rsid w:val="00CF0D59"/>
    <w:rsid w:val="00D15D0C"/>
    <w:rsid w:val="00D2031B"/>
    <w:rsid w:val="00D20980"/>
    <w:rsid w:val="00D21564"/>
    <w:rsid w:val="00D243F7"/>
    <w:rsid w:val="00D25FE2"/>
    <w:rsid w:val="00D317BB"/>
    <w:rsid w:val="00D43252"/>
    <w:rsid w:val="00D4378E"/>
    <w:rsid w:val="00D50DAA"/>
    <w:rsid w:val="00D677C1"/>
    <w:rsid w:val="00D704A8"/>
    <w:rsid w:val="00D92A34"/>
    <w:rsid w:val="00D95811"/>
    <w:rsid w:val="00D978C6"/>
    <w:rsid w:val="00DA67AD"/>
    <w:rsid w:val="00DB02CE"/>
    <w:rsid w:val="00DB1635"/>
    <w:rsid w:val="00DB5D0F"/>
    <w:rsid w:val="00DC17AE"/>
    <w:rsid w:val="00DD01E0"/>
    <w:rsid w:val="00DD191B"/>
    <w:rsid w:val="00DD7593"/>
    <w:rsid w:val="00DE10B0"/>
    <w:rsid w:val="00DE2474"/>
    <w:rsid w:val="00DE6F85"/>
    <w:rsid w:val="00DE7821"/>
    <w:rsid w:val="00DF12F7"/>
    <w:rsid w:val="00E00775"/>
    <w:rsid w:val="00E01136"/>
    <w:rsid w:val="00E02C81"/>
    <w:rsid w:val="00E035EF"/>
    <w:rsid w:val="00E130AB"/>
    <w:rsid w:val="00E137D1"/>
    <w:rsid w:val="00E269C8"/>
    <w:rsid w:val="00E34B65"/>
    <w:rsid w:val="00E34E86"/>
    <w:rsid w:val="00E45654"/>
    <w:rsid w:val="00E52075"/>
    <w:rsid w:val="00E5312D"/>
    <w:rsid w:val="00E53798"/>
    <w:rsid w:val="00E639B7"/>
    <w:rsid w:val="00E65B76"/>
    <w:rsid w:val="00E7260F"/>
    <w:rsid w:val="00E8124B"/>
    <w:rsid w:val="00E82F4C"/>
    <w:rsid w:val="00E8642C"/>
    <w:rsid w:val="00E87921"/>
    <w:rsid w:val="00E96630"/>
    <w:rsid w:val="00EA264E"/>
    <w:rsid w:val="00EA76B4"/>
    <w:rsid w:val="00EB3A62"/>
    <w:rsid w:val="00EC6544"/>
    <w:rsid w:val="00ED7A2A"/>
    <w:rsid w:val="00EE470C"/>
    <w:rsid w:val="00EE6C7E"/>
    <w:rsid w:val="00EF0604"/>
    <w:rsid w:val="00EF1D7F"/>
    <w:rsid w:val="00F03901"/>
    <w:rsid w:val="00F0505B"/>
    <w:rsid w:val="00F05CE8"/>
    <w:rsid w:val="00F07311"/>
    <w:rsid w:val="00F155D5"/>
    <w:rsid w:val="00F24BFD"/>
    <w:rsid w:val="00F265D7"/>
    <w:rsid w:val="00F321D5"/>
    <w:rsid w:val="00F41E8B"/>
    <w:rsid w:val="00F431E7"/>
    <w:rsid w:val="00F53EDA"/>
    <w:rsid w:val="00F61F89"/>
    <w:rsid w:val="00F62E32"/>
    <w:rsid w:val="00F645D4"/>
    <w:rsid w:val="00F66B72"/>
    <w:rsid w:val="00F7753D"/>
    <w:rsid w:val="00F85F34"/>
    <w:rsid w:val="00F86BA4"/>
    <w:rsid w:val="00F87371"/>
    <w:rsid w:val="00F91961"/>
    <w:rsid w:val="00F932A2"/>
    <w:rsid w:val="00FA06F7"/>
    <w:rsid w:val="00FA0B32"/>
    <w:rsid w:val="00FA1AE8"/>
    <w:rsid w:val="00FB171A"/>
    <w:rsid w:val="00FB366C"/>
    <w:rsid w:val="00FC0513"/>
    <w:rsid w:val="00FC1935"/>
    <w:rsid w:val="00FC5935"/>
    <w:rsid w:val="00FC68B7"/>
    <w:rsid w:val="00FD337D"/>
    <w:rsid w:val="00FD3AAB"/>
    <w:rsid w:val="00FD5C9A"/>
    <w:rsid w:val="00FD7BF6"/>
    <w:rsid w:val="00FE42C4"/>
    <w:rsid w:val="00FF0888"/>
    <w:rsid w:val="00FF2A45"/>
    <w:rsid w:val="00FF77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32483C5"/>
  <w15:chartTrackingRefBased/>
  <w15:docId w15:val="{DCCEC5E5-E86C-4781-A660-DFD398A97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footnote text" w:uiPriority="99"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HTML Typewriter"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503228"/>
    <w:pPr>
      <w:suppressAutoHyphens/>
      <w:spacing w:line="240" w:lineRule="atLeast"/>
    </w:pPr>
    <w:rPr>
      <w:lang w:eastAsia="en-US"/>
    </w:rPr>
  </w:style>
  <w:style w:type="paragraph" w:styleId="Heading1">
    <w:name w:val="heading 1"/>
    <w:aliases w:val="Table_G"/>
    <w:basedOn w:val="SingleTxtG"/>
    <w:next w:val="SingleTxtG"/>
    <w:link w:val="Heading1Char"/>
    <w:qFormat/>
    <w:rsid w:val="00503228"/>
    <w:pPr>
      <w:spacing w:after="0" w:line="240" w:lineRule="auto"/>
      <w:ind w:right="0"/>
      <w:jc w:val="left"/>
      <w:outlineLvl w:val="0"/>
    </w:pPr>
  </w:style>
  <w:style w:type="paragraph" w:styleId="Heading2">
    <w:name w:val="heading 2"/>
    <w:basedOn w:val="Normal"/>
    <w:next w:val="Normal"/>
    <w:qFormat/>
    <w:rsid w:val="00503228"/>
    <w:pPr>
      <w:spacing w:line="240" w:lineRule="auto"/>
      <w:outlineLvl w:val="1"/>
    </w:pPr>
  </w:style>
  <w:style w:type="paragraph" w:styleId="Heading3">
    <w:name w:val="heading 3"/>
    <w:basedOn w:val="Normal"/>
    <w:next w:val="Normal"/>
    <w:qFormat/>
    <w:rsid w:val="00503228"/>
    <w:pPr>
      <w:spacing w:line="240" w:lineRule="auto"/>
      <w:outlineLvl w:val="2"/>
    </w:pPr>
  </w:style>
  <w:style w:type="paragraph" w:styleId="Heading4">
    <w:name w:val="heading 4"/>
    <w:basedOn w:val="Normal"/>
    <w:next w:val="Normal"/>
    <w:qFormat/>
    <w:rsid w:val="00503228"/>
    <w:pPr>
      <w:spacing w:line="240" w:lineRule="auto"/>
      <w:outlineLvl w:val="3"/>
    </w:pPr>
  </w:style>
  <w:style w:type="paragraph" w:styleId="Heading5">
    <w:name w:val="heading 5"/>
    <w:basedOn w:val="Normal"/>
    <w:next w:val="Normal"/>
    <w:qFormat/>
    <w:rsid w:val="00503228"/>
    <w:pPr>
      <w:spacing w:line="240" w:lineRule="auto"/>
      <w:outlineLvl w:val="4"/>
    </w:pPr>
  </w:style>
  <w:style w:type="paragraph" w:styleId="Heading6">
    <w:name w:val="heading 6"/>
    <w:basedOn w:val="Normal"/>
    <w:next w:val="Normal"/>
    <w:qFormat/>
    <w:rsid w:val="00503228"/>
    <w:pPr>
      <w:spacing w:line="240" w:lineRule="auto"/>
      <w:outlineLvl w:val="5"/>
    </w:pPr>
  </w:style>
  <w:style w:type="paragraph" w:styleId="Heading7">
    <w:name w:val="heading 7"/>
    <w:basedOn w:val="Normal"/>
    <w:next w:val="Normal"/>
    <w:qFormat/>
    <w:rsid w:val="00503228"/>
    <w:pPr>
      <w:spacing w:line="240" w:lineRule="auto"/>
      <w:outlineLvl w:val="6"/>
    </w:pPr>
  </w:style>
  <w:style w:type="paragraph" w:styleId="Heading8">
    <w:name w:val="heading 8"/>
    <w:basedOn w:val="Normal"/>
    <w:next w:val="Normal"/>
    <w:qFormat/>
    <w:rsid w:val="00503228"/>
    <w:pPr>
      <w:spacing w:line="240" w:lineRule="auto"/>
      <w:outlineLvl w:val="7"/>
    </w:pPr>
  </w:style>
  <w:style w:type="paragraph" w:styleId="Heading9">
    <w:name w:val="heading 9"/>
    <w:basedOn w:val="Normal"/>
    <w:next w:val="Normal"/>
    <w:qFormat/>
    <w:rsid w:val="00503228"/>
    <w:pPr>
      <w:spacing w:line="24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ngleTxtG">
    <w:name w:val="_ Single Txt_G"/>
    <w:basedOn w:val="Normal"/>
    <w:link w:val="SingleTxtGChar"/>
    <w:qFormat/>
    <w:rsid w:val="00503228"/>
    <w:pPr>
      <w:spacing w:after="120"/>
      <w:ind w:left="1134" w:right="1134"/>
      <w:jc w:val="both"/>
    </w:pPr>
  </w:style>
  <w:style w:type="paragraph" w:customStyle="1" w:styleId="HMG">
    <w:name w:val="_ H __M_G"/>
    <w:basedOn w:val="Normal"/>
    <w:next w:val="Normal"/>
    <w:rsid w:val="00503228"/>
    <w:pPr>
      <w:keepNext/>
      <w:keepLines/>
      <w:tabs>
        <w:tab w:val="right" w:pos="851"/>
      </w:tabs>
      <w:spacing w:before="240" w:after="240" w:line="360" w:lineRule="exact"/>
      <w:ind w:left="1134" w:right="1134" w:hanging="1134"/>
    </w:pPr>
    <w:rPr>
      <w:b/>
      <w:sz w:val="34"/>
    </w:rPr>
  </w:style>
  <w:style w:type="paragraph" w:customStyle="1" w:styleId="HChG">
    <w:name w:val="_ H _Ch_G"/>
    <w:basedOn w:val="Normal"/>
    <w:next w:val="Normal"/>
    <w:link w:val="HChGChar"/>
    <w:qFormat/>
    <w:rsid w:val="00503228"/>
    <w:pPr>
      <w:keepNext/>
      <w:keepLines/>
      <w:tabs>
        <w:tab w:val="right" w:pos="851"/>
      </w:tabs>
      <w:spacing w:before="360" w:after="240" w:line="300" w:lineRule="exact"/>
      <w:ind w:left="1134" w:right="1134" w:hanging="1134"/>
    </w:pPr>
    <w:rPr>
      <w:b/>
      <w:sz w:val="28"/>
    </w:rPr>
  </w:style>
  <w:style w:type="character" w:styleId="FootnoteReference">
    <w:name w:val="footnote reference"/>
    <w:aliases w:val="4_G,(Footnote Reference),-E Fußnotenzeichen,BVI fnr, BVI fnr,Footnote symbol,Footnote,Footnote Reference Superscript,SUPERS,Fußnotenzeichen"/>
    <w:rsid w:val="00503228"/>
    <w:rPr>
      <w:rFonts w:ascii="Times New Roman" w:hAnsi="Times New Roman"/>
      <w:sz w:val="18"/>
      <w:vertAlign w:val="superscript"/>
    </w:rPr>
  </w:style>
  <w:style w:type="character" w:styleId="EndnoteReference">
    <w:name w:val="endnote reference"/>
    <w:aliases w:val="1_G"/>
    <w:rsid w:val="00503228"/>
    <w:rPr>
      <w:rFonts w:ascii="Times New Roman" w:hAnsi="Times New Roman"/>
      <w:sz w:val="18"/>
      <w:vertAlign w:val="superscript"/>
    </w:rPr>
  </w:style>
  <w:style w:type="paragraph" w:styleId="Header">
    <w:name w:val="header"/>
    <w:aliases w:val="6_G"/>
    <w:basedOn w:val="Normal"/>
    <w:rsid w:val="00503228"/>
    <w:pPr>
      <w:pBdr>
        <w:bottom w:val="single" w:sz="4" w:space="4" w:color="auto"/>
      </w:pBdr>
      <w:spacing w:line="240" w:lineRule="auto"/>
    </w:pPr>
    <w:rPr>
      <w:b/>
      <w:sz w:val="18"/>
    </w:rPr>
  </w:style>
  <w:style w:type="table" w:styleId="TableGrid">
    <w:name w:val="Table Grid"/>
    <w:basedOn w:val="TableNormal"/>
    <w:semiHidden/>
    <w:rsid w:val="00503228"/>
    <w:pPr>
      <w:suppressAutoHyphens/>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styleId="Hyperlink">
    <w:name w:val="Hyperlink"/>
    <w:rsid w:val="00503228"/>
    <w:rPr>
      <w:color w:val="auto"/>
      <w:u w:val="none"/>
    </w:rPr>
  </w:style>
  <w:style w:type="character" w:styleId="FollowedHyperlink">
    <w:name w:val="FollowedHyperlink"/>
    <w:semiHidden/>
    <w:rsid w:val="00503228"/>
    <w:rPr>
      <w:color w:val="auto"/>
      <w:u w:val="none"/>
    </w:rPr>
  </w:style>
  <w:style w:type="paragraph" w:customStyle="1" w:styleId="SMG">
    <w:name w:val="__S_M_G"/>
    <w:basedOn w:val="Normal"/>
    <w:next w:val="Normal"/>
    <w:rsid w:val="00503228"/>
    <w:pPr>
      <w:keepNext/>
      <w:keepLines/>
      <w:spacing w:before="240" w:after="240" w:line="420" w:lineRule="exact"/>
      <w:ind w:left="1134" w:right="1134"/>
    </w:pPr>
    <w:rPr>
      <w:b/>
      <w:sz w:val="40"/>
    </w:rPr>
  </w:style>
  <w:style w:type="paragraph" w:customStyle="1" w:styleId="SLG">
    <w:name w:val="__S_L_G"/>
    <w:basedOn w:val="Normal"/>
    <w:next w:val="Normal"/>
    <w:rsid w:val="00503228"/>
    <w:pPr>
      <w:keepNext/>
      <w:keepLines/>
      <w:spacing w:before="240" w:after="240" w:line="580" w:lineRule="exact"/>
      <w:ind w:left="1134" w:right="1134"/>
    </w:pPr>
    <w:rPr>
      <w:b/>
      <w:sz w:val="56"/>
    </w:rPr>
  </w:style>
  <w:style w:type="paragraph" w:customStyle="1" w:styleId="SSG">
    <w:name w:val="__S_S_G"/>
    <w:basedOn w:val="Normal"/>
    <w:next w:val="Normal"/>
    <w:rsid w:val="00503228"/>
    <w:pPr>
      <w:keepNext/>
      <w:keepLines/>
      <w:spacing w:before="240" w:after="240" w:line="300" w:lineRule="exact"/>
      <w:ind w:left="1134" w:right="1134"/>
    </w:pPr>
    <w:rPr>
      <w:b/>
      <w:sz w:val="28"/>
    </w:rPr>
  </w:style>
  <w:style w:type="paragraph" w:styleId="FootnoteText">
    <w:name w:val="footnote text"/>
    <w:aliases w:val="5_G,PP,5_G_6"/>
    <w:basedOn w:val="Normal"/>
    <w:link w:val="FootnoteTextChar"/>
    <w:uiPriority w:val="99"/>
    <w:qFormat/>
    <w:rsid w:val="00503228"/>
    <w:pPr>
      <w:tabs>
        <w:tab w:val="right" w:pos="1021"/>
      </w:tabs>
      <w:spacing w:line="220" w:lineRule="exact"/>
      <w:ind w:left="1134" w:right="1134" w:hanging="1134"/>
    </w:pPr>
    <w:rPr>
      <w:sz w:val="18"/>
    </w:rPr>
  </w:style>
  <w:style w:type="paragraph" w:styleId="EndnoteText">
    <w:name w:val="endnote text"/>
    <w:aliases w:val="2_G"/>
    <w:basedOn w:val="FootnoteText"/>
    <w:rsid w:val="00503228"/>
  </w:style>
  <w:style w:type="character" w:styleId="PageNumber">
    <w:name w:val="page number"/>
    <w:aliases w:val="7_G"/>
    <w:rsid w:val="00503228"/>
    <w:rPr>
      <w:rFonts w:ascii="Times New Roman" w:hAnsi="Times New Roman"/>
      <w:b/>
      <w:sz w:val="18"/>
    </w:rPr>
  </w:style>
  <w:style w:type="paragraph" w:customStyle="1" w:styleId="XLargeG">
    <w:name w:val="__XLarge_G"/>
    <w:basedOn w:val="Normal"/>
    <w:next w:val="Normal"/>
    <w:rsid w:val="00503228"/>
    <w:pPr>
      <w:keepNext/>
      <w:keepLines/>
      <w:spacing w:before="240" w:after="240" w:line="420" w:lineRule="exact"/>
      <w:ind w:left="1134" w:right="1134"/>
    </w:pPr>
    <w:rPr>
      <w:b/>
      <w:sz w:val="40"/>
    </w:rPr>
  </w:style>
  <w:style w:type="paragraph" w:customStyle="1" w:styleId="Bullet1G">
    <w:name w:val="_Bullet 1_G"/>
    <w:basedOn w:val="Normal"/>
    <w:rsid w:val="00503228"/>
    <w:pPr>
      <w:numPr>
        <w:numId w:val="1"/>
      </w:numPr>
      <w:spacing w:after="120"/>
      <w:ind w:right="1134"/>
      <w:jc w:val="both"/>
    </w:pPr>
  </w:style>
  <w:style w:type="paragraph" w:styleId="Footer">
    <w:name w:val="footer"/>
    <w:aliases w:val="3_G"/>
    <w:basedOn w:val="Normal"/>
    <w:rsid w:val="00503228"/>
    <w:pPr>
      <w:spacing w:line="240" w:lineRule="auto"/>
    </w:pPr>
    <w:rPr>
      <w:sz w:val="16"/>
    </w:rPr>
  </w:style>
  <w:style w:type="paragraph" w:customStyle="1" w:styleId="Bullet2G">
    <w:name w:val="_Bullet 2_G"/>
    <w:basedOn w:val="Normal"/>
    <w:rsid w:val="00503228"/>
    <w:pPr>
      <w:numPr>
        <w:numId w:val="2"/>
      </w:numPr>
      <w:spacing w:after="120"/>
      <w:ind w:right="1134"/>
      <w:jc w:val="both"/>
    </w:pPr>
  </w:style>
  <w:style w:type="paragraph" w:customStyle="1" w:styleId="H1G">
    <w:name w:val="_ H_1_G"/>
    <w:basedOn w:val="Normal"/>
    <w:next w:val="Normal"/>
    <w:rsid w:val="00503228"/>
    <w:pPr>
      <w:keepNext/>
      <w:keepLines/>
      <w:tabs>
        <w:tab w:val="right" w:pos="851"/>
      </w:tabs>
      <w:spacing w:before="360" w:after="240" w:line="270" w:lineRule="exact"/>
      <w:ind w:left="1134" w:right="1134" w:hanging="1134"/>
    </w:pPr>
    <w:rPr>
      <w:b/>
      <w:sz w:val="24"/>
    </w:rPr>
  </w:style>
  <w:style w:type="paragraph" w:customStyle="1" w:styleId="H23G">
    <w:name w:val="_ H_2/3_G"/>
    <w:basedOn w:val="Normal"/>
    <w:next w:val="Normal"/>
    <w:rsid w:val="00503228"/>
    <w:pPr>
      <w:keepNext/>
      <w:keepLines/>
      <w:tabs>
        <w:tab w:val="right" w:pos="851"/>
      </w:tabs>
      <w:spacing w:before="240" w:after="120" w:line="240" w:lineRule="exact"/>
      <w:ind w:left="1134" w:right="1134" w:hanging="1134"/>
    </w:pPr>
    <w:rPr>
      <w:b/>
    </w:rPr>
  </w:style>
  <w:style w:type="paragraph" w:customStyle="1" w:styleId="H4G">
    <w:name w:val="_ H_4_G"/>
    <w:basedOn w:val="Normal"/>
    <w:next w:val="Normal"/>
    <w:rsid w:val="00503228"/>
    <w:pPr>
      <w:keepNext/>
      <w:keepLines/>
      <w:tabs>
        <w:tab w:val="right" w:pos="851"/>
      </w:tabs>
      <w:spacing w:before="240" w:after="120" w:line="240" w:lineRule="exact"/>
      <w:ind w:left="1134" w:right="1134" w:hanging="1134"/>
    </w:pPr>
    <w:rPr>
      <w:i/>
    </w:rPr>
  </w:style>
  <w:style w:type="paragraph" w:customStyle="1" w:styleId="H56G">
    <w:name w:val="_ H_5/6_G"/>
    <w:basedOn w:val="Normal"/>
    <w:next w:val="Normal"/>
    <w:rsid w:val="00503228"/>
    <w:pPr>
      <w:keepNext/>
      <w:keepLines/>
      <w:tabs>
        <w:tab w:val="right" w:pos="851"/>
      </w:tabs>
      <w:spacing w:before="240" w:after="120" w:line="240" w:lineRule="exact"/>
      <w:ind w:left="1134" w:right="1134" w:hanging="1134"/>
    </w:pPr>
  </w:style>
  <w:style w:type="paragraph" w:styleId="BodyText">
    <w:name w:val="Body Text"/>
    <w:basedOn w:val="Normal"/>
    <w:link w:val="BodyTextChar"/>
    <w:rsid w:val="00E01136"/>
    <w:pPr>
      <w:spacing w:after="120"/>
    </w:pPr>
  </w:style>
  <w:style w:type="character" w:customStyle="1" w:styleId="BodyTextChar">
    <w:name w:val="Body Text Char"/>
    <w:link w:val="BodyText"/>
    <w:rsid w:val="00E01136"/>
    <w:rPr>
      <w:lang w:eastAsia="en-US"/>
    </w:rPr>
  </w:style>
  <w:style w:type="character" w:styleId="CommentReference">
    <w:name w:val="annotation reference"/>
    <w:rsid w:val="00E01136"/>
    <w:rPr>
      <w:sz w:val="16"/>
      <w:szCs w:val="16"/>
    </w:rPr>
  </w:style>
  <w:style w:type="paragraph" w:styleId="CommentText">
    <w:name w:val="annotation text"/>
    <w:basedOn w:val="Normal"/>
    <w:link w:val="CommentTextChar"/>
    <w:rsid w:val="00E01136"/>
    <w:pPr>
      <w:suppressAutoHyphens w:val="0"/>
      <w:spacing w:line="240" w:lineRule="auto"/>
    </w:pPr>
  </w:style>
  <w:style w:type="character" w:customStyle="1" w:styleId="CommentTextChar">
    <w:name w:val="Comment Text Char"/>
    <w:link w:val="CommentText"/>
    <w:rsid w:val="00E01136"/>
    <w:rPr>
      <w:lang w:eastAsia="en-US"/>
    </w:rPr>
  </w:style>
  <w:style w:type="paragraph" w:styleId="BalloonText">
    <w:name w:val="Balloon Text"/>
    <w:basedOn w:val="Normal"/>
    <w:link w:val="BalloonTextChar"/>
    <w:rsid w:val="00E01136"/>
    <w:pPr>
      <w:spacing w:line="240" w:lineRule="auto"/>
    </w:pPr>
    <w:rPr>
      <w:rFonts w:ascii="Tahoma" w:hAnsi="Tahoma" w:cs="Tahoma"/>
      <w:sz w:val="16"/>
      <w:szCs w:val="16"/>
    </w:rPr>
  </w:style>
  <w:style w:type="character" w:customStyle="1" w:styleId="BalloonTextChar">
    <w:name w:val="Balloon Text Char"/>
    <w:link w:val="BalloonText"/>
    <w:rsid w:val="00E01136"/>
    <w:rPr>
      <w:rFonts w:ascii="Tahoma" w:hAnsi="Tahoma" w:cs="Tahoma"/>
      <w:sz w:val="16"/>
      <w:szCs w:val="16"/>
      <w:lang w:eastAsia="en-US"/>
    </w:rPr>
  </w:style>
  <w:style w:type="character" w:customStyle="1" w:styleId="SingleTxtGChar">
    <w:name w:val="_ Single Txt_G Char"/>
    <w:link w:val="SingleTxtG"/>
    <w:qFormat/>
    <w:rsid w:val="007A14BE"/>
    <w:rPr>
      <w:lang w:eastAsia="en-US"/>
    </w:rPr>
  </w:style>
  <w:style w:type="paragraph" w:styleId="BodyTextIndent">
    <w:name w:val="Body Text Indent"/>
    <w:basedOn w:val="Normal"/>
    <w:link w:val="BodyTextIndentChar"/>
    <w:rsid w:val="007E535D"/>
    <w:pPr>
      <w:spacing w:after="120"/>
      <w:ind w:left="283"/>
    </w:pPr>
  </w:style>
  <w:style w:type="character" w:customStyle="1" w:styleId="BodyTextIndentChar">
    <w:name w:val="Body Text Indent Char"/>
    <w:link w:val="BodyTextIndent"/>
    <w:rsid w:val="007E535D"/>
    <w:rPr>
      <w:lang w:eastAsia="en-US"/>
    </w:rPr>
  </w:style>
  <w:style w:type="paragraph" w:styleId="BodyTextIndent2">
    <w:name w:val="Body Text Indent 2"/>
    <w:basedOn w:val="Normal"/>
    <w:link w:val="BodyTextIndent2Char"/>
    <w:rsid w:val="007E535D"/>
    <w:pPr>
      <w:spacing w:after="120" w:line="480" w:lineRule="auto"/>
      <w:ind w:left="283"/>
    </w:pPr>
  </w:style>
  <w:style w:type="character" w:customStyle="1" w:styleId="BodyTextIndent2Char">
    <w:name w:val="Body Text Indent 2 Char"/>
    <w:link w:val="BodyTextIndent2"/>
    <w:rsid w:val="007E535D"/>
    <w:rPr>
      <w:lang w:eastAsia="en-US"/>
    </w:rPr>
  </w:style>
  <w:style w:type="paragraph" w:styleId="Caption">
    <w:name w:val="caption"/>
    <w:basedOn w:val="Normal"/>
    <w:next w:val="Normal"/>
    <w:qFormat/>
    <w:rsid w:val="007E535D"/>
    <w:pPr>
      <w:widowControl w:val="0"/>
      <w:suppressAutoHyphens w:val="0"/>
      <w:autoSpaceDE w:val="0"/>
      <w:autoSpaceDN w:val="0"/>
      <w:adjustRightInd w:val="0"/>
      <w:spacing w:line="240" w:lineRule="auto"/>
    </w:pPr>
    <w:rPr>
      <w:rFonts w:ascii="Letter Gothic" w:hAnsi="Letter Gothic"/>
      <w:sz w:val="24"/>
      <w:szCs w:val="24"/>
      <w:lang w:val="en-US"/>
    </w:rPr>
  </w:style>
  <w:style w:type="paragraph" w:styleId="BodyTextIndent3">
    <w:name w:val="Body Text Indent 3"/>
    <w:basedOn w:val="Normal"/>
    <w:link w:val="BodyTextIndent3Char"/>
    <w:rsid w:val="007E535D"/>
    <w:pPr>
      <w:spacing w:after="120"/>
      <w:ind w:left="283"/>
    </w:pPr>
    <w:rPr>
      <w:sz w:val="16"/>
      <w:szCs w:val="16"/>
    </w:rPr>
  </w:style>
  <w:style w:type="character" w:customStyle="1" w:styleId="BodyTextIndent3Char">
    <w:name w:val="Body Text Indent 3 Char"/>
    <w:link w:val="BodyTextIndent3"/>
    <w:rsid w:val="007E535D"/>
    <w:rPr>
      <w:sz w:val="16"/>
      <w:szCs w:val="16"/>
      <w:lang w:eastAsia="en-US"/>
    </w:rPr>
  </w:style>
  <w:style w:type="character" w:customStyle="1" w:styleId="HChGChar">
    <w:name w:val="_ H _Ch_G Char"/>
    <w:link w:val="HChG"/>
    <w:rsid w:val="003400FB"/>
    <w:rPr>
      <w:b/>
      <w:sz w:val="28"/>
      <w:lang w:eastAsia="en-US"/>
    </w:rPr>
  </w:style>
  <w:style w:type="paragraph" w:customStyle="1" w:styleId="para">
    <w:name w:val="para"/>
    <w:basedOn w:val="SingleTxtG"/>
    <w:qFormat/>
    <w:rsid w:val="000222C4"/>
    <w:pPr>
      <w:ind w:left="2268" w:hanging="1134"/>
    </w:pPr>
  </w:style>
  <w:style w:type="character" w:customStyle="1" w:styleId="FootnoteTextChar">
    <w:name w:val="Footnote Text Char"/>
    <w:aliases w:val="5_G Char,PP Char,5_G_6 Char"/>
    <w:link w:val="FootnoteText"/>
    <w:uiPriority w:val="99"/>
    <w:rsid w:val="00DC17AE"/>
    <w:rPr>
      <w:sz w:val="18"/>
      <w:lang w:eastAsia="en-US"/>
    </w:rPr>
  </w:style>
  <w:style w:type="paragraph" w:customStyle="1" w:styleId="Annex1">
    <w:name w:val="Annex1"/>
    <w:basedOn w:val="Normal"/>
    <w:qFormat/>
    <w:rsid w:val="00B96B12"/>
    <w:pPr>
      <w:tabs>
        <w:tab w:val="left" w:pos="1700"/>
        <w:tab w:val="right" w:leader="dot" w:pos="8505"/>
      </w:tabs>
      <w:spacing w:after="120"/>
      <w:ind w:left="2268" w:right="1134" w:hanging="1134"/>
      <w:jc w:val="both"/>
    </w:pPr>
  </w:style>
  <w:style w:type="character" w:customStyle="1" w:styleId="Heading1Char">
    <w:name w:val="Heading 1 Char"/>
    <w:aliases w:val="Table_G Char"/>
    <w:link w:val="Heading1"/>
    <w:rsid w:val="003237B7"/>
    <w:rPr>
      <w:lang w:eastAsia="en-US"/>
    </w:rPr>
  </w:style>
  <w:style w:type="paragraph" w:styleId="CommentSubject">
    <w:name w:val="annotation subject"/>
    <w:basedOn w:val="CommentText"/>
    <w:next w:val="CommentText"/>
    <w:link w:val="CommentSubjectChar"/>
    <w:rsid w:val="001165C4"/>
    <w:pPr>
      <w:suppressAutoHyphens/>
      <w:spacing w:line="240" w:lineRule="atLeast"/>
    </w:pPr>
    <w:rPr>
      <w:b/>
      <w:bCs/>
    </w:rPr>
  </w:style>
  <w:style w:type="character" w:customStyle="1" w:styleId="CommentSubjectChar">
    <w:name w:val="Comment Subject Char"/>
    <w:link w:val="CommentSubject"/>
    <w:rsid w:val="001165C4"/>
    <w:rPr>
      <w:b/>
      <w:bCs/>
      <w:lang w:eastAsia="en-US"/>
    </w:rPr>
  </w:style>
  <w:style w:type="paragraph" w:styleId="TOC1">
    <w:name w:val="toc 1"/>
    <w:basedOn w:val="Normal"/>
    <w:next w:val="Normal"/>
    <w:autoRedefine/>
    <w:uiPriority w:val="39"/>
    <w:rsid w:val="00BF485F"/>
  </w:style>
  <w:style w:type="paragraph" w:styleId="Revision">
    <w:name w:val="Revision"/>
    <w:hidden/>
    <w:uiPriority w:val="99"/>
    <w:semiHidden/>
    <w:rsid w:val="00C53E57"/>
    <w:rPr>
      <w:lang w:eastAsia="en-US"/>
    </w:rPr>
  </w:style>
  <w:style w:type="character" w:styleId="UnresolvedMention">
    <w:name w:val="Unresolved Mention"/>
    <w:basedOn w:val="DefaultParagraphFont"/>
    <w:uiPriority w:val="99"/>
    <w:semiHidden/>
    <w:unhideWhenUsed/>
    <w:rsid w:val="005638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8837">
      <w:bodyDiv w:val="1"/>
      <w:marLeft w:val="0"/>
      <w:marRight w:val="0"/>
      <w:marTop w:val="0"/>
      <w:marBottom w:val="0"/>
      <w:divBdr>
        <w:top w:val="none" w:sz="0" w:space="0" w:color="auto"/>
        <w:left w:val="none" w:sz="0" w:space="0" w:color="auto"/>
        <w:bottom w:val="none" w:sz="0" w:space="0" w:color="auto"/>
        <w:right w:val="none" w:sz="0" w:space="0" w:color="auto"/>
      </w:divBdr>
    </w:div>
    <w:div w:id="11341944">
      <w:bodyDiv w:val="1"/>
      <w:marLeft w:val="0"/>
      <w:marRight w:val="0"/>
      <w:marTop w:val="0"/>
      <w:marBottom w:val="0"/>
      <w:divBdr>
        <w:top w:val="none" w:sz="0" w:space="0" w:color="auto"/>
        <w:left w:val="none" w:sz="0" w:space="0" w:color="auto"/>
        <w:bottom w:val="none" w:sz="0" w:space="0" w:color="auto"/>
        <w:right w:val="none" w:sz="0" w:space="0" w:color="auto"/>
      </w:divBdr>
    </w:div>
    <w:div w:id="88549893">
      <w:bodyDiv w:val="1"/>
      <w:marLeft w:val="0"/>
      <w:marRight w:val="0"/>
      <w:marTop w:val="0"/>
      <w:marBottom w:val="0"/>
      <w:divBdr>
        <w:top w:val="none" w:sz="0" w:space="0" w:color="auto"/>
        <w:left w:val="none" w:sz="0" w:space="0" w:color="auto"/>
        <w:bottom w:val="none" w:sz="0" w:space="0" w:color="auto"/>
        <w:right w:val="none" w:sz="0" w:space="0" w:color="auto"/>
      </w:divBdr>
    </w:div>
    <w:div w:id="124785214">
      <w:bodyDiv w:val="1"/>
      <w:marLeft w:val="0"/>
      <w:marRight w:val="0"/>
      <w:marTop w:val="0"/>
      <w:marBottom w:val="0"/>
      <w:divBdr>
        <w:top w:val="none" w:sz="0" w:space="0" w:color="auto"/>
        <w:left w:val="none" w:sz="0" w:space="0" w:color="auto"/>
        <w:bottom w:val="none" w:sz="0" w:space="0" w:color="auto"/>
        <w:right w:val="none" w:sz="0" w:space="0" w:color="auto"/>
      </w:divBdr>
    </w:div>
    <w:div w:id="200016136">
      <w:bodyDiv w:val="1"/>
      <w:marLeft w:val="0"/>
      <w:marRight w:val="0"/>
      <w:marTop w:val="0"/>
      <w:marBottom w:val="0"/>
      <w:divBdr>
        <w:top w:val="none" w:sz="0" w:space="0" w:color="auto"/>
        <w:left w:val="none" w:sz="0" w:space="0" w:color="auto"/>
        <w:bottom w:val="none" w:sz="0" w:space="0" w:color="auto"/>
        <w:right w:val="none" w:sz="0" w:space="0" w:color="auto"/>
      </w:divBdr>
    </w:div>
    <w:div w:id="250168108">
      <w:bodyDiv w:val="1"/>
      <w:marLeft w:val="0"/>
      <w:marRight w:val="0"/>
      <w:marTop w:val="0"/>
      <w:marBottom w:val="0"/>
      <w:divBdr>
        <w:top w:val="none" w:sz="0" w:space="0" w:color="auto"/>
        <w:left w:val="none" w:sz="0" w:space="0" w:color="auto"/>
        <w:bottom w:val="none" w:sz="0" w:space="0" w:color="auto"/>
        <w:right w:val="none" w:sz="0" w:space="0" w:color="auto"/>
      </w:divBdr>
    </w:div>
    <w:div w:id="267549889">
      <w:bodyDiv w:val="1"/>
      <w:marLeft w:val="0"/>
      <w:marRight w:val="0"/>
      <w:marTop w:val="0"/>
      <w:marBottom w:val="0"/>
      <w:divBdr>
        <w:top w:val="none" w:sz="0" w:space="0" w:color="auto"/>
        <w:left w:val="none" w:sz="0" w:space="0" w:color="auto"/>
        <w:bottom w:val="none" w:sz="0" w:space="0" w:color="auto"/>
        <w:right w:val="none" w:sz="0" w:space="0" w:color="auto"/>
      </w:divBdr>
    </w:div>
    <w:div w:id="398941495">
      <w:bodyDiv w:val="1"/>
      <w:marLeft w:val="0"/>
      <w:marRight w:val="0"/>
      <w:marTop w:val="0"/>
      <w:marBottom w:val="0"/>
      <w:divBdr>
        <w:top w:val="none" w:sz="0" w:space="0" w:color="auto"/>
        <w:left w:val="none" w:sz="0" w:space="0" w:color="auto"/>
        <w:bottom w:val="none" w:sz="0" w:space="0" w:color="auto"/>
        <w:right w:val="none" w:sz="0" w:space="0" w:color="auto"/>
      </w:divBdr>
    </w:div>
    <w:div w:id="412511554">
      <w:bodyDiv w:val="1"/>
      <w:marLeft w:val="0"/>
      <w:marRight w:val="0"/>
      <w:marTop w:val="0"/>
      <w:marBottom w:val="0"/>
      <w:divBdr>
        <w:top w:val="none" w:sz="0" w:space="0" w:color="auto"/>
        <w:left w:val="none" w:sz="0" w:space="0" w:color="auto"/>
        <w:bottom w:val="none" w:sz="0" w:space="0" w:color="auto"/>
        <w:right w:val="none" w:sz="0" w:space="0" w:color="auto"/>
      </w:divBdr>
    </w:div>
    <w:div w:id="432287975">
      <w:bodyDiv w:val="1"/>
      <w:marLeft w:val="0"/>
      <w:marRight w:val="0"/>
      <w:marTop w:val="0"/>
      <w:marBottom w:val="0"/>
      <w:divBdr>
        <w:top w:val="none" w:sz="0" w:space="0" w:color="auto"/>
        <w:left w:val="none" w:sz="0" w:space="0" w:color="auto"/>
        <w:bottom w:val="none" w:sz="0" w:space="0" w:color="auto"/>
        <w:right w:val="none" w:sz="0" w:space="0" w:color="auto"/>
      </w:divBdr>
    </w:div>
    <w:div w:id="549926079">
      <w:bodyDiv w:val="1"/>
      <w:marLeft w:val="0"/>
      <w:marRight w:val="0"/>
      <w:marTop w:val="0"/>
      <w:marBottom w:val="0"/>
      <w:divBdr>
        <w:top w:val="none" w:sz="0" w:space="0" w:color="auto"/>
        <w:left w:val="none" w:sz="0" w:space="0" w:color="auto"/>
        <w:bottom w:val="none" w:sz="0" w:space="0" w:color="auto"/>
        <w:right w:val="none" w:sz="0" w:space="0" w:color="auto"/>
      </w:divBdr>
    </w:div>
    <w:div w:id="558324151">
      <w:bodyDiv w:val="1"/>
      <w:marLeft w:val="0"/>
      <w:marRight w:val="0"/>
      <w:marTop w:val="0"/>
      <w:marBottom w:val="0"/>
      <w:divBdr>
        <w:top w:val="none" w:sz="0" w:space="0" w:color="auto"/>
        <w:left w:val="none" w:sz="0" w:space="0" w:color="auto"/>
        <w:bottom w:val="none" w:sz="0" w:space="0" w:color="auto"/>
        <w:right w:val="none" w:sz="0" w:space="0" w:color="auto"/>
      </w:divBdr>
    </w:div>
    <w:div w:id="598876605">
      <w:bodyDiv w:val="1"/>
      <w:marLeft w:val="0"/>
      <w:marRight w:val="0"/>
      <w:marTop w:val="0"/>
      <w:marBottom w:val="0"/>
      <w:divBdr>
        <w:top w:val="none" w:sz="0" w:space="0" w:color="auto"/>
        <w:left w:val="none" w:sz="0" w:space="0" w:color="auto"/>
        <w:bottom w:val="none" w:sz="0" w:space="0" w:color="auto"/>
        <w:right w:val="none" w:sz="0" w:space="0" w:color="auto"/>
      </w:divBdr>
    </w:div>
    <w:div w:id="628588047">
      <w:bodyDiv w:val="1"/>
      <w:marLeft w:val="0"/>
      <w:marRight w:val="0"/>
      <w:marTop w:val="0"/>
      <w:marBottom w:val="0"/>
      <w:divBdr>
        <w:top w:val="none" w:sz="0" w:space="0" w:color="auto"/>
        <w:left w:val="none" w:sz="0" w:space="0" w:color="auto"/>
        <w:bottom w:val="none" w:sz="0" w:space="0" w:color="auto"/>
        <w:right w:val="none" w:sz="0" w:space="0" w:color="auto"/>
      </w:divBdr>
    </w:div>
    <w:div w:id="641540956">
      <w:bodyDiv w:val="1"/>
      <w:marLeft w:val="0"/>
      <w:marRight w:val="0"/>
      <w:marTop w:val="0"/>
      <w:marBottom w:val="0"/>
      <w:divBdr>
        <w:top w:val="none" w:sz="0" w:space="0" w:color="auto"/>
        <w:left w:val="none" w:sz="0" w:space="0" w:color="auto"/>
        <w:bottom w:val="none" w:sz="0" w:space="0" w:color="auto"/>
        <w:right w:val="none" w:sz="0" w:space="0" w:color="auto"/>
      </w:divBdr>
    </w:div>
    <w:div w:id="708727987">
      <w:bodyDiv w:val="1"/>
      <w:marLeft w:val="0"/>
      <w:marRight w:val="0"/>
      <w:marTop w:val="0"/>
      <w:marBottom w:val="0"/>
      <w:divBdr>
        <w:top w:val="none" w:sz="0" w:space="0" w:color="auto"/>
        <w:left w:val="none" w:sz="0" w:space="0" w:color="auto"/>
        <w:bottom w:val="none" w:sz="0" w:space="0" w:color="auto"/>
        <w:right w:val="none" w:sz="0" w:space="0" w:color="auto"/>
      </w:divBdr>
    </w:div>
    <w:div w:id="742876514">
      <w:bodyDiv w:val="1"/>
      <w:marLeft w:val="0"/>
      <w:marRight w:val="0"/>
      <w:marTop w:val="0"/>
      <w:marBottom w:val="0"/>
      <w:divBdr>
        <w:top w:val="none" w:sz="0" w:space="0" w:color="auto"/>
        <w:left w:val="none" w:sz="0" w:space="0" w:color="auto"/>
        <w:bottom w:val="none" w:sz="0" w:space="0" w:color="auto"/>
        <w:right w:val="none" w:sz="0" w:space="0" w:color="auto"/>
      </w:divBdr>
    </w:div>
    <w:div w:id="851648233">
      <w:bodyDiv w:val="1"/>
      <w:marLeft w:val="0"/>
      <w:marRight w:val="0"/>
      <w:marTop w:val="0"/>
      <w:marBottom w:val="0"/>
      <w:divBdr>
        <w:top w:val="none" w:sz="0" w:space="0" w:color="auto"/>
        <w:left w:val="none" w:sz="0" w:space="0" w:color="auto"/>
        <w:bottom w:val="none" w:sz="0" w:space="0" w:color="auto"/>
        <w:right w:val="none" w:sz="0" w:space="0" w:color="auto"/>
      </w:divBdr>
    </w:div>
    <w:div w:id="880362979">
      <w:bodyDiv w:val="1"/>
      <w:marLeft w:val="0"/>
      <w:marRight w:val="0"/>
      <w:marTop w:val="0"/>
      <w:marBottom w:val="0"/>
      <w:divBdr>
        <w:top w:val="none" w:sz="0" w:space="0" w:color="auto"/>
        <w:left w:val="none" w:sz="0" w:space="0" w:color="auto"/>
        <w:bottom w:val="none" w:sz="0" w:space="0" w:color="auto"/>
        <w:right w:val="none" w:sz="0" w:space="0" w:color="auto"/>
      </w:divBdr>
    </w:div>
    <w:div w:id="921257394">
      <w:bodyDiv w:val="1"/>
      <w:marLeft w:val="0"/>
      <w:marRight w:val="0"/>
      <w:marTop w:val="0"/>
      <w:marBottom w:val="0"/>
      <w:divBdr>
        <w:top w:val="none" w:sz="0" w:space="0" w:color="auto"/>
        <w:left w:val="none" w:sz="0" w:space="0" w:color="auto"/>
        <w:bottom w:val="none" w:sz="0" w:space="0" w:color="auto"/>
        <w:right w:val="none" w:sz="0" w:space="0" w:color="auto"/>
      </w:divBdr>
    </w:div>
    <w:div w:id="935483870">
      <w:bodyDiv w:val="1"/>
      <w:marLeft w:val="0"/>
      <w:marRight w:val="0"/>
      <w:marTop w:val="0"/>
      <w:marBottom w:val="0"/>
      <w:divBdr>
        <w:top w:val="none" w:sz="0" w:space="0" w:color="auto"/>
        <w:left w:val="none" w:sz="0" w:space="0" w:color="auto"/>
        <w:bottom w:val="none" w:sz="0" w:space="0" w:color="auto"/>
        <w:right w:val="none" w:sz="0" w:space="0" w:color="auto"/>
      </w:divBdr>
    </w:div>
    <w:div w:id="942306435">
      <w:bodyDiv w:val="1"/>
      <w:marLeft w:val="0"/>
      <w:marRight w:val="0"/>
      <w:marTop w:val="0"/>
      <w:marBottom w:val="0"/>
      <w:divBdr>
        <w:top w:val="none" w:sz="0" w:space="0" w:color="auto"/>
        <w:left w:val="none" w:sz="0" w:space="0" w:color="auto"/>
        <w:bottom w:val="none" w:sz="0" w:space="0" w:color="auto"/>
        <w:right w:val="none" w:sz="0" w:space="0" w:color="auto"/>
      </w:divBdr>
    </w:div>
    <w:div w:id="1110859562">
      <w:bodyDiv w:val="1"/>
      <w:marLeft w:val="0"/>
      <w:marRight w:val="0"/>
      <w:marTop w:val="0"/>
      <w:marBottom w:val="0"/>
      <w:divBdr>
        <w:top w:val="none" w:sz="0" w:space="0" w:color="auto"/>
        <w:left w:val="none" w:sz="0" w:space="0" w:color="auto"/>
        <w:bottom w:val="none" w:sz="0" w:space="0" w:color="auto"/>
        <w:right w:val="none" w:sz="0" w:space="0" w:color="auto"/>
      </w:divBdr>
    </w:div>
    <w:div w:id="1207522971">
      <w:bodyDiv w:val="1"/>
      <w:marLeft w:val="0"/>
      <w:marRight w:val="0"/>
      <w:marTop w:val="0"/>
      <w:marBottom w:val="0"/>
      <w:divBdr>
        <w:top w:val="none" w:sz="0" w:space="0" w:color="auto"/>
        <w:left w:val="none" w:sz="0" w:space="0" w:color="auto"/>
        <w:bottom w:val="none" w:sz="0" w:space="0" w:color="auto"/>
        <w:right w:val="none" w:sz="0" w:space="0" w:color="auto"/>
      </w:divBdr>
    </w:div>
    <w:div w:id="1324816638">
      <w:bodyDiv w:val="1"/>
      <w:marLeft w:val="0"/>
      <w:marRight w:val="0"/>
      <w:marTop w:val="0"/>
      <w:marBottom w:val="0"/>
      <w:divBdr>
        <w:top w:val="none" w:sz="0" w:space="0" w:color="auto"/>
        <w:left w:val="none" w:sz="0" w:space="0" w:color="auto"/>
        <w:bottom w:val="none" w:sz="0" w:space="0" w:color="auto"/>
        <w:right w:val="none" w:sz="0" w:space="0" w:color="auto"/>
      </w:divBdr>
    </w:div>
    <w:div w:id="1348486401">
      <w:bodyDiv w:val="1"/>
      <w:marLeft w:val="0"/>
      <w:marRight w:val="0"/>
      <w:marTop w:val="0"/>
      <w:marBottom w:val="0"/>
      <w:divBdr>
        <w:top w:val="none" w:sz="0" w:space="0" w:color="auto"/>
        <w:left w:val="none" w:sz="0" w:space="0" w:color="auto"/>
        <w:bottom w:val="none" w:sz="0" w:space="0" w:color="auto"/>
        <w:right w:val="none" w:sz="0" w:space="0" w:color="auto"/>
      </w:divBdr>
    </w:div>
    <w:div w:id="1352297115">
      <w:bodyDiv w:val="1"/>
      <w:marLeft w:val="0"/>
      <w:marRight w:val="0"/>
      <w:marTop w:val="0"/>
      <w:marBottom w:val="0"/>
      <w:divBdr>
        <w:top w:val="none" w:sz="0" w:space="0" w:color="auto"/>
        <w:left w:val="none" w:sz="0" w:space="0" w:color="auto"/>
        <w:bottom w:val="none" w:sz="0" w:space="0" w:color="auto"/>
        <w:right w:val="none" w:sz="0" w:space="0" w:color="auto"/>
      </w:divBdr>
    </w:div>
    <w:div w:id="1396858560">
      <w:bodyDiv w:val="1"/>
      <w:marLeft w:val="0"/>
      <w:marRight w:val="0"/>
      <w:marTop w:val="0"/>
      <w:marBottom w:val="0"/>
      <w:divBdr>
        <w:top w:val="none" w:sz="0" w:space="0" w:color="auto"/>
        <w:left w:val="none" w:sz="0" w:space="0" w:color="auto"/>
        <w:bottom w:val="none" w:sz="0" w:space="0" w:color="auto"/>
        <w:right w:val="none" w:sz="0" w:space="0" w:color="auto"/>
      </w:divBdr>
    </w:div>
    <w:div w:id="1693145079">
      <w:bodyDiv w:val="1"/>
      <w:marLeft w:val="0"/>
      <w:marRight w:val="0"/>
      <w:marTop w:val="0"/>
      <w:marBottom w:val="0"/>
      <w:divBdr>
        <w:top w:val="none" w:sz="0" w:space="0" w:color="auto"/>
        <w:left w:val="none" w:sz="0" w:space="0" w:color="auto"/>
        <w:bottom w:val="none" w:sz="0" w:space="0" w:color="auto"/>
        <w:right w:val="none" w:sz="0" w:space="0" w:color="auto"/>
      </w:divBdr>
    </w:div>
    <w:div w:id="1730574139">
      <w:bodyDiv w:val="1"/>
      <w:marLeft w:val="0"/>
      <w:marRight w:val="0"/>
      <w:marTop w:val="0"/>
      <w:marBottom w:val="0"/>
      <w:divBdr>
        <w:top w:val="none" w:sz="0" w:space="0" w:color="auto"/>
        <w:left w:val="none" w:sz="0" w:space="0" w:color="auto"/>
        <w:bottom w:val="none" w:sz="0" w:space="0" w:color="auto"/>
        <w:right w:val="none" w:sz="0" w:space="0" w:color="auto"/>
      </w:divBdr>
    </w:div>
    <w:div w:id="1861897426">
      <w:bodyDiv w:val="1"/>
      <w:marLeft w:val="0"/>
      <w:marRight w:val="0"/>
      <w:marTop w:val="0"/>
      <w:marBottom w:val="0"/>
      <w:divBdr>
        <w:top w:val="none" w:sz="0" w:space="0" w:color="auto"/>
        <w:left w:val="none" w:sz="0" w:space="0" w:color="auto"/>
        <w:bottom w:val="none" w:sz="0" w:space="0" w:color="auto"/>
        <w:right w:val="none" w:sz="0" w:space="0" w:color="auto"/>
      </w:divBdr>
    </w:div>
    <w:div w:id="1888835359">
      <w:bodyDiv w:val="1"/>
      <w:marLeft w:val="0"/>
      <w:marRight w:val="0"/>
      <w:marTop w:val="0"/>
      <w:marBottom w:val="0"/>
      <w:divBdr>
        <w:top w:val="none" w:sz="0" w:space="0" w:color="auto"/>
        <w:left w:val="none" w:sz="0" w:space="0" w:color="auto"/>
        <w:bottom w:val="none" w:sz="0" w:space="0" w:color="auto"/>
        <w:right w:val="none" w:sz="0" w:space="0" w:color="auto"/>
      </w:divBdr>
    </w:div>
    <w:div w:id="1914391686">
      <w:bodyDiv w:val="1"/>
      <w:marLeft w:val="0"/>
      <w:marRight w:val="0"/>
      <w:marTop w:val="0"/>
      <w:marBottom w:val="0"/>
      <w:divBdr>
        <w:top w:val="none" w:sz="0" w:space="0" w:color="auto"/>
        <w:left w:val="none" w:sz="0" w:space="0" w:color="auto"/>
        <w:bottom w:val="none" w:sz="0" w:space="0" w:color="auto"/>
        <w:right w:val="none" w:sz="0" w:space="0" w:color="auto"/>
      </w:divBdr>
    </w:div>
    <w:div w:id="2146387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eg"/><Relationship Id="rId26" Type="http://schemas.openxmlformats.org/officeDocument/2006/relationships/image" Target="media/image4.jpeg"/><Relationship Id="rId39" Type="http://schemas.openxmlformats.org/officeDocument/2006/relationships/image" Target="media/image11.png"/><Relationship Id="rId21" Type="http://schemas.openxmlformats.org/officeDocument/2006/relationships/footer" Target="footer4.xml"/><Relationship Id="rId34" Type="http://schemas.openxmlformats.org/officeDocument/2006/relationships/header" Target="header12.xml"/><Relationship Id="rId42" Type="http://schemas.openxmlformats.org/officeDocument/2006/relationships/header" Target="header19.xml"/><Relationship Id="rId47" Type="http://schemas.openxmlformats.org/officeDocument/2006/relationships/header" Target="header24.xml"/><Relationship Id="rId50" Type="http://schemas.openxmlformats.org/officeDocument/2006/relationships/header" Target="header27.xml"/><Relationship Id="rId55" Type="http://schemas.openxmlformats.org/officeDocument/2006/relationships/header" Target="header32.xml"/><Relationship Id="rId63" Type="http://schemas.openxmlformats.org/officeDocument/2006/relationships/header" Target="header40.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image" Target="media/image10.jpeg"/><Relationship Id="rId37" Type="http://schemas.openxmlformats.org/officeDocument/2006/relationships/header" Target="header15.xml"/><Relationship Id="rId40" Type="http://schemas.openxmlformats.org/officeDocument/2006/relationships/header" Target="header17.xml"/><Relationship Id="rId45" Type="http://schemas.openxmlformats.org/officeDocument/2006/relationships/header" Target="header22.xml"/><Relationship Id="rId53" Type="http://schemas.openxmlformats.org/officeDocument/2006/relationships/header" Target="header30.xml"/><Relationship Id="rId58" Type="http://schemas.openxmlformats.org/officeDocument/2006/relationships/header" Target="header35.xml"/><Relationship Id="rId66" Type="http://schemas.openxmlformats.org/officeDocument/2006/relationships/header" Target="header43.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3.jpeg"/><Relationship Id="rId28" Type="http://schemas.openxmlformats.org/officeDocument/2006/relationships/image" Target="media/image6.png"/><Relationship Id="rId36" Type="http://schemas.openxmlformats.org/officeDocument/2006/relationships/header" Target="header14.xml"/><Relationship Id="rId49" Type="http://schemas.openxmlformats.org/officeDocument/2006/relationships/header" Target="header26.xml"/><Relationship Id="rId57" Type="http://schemas.openxmlformats.org/officeDocument/2006/relationships/header" Target="header34.xml"/><Relationship Id="rId61" Type="http://schemas.openxmlformats.org/officeDocument/2006/relationships/header" Target="header38.xml"/><Relationship Id="rId10" Type="http://schemas.openxmlformats.org/officeDocument/2006/relationships/header" Target="header2.xml"/><Relationship Id="rId19" Type="http://schemas.openxmlformats.org/officeDocument/2006/relationships/header" Target="header7.xml"/><Relationship Id="rId31" Type="http://schemas.openxmlformats.org/officeDocument/2006/relationships/image" Target="media/image9.png"/><Relationship Id="rId44" Type="http://schemas.openxmlformats.org/officeDocument/2006/relationships/header" Target="header21.xml"/><Relationship Id="rId52" Type="http://schemas.openxmlformats.org/officeDocument/2006/relationships/header" Target="header29.xml"/><Relationship Id="rId60" Type="http://schemas.openxmlformats.org/officeDocument/2006/relationships/header" Target="header37.xml"/><Relationship Id="rId65" Type="http://schemas.openxmlformats.org/officeDocument/2006/relationships/header" Target="header4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eader" Target="header13.xml"/><Relationship Id="rId43" Type="http://schemas.openxmlformats.org/officeDocument/2006/relationships/header" Target="header20.xml"/><Relationship Id="rId48" Type="http://schemas.openxmlformats.org/officeDocument/2006/relationships/header" Target="header25.xml"/><Relationship Id="rId56" Type="http://schemas.openxmlformats.org/officeDocument/2006/relationships/header" Target="header33.xml"/><Relationship Id="rId64" Type="http://schemas.openxmlformats.org/officeDocument/2006/relationships/header" Target="header4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2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header" Target="header10.xml"/><Relationship Id="rId33" Type="http://schemas.openxmlformats.org/officeDocument/2006/relationships/header" Target="header11.xml"/><Relationship Id="rId38" Type="http://schemas.openxmlformats.org/officeDocument/2006/relationships/header" Target="header16.xml"/><Relationship Id="rId46" Type="http://schemas.openxmlformats.org/officeDocument/2006/relationships/header" Target="header23.xml"/><Relationship Id="rId59" Type="http://schemas.openxmlformats.org/officeDocument/2006/relationships/header" Target="header36.xml"/><Relationship Id="rId67" Type="http://schemas.openxmlformats.org/officeDocument/2006/relationships/header" Target="header44.xml"/><Relationship Id="rId20" Type="http://schemas.openxmlformats.org/officeDocument/2006/relationships/header" Target="header8.xml"/><Relationship Id="rId41" Type="http://schemas.openxmlformats.org/officeDocument/2006/relationships/header" Target="header18.xml"/><Relationship Id="rId54" Type="http://schemas.openxmlformats.org/officeDocument/2006/relationships/header" Target="header31.xml"/><Relationship Id="rId62" Type="http://schemas.openxmlformats.org/officeDocument/2006/relationships/header" Target="header39.xml"/></Relationships>
</file>

<file path=word/_rels/footnotes.xml.rels><?xml version="1.0" encoding="UTF-8" standalone="yes"?>
<Relationships xmlns="http://schemas.openxmlformats.org/package/2006/relationships"><Relationship Id="rId2" Type="http://schemas.openxmlformats.org/officeDocument/2006/relationships/hyperlink" Target="http://www.unece.org/trans/main/wp29/wp29wgs/wp29gen/wp29resolutions.html" TargetMode="External"/><Relationship Id="rId1" Type="http://schemas.openxmlformats.org/officeDocument/2006/relationships/hyperlink" Target="http://www.unece.org/trans/main/wp29/wp29wgs/wp29gen/wp29resolution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rinova\AppData\Roaming\Microsoft\Templates\ECE+PlainPage\PlainPage_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5F07C-6EDC-4476-9E63-7DEFA31B0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PlainPage_E.dotm</Template>
  <TotalTime>19</TotalTime>
  <Pages>39</Pages>
  <Words>9242</Words>
  <Characters>52682</Characters>
  <Application>Microsoft Office Word</Application>
  <DocSecurity>0</DocSecurity>
  <Lines>439</Lines>
  <Paragraphs>123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CSD</Company>
  <LinksUpToDate>false</LinksUpToDate>
  <CharactersWithSpaces>61801</CharactersWithSpaces>
  <SharedDoc>false</SharedDoc>
  <HLinks>
    <vt:vector size="288" baseType="variant">
      <vt:variant>
        <vt:i4>1507385</vt:i4>
      </vt:variant>
      <vt:variant>
        <vt:i4>233</vt:i4>
      </vt:variant>
      <vt:variant>
        <vt:i4>0</vt:i4>
      </vt:variant>
      <vt:variant>
        <vt:i4>5</vt:i4>
      </vt:variant>
      <vt:variant>
        <vt:lpwstr/>
      </vt:variant>
      <vt:variant>
        <vt:lpwstr>_Toc369177406</vt:lpwstr>
      </vt:variant>
      <vt:variant>
        <vt:i4>1507385</vt:i4>
      </vt:variant>
      <vt:variant>
        <vt:i4>230</vt:i4>
      </vt:variant>
      <vt:variant>
        <vt:i4>0</vt:i4>
      </vt:variant>
      <vt:variant>
        <vt:i4>5</vt:i4>
      </vt:variant>
      <vt:variant>
        <vt:lpwstr/>
      </vt:variant>
      <vt:variant>
        <vt:lpwstr>_Toc369177405</vt:lpwstr>
      </vt:variant>
      <vt:variant>
        <vt:i4>1507385</vt:i4>
      </vt:variant>
      <vt:variant>
        <vt:i4>224</vt:i4>
      </vt:variant>
      <vt:variant>
        <vt:i4>0</vt:i4>
      </vt:variant>
      <vt:variant>
        <vt:i4>5</vt:i4>
      </vt:variant>
      <vt:variant>
        <vt:lpwstr/>
      </vt:variant>
      <vt:variant>
        <vt:lpwstr>_Toc369177404</vt:lpwstr>
      </vt:variant>
      <vt:variant>
        <vt:i4>1507385</vt:i4>
      </vt:variant>
      <vt:variant>
        <vt:i4>221</vt:i4>
      </vt:variant>
      <vt:variant>
        <vt:i4>0</vt:i4>
      </vt:variant>
      <vt:variant>
        <vt:i4>5</vt:i4>
      </vt:variant>
      <vt:variant>
        <vt:lpwstr/>
      </vt:variant>
      <vt:variant>
        <vt:lpwstr>_Toc369177403</vt:lpwstr>
      </vt:variant>
      <vt:variant>
        <vt:i4>1507385</vt:i4>
      </vt:variant>
      <vt:variant>
        <vt:i4>215</vt:i4>
      </vt:variant>
      <vt:variant>
        <vt:i4>0</vt:i4>
      </vt:variant>
      <vt:variant>
        <vt:i4>5</vt:i4>
      </vt:variant>
      <vt:variant>
        <vt:lpwstr/>
      </vt:variant>
      <vt:variant>
        <vt:lpwstr>_Toc369177402</vt:lpwstr>
      </vt:variant>
      <vt:variant>
        <vt:i4>1507385</vt:i4>
      </vt:variant>
      <vt:variant>
        <vt:i4>212</vt:i4>
      </vt:variant>
      <vt:variant>
        <vt:i4>0</vt:i4>
      </vt:variant>
      <vt:variant>
        <vt:i4>5</vt:i4>
      </vt:variant>
      <vt:variant>
        <vt:lpwstr/>
      </vt:variant>
      <vt:variant>
        <vt:lpwstr>_Toc369177401</vt:lpwstr>
      </vt:variant>
      <vt:variant>
        <vt:i4>1507385</vt:i4>
      </vt:variant>
      <vt:variant>
        <vt:i4>206</vt:i4>
      </vt:variant>
      <vt:variant>
        <vt:i4>0</vt:i4>
      </vt:variant>
      <vt:variant>
        <vt:i4>5</vt:i4>
      </vt:variant>
      <vt:variant>
        <vt:lpwstr/>
      </vt:variant>
      <vt:variant>
        <vt:lpwstr>_Toc369177400</vt:lpwstr>
      </vt:variant>
      <vt:variant>
        <vt:i4>1966142</vt:i4>
      </vt:variant>
      <vt:variant>
        <vt:i4>203</vt:i4>
      </vt:variant>
      <vt:variant>
        <vt:i4>0</vt:i4>
      </vt:variant>
      <vt:variant>
        <vt:i4>5</vt:i4>
      </vt:variant>
      <vt:variant>
        <vt:lpwstr/>
      </vt:variant>
      <vt:variant>
        <vt:lpwstr>_Toc369177399</vt:lpwstr>
      </vt:variant>
      <vt:variant>
        <vt:i4>1966142</vt:i4>
      </vt:variant>
      <vt:variant>
        <vt:i4>197</vt:i4>
      </vt:variant>
      <vt:variant>
        <vt:i4>0</vt:i4>
      </vt:variant>
      <vt:variant>
        <vt:i4>5</vt:i4>
      </vt:variant>
      <vt:variant>
        <vt:lpwstr/>
      </vt:variant>
      <vt:variant>
        <vt:lpwstr>_Toc369177398</vt:lpwstr>
      </vt:variant>
      <vt:variant>
        <vt:i4>1966142</vt:i4>
      </vt:variant>
      <vt:variant>
        <vt:i4>194</vt:i4>
      </vt:variant>
      <vt:variant>
        <vt:i4>0</vt:i4>
      </vt:variant>
      <vt:variant>
        <vt:i4>5</vt:i4>
      </vt:variant>
      <vt:variant>
        <vt:lpwstr/>
      </vt:variant>
      <vt:variant>
        <vt:lpwstr>_Toc369177397</vt:lpwstr>
      </vt:variant>
      <vt:variant>
        <vt:i4>1966142</vt:i4>
      </vt:variant>
      <vt:variant>
        <vt:i4>188</vt:i4>
      </vt:variant>
      <vt:variant>
        <vt:i4>0</vt:i4>
      </vt:variant>
      <vt:variant>
        <vt:i4>5</vt:i4>
      </vt:variant>
      <vt:variant>
        <vt:lpwstr/>
      </vt:variant>
      <vt:variant>
        <vt:lpwstr>_Toc369177396</vt:lpwstr>
      </vt:variant>
      <vt:variant>
        <vt:i4>1966142</vt:i4>
      </vt:variant>
      <vt:variant>
        <vt:i4>185</vt:i4>
      </vt:variant>
      <vt:variant>
        <vt:i4>0</vt:i4>
      </vt:variant>
      <vt:variant>
        <vt:i4>5</vt:i4>
      </vt:variant>
      <vt:variant>
        <vt:lpwstr/>
      </vt:variant>
      <vt:variant>
        <vt:lpwstr>_Toc369177395</vt:lpwstr>
      </vt:variant>
      <vt:variant>
        <vt:i4>1966142</vt:i4>
      </vt:variant>
      <vt:variant>
        <vt:i4>179</vt:i4>
      </vt:variant>
      <vt:variant>
        <vt:i4>0</vt:i4>
      </vt:variant>
      <vt:variant>
        <vt:i4>5</vt:i4>
      </vt:variant>
      <vt:variant>
        <vt:lpwstr/>
      </vt:variant>
      <vt:variant>
        <vt:lpwstr>_Toc369177394</vt:lpwstr>
      </vt:variant>
      <vt:variant>
        <vt:i4>1966142</vt:i4>
      </vt:variant>
      <vt:variant>
        <vt:i4>176</vt:i4>
      </vt:variant>
      <vt:variant>
        <vt:i4>0</vt:i4>
      </vt:variant>
      <vt:variant>
        <vt:i4>5</vt:i4>
      </vt:variant>
      <vt:variant>
        <vt:lpwstr/>
      </vt:variant>
      <vt:variant>
        <vt:lpwstr>_Toc369177393</vt:lpwstr>
      </vt:variant>
      <vt:variant>
        <vt:i4>1966142</vt:i4>
      </vt:variant>
      <vt:variant>
        <vt:i4>170</vt:i4>
      </vt:variant>
      <vt:variant>
        <vt:i4>0</vt:i4>
      </vt:variant>
      <vt:variant>
        <vt:i4>5</vt:i4>
      </vt:variant>
      <vt:variant>
        <vt:lpwstr/>
      </vt:variant>
      <vt:variant>
        <vt:lpwstr>_Toc369177392</vt:lpwstr>
      </vt:variant>
      <vt:variant>
        <vt:i4>1966142</vt:i4>
      </vt:variant>
      <vt:variant>
        <vt:i4>167</vt:i4>
      </vt:variant>
      <vt:variant>
        <vt:i4>0</vt:i4>
      </vt:variant>
      <vt:variant>
        <vt:i4>5</vt:i4>
      </vt:variant>
      <vt:variant>
        <vt:lpwstr/>
      </vt:variant>
      <vt:variant>
        <vt:lpwstr>_Toc369177391</vt:lpwstr>
      </vt:variant>
      <vt:variant>
        <vt:i4>1966142</vt:i4>
      </vt:variant>
      <vt:variant>
        <vt:i4>161</vt:i4>
      </vt:variant>
      <vt:variant>
        <vt:i4>0</vt:i4>
      </vt:variant>
      <vt:variant>
        <vt:i4>5</vt:i4>
      </vt:variant>
      <vt:variant>
        <vt:lpwstr/>
      </vt:variant>
      <vt:variant>
        <vt:lpwstr>_Toc369177390</vt:lpwstr>
      </vt:variant>
      <vt:variant>
        <vt:i4>2031678</vt:i4>
      </vt:variant>
      <vt:variant>
        <vt:i4>158</vt:i4>
      </vt:variant>
      <vt:variant>
        <vt:i4>0</vt:i4>
      </vt:variant>
      <vt:variant>
        <vt:i4>5</vt:i4>
      </vt:variant>
      <vt:variant>
        <vt:lpwstr/>
      </vt:variant>
      <vt:variant>
        <vt:lpwstr>_Toc369177389</vt:lpwstr>
      </vt:variant>
      <vt:variant>
        <vt:i4>2031678</vt:i4>
      </vt:variant>
      <vt:variant>
        <vt:i4>152</vt:i4>
      </vt:variant>
      <vt:variant>
        <vt:i4>0</vt:i4>
      </vt:variant>
      <vt:variant>
        <vt:i4>5</vt:i4>
      </vt:variant>
      <vt:variant>
        <vt:lpwstr/>
      </vt:variant>
      <vt:variant>
        <vt:lpwstr>_Toc369177388</vt:lpwstr>
      </vt:variant>
      <vt:variant>
        <vt:i4>2031678</vt:i4>
      </vt:variant>
      <vt:variant>
        <vt:i4>149</vt:i4>
      </vt:variant>
      <vt:variant>
        <vt:i4>0</vt:i4>
      </vt:variant>
      <vt:variant>
        <vt:i4>5</vt:i4>
      </vt:variant>
      <vt:variant>
        <vt:lpwstr/>
      </vt:variant>
      <vt:variant>
        <vt:lpwstr>_Toc369177387</vt:lpwstr>
      </vt:variant>
      <vt:variant>
        <vt:i4>2031678</vt:i4>
      </vt:variant>
      <vt:variant>
        <vt:i4>143</vt:i4>
      </vt:variant>
      <vt:variant>
        <vt:i4>0</vt:i4>
      </vt:variant>
      <vt:variant>
        <vt:i4>5</vt:i4>
      </vt:variant>
      <vt:variant>
        <vt:lpwstr/>
      </vt:variant>
      <vt:variant>
        <vt:lpwstr>_Toc369177386</vt:lpwstr>
      </vt:variant>
      <vt:variant>
        <vt:i4>2031678</vt:i4>
      </vt:variant>
      <vt:variant>
        <vt:i4>140</vt:i4>
      </vt:variant>
      <vt:variant>
        <vt:i4>0</vt:i4>
      </vt:variant>
      <vt:variant>
        <vt:i4>5</vt:i4>
      </vt:variant>
      <vt:variant>
        <vt:lpwstr/>
      </vt:variant>
      <vt:variant>
        <vt:lpwstr>_Toc369177385</vt:lpwstr>
      </vt:variant>
      <vt:variant>
        <vt:i4>2031678</vt:i4>
      </vt:variant>
      <vt:variant>
        <vt:i4>134</vt:i4>
      </vt:variant>
      <vt:variant>
        <vt:i4>0</vt:i4>
      </vt:variant>
      <vt:variant>
        <vt:i4>5</vt:i4>
      </vt:variant>
      <vt:variant>
        <vt:lpwstr/>
      </vt:variant>
      <vt:variant>
        <vt:lpwstr>_Toc369177384</vt:lpwstr>
      </vt:variant>
      <vt:variant>
        <vt:i4>2031678</vt:i4>
      </vt:variant>
      <vt:variant>
        <vt:i4>131</vt:i4>
      </vt:variant>
      <vt:variant>
        <vt:i4>0</vt:i4>
      </vt:variant>
      <vt:variant>
        <vt:i4>5</vt:i4>
      </vt:variant>
      <vt:variant>
        <vt:lpwstr/>
      </vt:variant>
      <vt:variant>
        <vt:lpwstr>_Toc369177383</vt:lpwstr>
      </vt:variant>
      <vt:variant>
        <vt:i4>2031678</vt:i4>
      </vt:variant>
      <vt:variant>
        <vt:i4>125</vt:i4>
      </vt:variant>
      <vt:variant>
        <vt:i4>0</vt:i4>
      </vt:variant>
      <vt:variant>
        <vt:i4>5</vt:i4>
      </vt:variant>
      <vt:variant>
        <vt:lpwstr/>
      </vt:variant>
      <vt:variant>
        <vt:lpwstr>_Toc369177382</vt:lpwstr>
      </vt:variant>
      <vt:variant>
        <vt:i4>2031678</vt:i4>
      </vt:variant>
      <vt:variant>
        <vt:i4>122</vt:i4>
      </vt:variant>
      <vt:variant>
        <vt:i4>0</vt:i4>
      </vt:variant>
      <vt:variant>
        <vt:i4>5</vt:i4>
      </vt:variant>
      <vt:variant>
        <vt:lpwstr/>
      </vt:variant>
      <vt:variant>
        <vt:lpwstr>_Toc369177381</vt:lpwstr>
      </vt:variant>
      <vt:variant>
        <vt:i4>2031678</vt:i4>
      </vt:variant>
      <vt:variant>
        <vt:i4>116</vt:i4>
      </vt:variant>
      <vt:variant>
        <vt:i4>0</vt:i4>
      </vt:variant>
      <vt:variant>
        <vt:i4>5</vt:i4>
      </vt:variant>
      <vt:variant>
        <vt:lpwstr/>
      </vt:variant>
      <vt:variant>
        <vt:lpwstr>_Toc369177380</vt:lpwstr>
      </vt:variant>
      <vt:variant>
        <vt:i4>1048638</vt:i4>
      </vt:variant>
      <vt:variant>
        <vt:i4>110</vt:i4>
      </vt:variant>
      <vt:variant>
        <vt:i4>0</vt:i4>
      </vt:variant>
      <vt:variant>
        <vt:i4>5</vt:i4>
      </vt:variant>
      <vt:variant>
        <vt:lpwstr/>
      </vt:variant>
      <vt:variant>
        <vt:lpwstr>_Toc369177378</vt:lpwstr>
      </vt:variant>
      <vt:variant>
        <vt:i4>1048638</vt:i4>
      </vt:variant>
      <vt:variant>
        <vt:i4>104</vt:i4>
      </vt:variant>
      <vt:variant>
        <vt:i4>0</vt:i4>
      </vt:variant>
      <vt:variant>
        <vt:i4>5</vt:i4>
      </vt:variant>
      <vt:variant>
        <vt:lpwstr/>
      </vt:variant>
      <vt:variant>
        <vt:lpwstr>_Toc369177376</vt:lpwstr>
      </vt:variant>
      <vt:variant>
        <vt:i4>1048638</vt:i4>
      </vt:variant>
      <vt:variant>
        <vt:i4>101</vt:i4>
      </vt:variant>
      <vt:variant>
        <vt:i4>0</vt:i4>
      </vt:variant>
      <vt:variant>
        <vt:i4>5</vt:i4>
      </vt:variant>
      <vt:variant>
        <vt:lpwstr/>
      </vt:variant>
      <vt:variant>
        <vt:lpwstr>_Toc369177375</vt:lpwstr>
      </vt:variant>
      <vt:variant>
        <vt:i4>1048638</vt:i4>
      </vt:variant>
      <vt:variant>
        <vt:i4>95</vt:i4>
      </vt:variant>
      <vt:variant>
        <vt:i4>0</vt:i4>
      </vt:variant>
      <vt:variant>
        <vt:i4>5</vt:i4>
      </vt:variant>
      <vt:variant>
        <vt:lpwstr/>
      </vt:variant>
      <vt:variant>
        <vt:lpwstr>_Toc369177370</vt:lpwstr>
      </vt:variant>
      <vt:variant>
        <vt:i4>1114174</vt:i4>
      </vt:variant>
      <vt:variant>
        <vt:i4>92</vt:i4>
      </vt:variant>
      <vt:variant>
        <vt:i4>0</vt:i4>
      </vt:variant>
      <vt:variant>
        <vt:i4>5</vt:i4>
      </vt:variant>
      <vt:variant>
        <vt:lpwstr/>
      </vt:variant>
      <vt:variant>
        <vt:lpwstr>_Toc369177369</vt:lpwstr>
      </vt:variant>
      <vt:variant>
        <vt:i4>1114174</vt:i4>
      </vt:variant>
      <vt:variant>
        <vt:i4>86</vt:i4>
      </vt:variant>
      <vt:variant>
        <vt:i4>0</vt:i4>
      </vt:variant>
      <vt:variant>
        <vt:i4>5</vt:i4>
      </vt:variant>
      <vt:variant>
        <vt:lpwstr/>
      </vt:variant>
      <vt:variant>
        <vt:lpwstr>_Toc369177368</vt:lpwstr>
      </vt:variant>
      <vt:variant>
        <vt:i4>1114174</vt:i4>
      </vt:variant>
      <vt:variant>
        <vt:i4>83</vt:i4>
      </vt:variant>
      <vt:variant>
        <vt:i4>0</vt:i4>
      </vt:variant>
      <vt:variant>
        <vt:i4>5</vt:i4>
      </vt:variant>
      <vt:variant>
        <vt:lpwstr/>
      </vt:variant>
      <vt:variant>
        <vt:lpwstr>_Toc369177367</vt:lpwstr>
      </vt:variant>
      <vt:variant>
        <vt:i4>1114174</vt:i4>
      </vt:variant>
      <vt:variant>
        <vt:i4>77</vt:i4>
      </vt:variant>
      <vt:variant>
        <vt:i4>0</vt:i4>
      </vt:variant>
      <vt:variant>
        <vt:i4>5</vt:i4>
      </vt:variant>
      <vt:variant>
        <vt:lpwstr/>
      </vt:variant>
      <vt:variant>
        <vt:lpwstr>_Toc369177365</vt:lpwstr>
      </vt:variant>
      <vt:variant>
        <vt:i4>1114174</vt:i4>
      </vt:variant>
      <vt:variant>
        <vt:i4>74</vt:i4>
      </vt:variant>
      <vt:variant>
        <vt:i4>0</vt:i4>
      </vt:variant>
      <vt:variant>
        <vt:i4>5</vt:i4>
      </vt:variant>
      <vt:variant>
        <vt:lpwstr/>
      </vt:variant>
      <vt:variant>
        <vt:lpwstr>_Toc369177364</vt:lpwstr>
      </vt:variant>
      <vt:variant>
        <vt:i4>1114174</vt:i4>
      </vt:variant>
      <vt:variant>
        <vt:i4>68</vt:i4>
      </vt:variant>
      <vt:variant>
        <vt:i4>0</vt:i4>
      </vt:variant>
      <vt:variant>
        <vt:i4>5</vt:i4>
      </vt:variant>
      <vt:variant>
        <vt:lpwstr/>
      </vt:variant>
      <vt:variant>
        <vt:lpwstr>_Toc369177363</vt:lpwstr>
      </vt:variant>
      <vt:variant>
        <vt:i4>1114174</vt:i4>
      </vt:variant>
      <vt:variant>
        <vt:i4>62</vt:i4>
      </vt:variant>
      <vt:variant>
        <vt:i4>0</vt:i4>
      </vt:variant>
      <vt:variant>
        <vt:i4>5</vt:i4>
      </vt:variant>
      <vt:variant>
        <vt:lpwstr/>
      </vt:variant>
      <vt:variant>
        <vt:lpwstr>_Toc369177362</vt:lpwstr>
      </vt:variant>
      <vt:variant>
        <vt:i4>1114174</vt:i4>
      </vt:variant>
      <vt:variant>
        <vt:i4>56</vt:i4>
      </vt:variant>
      <vt:variant>
        <vt:i4>0</vt:i4>
      </vt:variant>
      <vt:variant>
        <vt:i4>5</vt:i4>
      </vt:variant>
      <vt:variant>
        <vt:lpwstr/>
      </vt:variant>
      <vt:variant>
        <vt:lpwstr>_Toc369177361</vt:lpwstr>
      </vt:variant>
      <vt:variant>
        <vt:i4>1114174</vt:i4>
      </vt:variant>
      <vt:variant>
        <vt:i4>50</vt:i4>
      </vt:variant>
      <vt:variant>
        <vt:i4>0</vt:i4>
      </vt:variant>
      <vt:variant>
        <vt:i4>5</vt:i4>
      </vt:variant>
      <vt:variant>
        <vt:lpwstr/>
      </vt:variant>
      <vt:variant>
        <vt:lpwstr>_Toc369177360</vt:lpwstr>
      </vt:variant>
      <vt:variant>
        <vt:i4>1179710</vt:i4>
      </vt:variant>
      <vt:variant>
        <vt:i4>44</vt:i4>
      </vt:variant>
      <vt:variant>
        <vt:i4>0</vt:i4>
      </vt:variant>
      <vt:variant>
        <vt:i4>5</vt:i4>
      </vt:variant>
      <vt:variant>
        <vt:lpwstr/>
      </vt:variant>
      <vt:variant>
        <vt:lpwstr>_Toc369177359</vt:lpwstr>
      </vt:variant>
      <vt:variant>
        <vt:i4>1179710</vt:i4>
      </vt:variant>
      <vt:variant>
        <vt:i4>38</vt:i4>
      </vt:variant>
      <vt:variant>
        <vt:i4>0</vt:i4>
      </vt:variant>
      <vt:variant>
        <vt:i4>5</vt:i4>
      </vt:variant>
      <vt:variant>
        <vt:lpwstr/>
      </vt:variant>
      <vt:variant>
        <vt:lpwstr>_Toc369177358</vt:lpwstr>
      </vt:variant>
      <vt:variant>
        <vt:i4>1179710</vt:i4>
      </vt:variant>
      <vt:variant>
        <vt:i4>32</vt:i4>
      </vt:variant>
      <vt:variant>
        <vt:i4>0</vt:i4>
      </vt:variant>
      <vt:variant>
        <vt:i4>5</vt:i4>
      </vt:variant>
      <vt:variant>
        <vt:lpwstr/>
      </vt:variant>
      <vt:variant>
        <vt:lpwstr>_Toc369177357</vt:lpwstr>
      </vt:variant>
      <vt:variant>
        <vt:i4>1179710</vt:i4>
      </vt:variant>
      <vt:variant>
        <vt:i4>26</vt:i4>
      </vt:variant>
      <vt:variant>
        <vt:i4>0</vt:i4>
      </vt:variant>
      <vt:variant>
        <vt:i4>5</vt:i4>
      </vt:variant>
      <vt:variant>
        <vt:lpwstr/>
      </vt:variant>
      <vt:variant>
        <vt:lpwstr>_Toc369177356</vt:lpwstr>
      </vt:variant>
      <vt:variant>
        <vt:i4>1179710</vt:i4>
      </vt:variant>
      <vt:variant>
        <vt:i4>20</vt:i4>
      </vt:variant>
      <vt:variant>
        <vt:i4>0</vt:i4>
      </vt:variant>
      <vt:variant>
        <vt:i4>5</vt:i4>
      </vt:variant>
      <vt:variant>
        <vt:lpwstr/>
      </vt:variant>
      <vt:variant>
        <vt:lpwstr>_Toc369177355</vt:lpwstr>
      </vt:variant>
      <vt:variant>
        <vt:i4>1179710</vt:i4>
      </vt:variant>
      <vt:variant>
        <vt:i4>14</vt:i4>
      </vt:variant>
      <vt:variant>
        <vt:i4>0</vt:i4>
      </vt:variant>
      <vt:variant>
        <vt:i4>5</vt:i4>
      </vt:variant>
      <vt:variant>
        <vt:lpwstr/>
      </vt:variant>
      <vt:variant>
        <vt:lpwstr>_Toc369177354</vt:lpwstr>
      </vt:variant>
      <vt:variant>
        <vt:i4>1179710</vt:i4>
      </vt:variant>
      <vt:variant>
        <vt:i4>8</vt:i4>
      </vt:variant>
      <vt:variant>
        <vt:i4>0</vt:i4>
      </vt:variant>
      <vt:variant>
        <vt:i4>5</vt:i4>
      </vt:variant>
      <vt:variant>
        <vt:lpwstr/>
      </vt:variant>
      <vt:variant>
        <vt:lpwstr>_Toc369177353</vt:lpwstr>
      </vt:variant>
      <vt:variant>
        <vt:i4>1179710</vt:i4>
      </vt:variant>
      <vt:variant>
        <vt:i4>2</vt:i4>
      </vt:variant>
      <vt:variant>
        <vt:i4>0</vt:i4>
      </vt:variant>
      <vt:variant>
        <vt:i4>5</vt:i4>
      </vt:variant>
      <vt:variant>
        <vt:lpwstr/>
      </vt:variant>
      <vt:variant>
        <vt:lpwstr>_Toc369177352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E/ECE/324/Rev.1/Add.52/Rev.2/Amend.3</dc:creator>
  <cp:keywords/>
  <cp:lastModifiedBy>Secretariat</cp:lastModifiedBy>
  <cp:revision>6</cp:revision>
  <cp:lastPrinted>2013-11-29T13:57:00Z</cp:lastPrinted>
  <dcterms:created xsi:type="dcterms:W3CDTF">2020-06-09T13:51:00Z</dcterms:created>
  <dcterms:modified xsi:type="dcterms:W3CDTF">2020-06-09T14:17:00Z</dcterms:modified>
</cp:coreProperties>
</file>